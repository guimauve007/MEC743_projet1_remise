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EA13C" w14:textId="30DE3C9B" w:rsidR="00D30B71" w:rsidRDefault="005525FA" w:rsidP="00CF6FDF">
      <w:pPr>
        <w:spacing w:line="240" w:lineRule="auto"/>
        <w:rPr>
          <w:b/>
        </w:rPr>
      </w:pPr>
      <w:r w:rsidRPr="00C63573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18DDD46B" wp14:editId="4FA0E677">
                <wp:simplePos x="0" y="0"/>
                <wp:positionH relativeFrom="margin">
                  <wp:align>center</wp:align>
                </wp:positionH>
                <wp:positionV relativeFrom="topMargin">
                  <wp:posOffset>802244</wp:posOffset>
                </wp:positionV>
                <wp:extent cx="4150800" cy="756000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800" cy="75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AF4F0" w14:textId="77777777" w:rsidR="002618F9" w:rsidRPr="007A415B" w:rsidRDefault="00E4222C" w:rsidP="007A415B">
                            <w:pPr>
                              <w:spacing w:after="200" w:line="240" w:lineRule="auto"/>
                              <w:jc w:val="center"/>
                              <w:rPr>
                                <w:caps/>
                              </w:rPr>
                            </w:pPr>
                            <w:r w:rsidRPr="007A415B">
                              <w:rPr>
                                <w:caps/>
                              </w:rPr>
                              <w:fldChar w:fldCharType="begin"/>
                            </w:r>
                            <w:r w:rsidRPr="007A415B">
                              <w:rPr>
                                <w:caps/>
                              </w:rPr>
                              <w:instrText xml:space="preserve"> DOCPROPERTY  Company  \* MERGEFORMAT </w:instrText>
                            </w:r>
                            <w:r w:rsidRPr="007A415B">
                              <w:rPr>
                                <w:caps/>
                              </w:rPr>
                              <w:fldChar w:fldCharType="separate"/>
                            </w:r>
                            <w:r w:rsidR="00EB55C7">
                              <w:rPr>
                                <w:caps/>
                              </w:rPr>
                              <w:t>École de Technologie Supérieure</w:t>
                            </w:r>
                            <w:r w:rsidRPr="007A415B">
                              <w:rPr>
                                <w:caps/>
                              </w:rPr>
                              <w:fldChar w:fldCharType="end"/>
                            </w:r>
                          </w:p>
                          <w:p w14:paraId="6F2380A3" w14:textId="77777777" w:rsidR="002618F9" w:rsidRPr="004F00BA" w:rsidRDefault="002618F9" w:rsidP="004F00BA">
                            <w:pPr>
                              <w:spacing w:line="240" w:lineRule="auto"/>
                              <w:jc w:val="center"/>
                              <w:rPr>
                                <w:caps/>
                              </w:rPr>
                            </w:pPr>
                            <w:r>
                              <w:rPr>
                                <w:caps/>
                              </w:rPr>
                              <w:t>UNIVERSITÉ DU QUÉBEc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DD46B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0;margin-top:63.15pt;width:326.85pt;height:59.55pt;z-index:-251658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" filled="f" stroked="f">
                <v:textbox style="mso-fit-shape-to-text:t">
                  <w:txbxContent>
                    <w:p w14:paraId="72CAF4F0" w14:textId="77777777" w:rsidR="002618F9" w:rsidRPr="007A415B" w:rsidRDefault="00E4222C" w:rsidP="007A415B">
                      <w:pPr>
                        <w:spacing w:after="200" w:line="240" w:lineRule="auto"/>
                        <w:jc w:val="center"/>
                        <w:rPr>
                          <w:caps/>
                        </w:rPr>
                      </w:pPr>
                      <w:r w:rsidRPr="007A415B">
                        <w:rPr>
                          <w:caps/>
                        </w:rPr>
                        <w:fldChar w:fldCharType="begin"/>
                      </w:r>
                      <w:r w:rsidRPr="007A415B">
                        <w:rPr>
                          <w:caps/>
                        </w:rPr>
                        <w:instrText xml:space="preserve"> DOCPROPERTY  Company  \* MERGEFORMAT </w:instrText>
                      </w:r>
                      <w:r w:rsidRPr="007A415B">
                        <w:rPr>
                          <w:caps/>
                        </w:rPr>
                        <w:fldChar w:fldCharType="separate"/>
                      </w:r>
                      <w:r w:rsidR="00EB55C7">
                        <w:rPr>
                          <w:caps/>
                        </w:rPr>
                        <w:t>École de Technologie Supérieure</w:t>
                      </w:r>
                      <w:r w:rsidRPr="007A415B">
                        <w:rPr>
                          <w:caps/>
                        </w:rPr>
                        <w:fldChar w:fldCharType="end"/>
                      </w:r>
                    </w:p>
                    <w:p w14:paraId="6F2380A3" w14:textId="77777777" w:rsidR="002618F9" w:rsidRPr="004F00BA" w:rsidRDefault="002618F9" w:rsidP="004F00BA">
                      <w:pPr>
                        <w:spacing w:line="240" w:lineRule="auto"/>
                        <w:jc w:val="center"/>
                        <w:rPr>
                          <w:caps/>
                        </w:rPr>
                      </w:pPr>
                      <w:r>
                        <w:rPr>
                          <w:caps/>
                        </w:rPr>
                        <w:t>UNIVERSITÉ DU QUÉBEc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10AC3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3C89DB9E" wp14:editId="32D6A417">
                <wp:simplePos x="0" y="0"/>
                <wp:positionH relativeFrom="margin">
                  <wp:align>center</wp:align>
                </wp:positionH>
                <wp:positionV relativeFrom="margin">
                  <wp:posOffset>5032375</wp:posOffset>
                </wp:positionV>
                <wp:extent cx="4150360" cy="626110"/>
                <wp:effectExtent l="0" t="0" r="254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360" cy="62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F02AC" w14:textId="77777777" w:rsidR="002618F9" w:rsidRPr="0007247D" w:rsidRDefault="002618F9" w:rsidP="00A13893">
                            <w:pPr>
                              <w:spacing w:line="240" w:lineRule="auto"/>
                              <w:jc w:val="center"/>
                              <w:rPr>
                                <w:caps/>
                              </w:rPr>
                            </w:pPr>
                            <w:r w:rsidRPr="0007247D">
                              <w:rPr>
                                <w:caps/>
                              </w:rPr>
                              <w:t>par</w:t>
                            </w:r>
                          </w:p>
                          <w:p w14:paraId="629A0688" w14:textId="2AC31CA6" w:rsidR="00903701" w:rsidRPr="0007247D" w:rsidRDefault="005C711E" w:rsidP="0067731A">
                            <w:pPr>
                              <w:jc w:val="center"/>
                              <w:rPr>
                                <w:caps/>
                              </w:rPr>
                            </w:pPr>
                            <w:r w:rsidRPr="00636F72">
                              <w:rPr>
                                <w:caps/>
                              </w:rPr>
                              <w:fldChar w:fldCharType="begin"/>
                            </w:r>
                            <w:r w:rsidRPr="0007247D">
                              <w:rPr>
                                <w:caps/>
                              </w:rPr>
                              <w:instrText xml:space="preserve">if </w:instrText>
                            </w:r>
                            <w:r w:rsidRPr="00636F72">
                              <w:rPr>
                                <w:caps/>
                                <w:lang w:val="en-CA"/>
                              </w:rPr>
                              <w:fldChar w:fldCharType="begin"/>
                            </w:r>
                            <w:r w:rsidRPr="0007247D">
                              <w:rPr>
                                <w:caps/>
                              </w:rPr>
                              <w:instrText xml:space="preserve"> DOCPROPERTY  "AUTEUR 1"  \* MERGEFORMAT </w:instrText>
                            </w:r>
                            <w:r w:rsidRPr="00636F72">
                              <w:rPr>
                                <w:caps/>
                                <w:lang w:val="en-CA"/>
                              </w:rPr>
                              <w:fldChar w:fldCharType="separate"/>
                            </w:r>
                            <w:r w:rsidR="00EB55C7" w:rsidRPr="0007247D">
                              <w:rPr>
                                <w:caps/>
                              </w:rPr>
                              <w:instrText>&lt;NOM PRÉNOM&gt;</w:instrText>
                            </w:r>
                            <w:r w:rsidRPr="00636F72">
                              <w:rPr>
                                <w:caps/>
                                <w:lang w:val="en-CA"/>
                              </w:rPr>
                              <w:fldChar w:fldCharType="end"/>
                            </w:r>
                            <w:r w:rsidRPr="0007247D">
                              <w:rPr>
                                <w:caps/>
                              </w:rPr>
                              <w:instrText>="" "</w:instrText>
                            </w:r>
                            <w:r w:rsidR="00636F72" w:rsidRPr="0007247D">
                              <w:rPr>
                                <w:caps/>
                              </w:rPr>
                              <w:instrText>Erreur - Aucun Auteur entré</w:instrText>
                            </w:r>
                            <w:r w:rsidRPr="0007247D">
                              <w:rPr>
                                <w:caps/>
                              </w:rPr>
                              <w:instrText>" "</w:instrText>
                            </w:r>
                            <w:r w:rsidR="00636F72" w:rsidRPr="00636F72">
                              <w:rPr>
                                <w:caps/>
                              </w:rPr>
                              <w:fldChar w:fldCharType="begin"/>
                            </w:r>
                            <w:r w:rsidR="00636F72" w:rsidRPr="0007247D">
                              <w:rPr>
                                <w:caps/>
                              </w:rPr>
                              <w:instrText xml:space="preserve"> DOCPROPERTY  "AUTEUR 1"  \* MERGEFORMAT </w:instrText>
                            </w:r>
                            <w:r w:rsidR="00636F72" w:rsidRPr="00636F72">
                              <w:rPr>
                                <w:caps/>
                              </w:rPr>
                              <w:fldChar w:fldCharType="separate"/>
                            </w:r>
                            <w:r w:rsidR="00EB55C7" w:rsidRPr="0007247D">
                              <w:rPr>
                                <w:caps/>
                              </w:rPr>
                              <w:instrText>&lt;NOM PRÉNOM&gt;</w:instrText>
                            </w:r>
                            <w:r w:rsidR="00636F72" w:rsidRPr="00636F72">
                              <w:rPr>
                                <w:caps/>
                              </w:rPr>
                              <w:fldChar w:fldCharType="end"/>
                            </w:r>
                            <w:r w:rsidRPr="0007247D">
                              <w:rPr>
                                <w:caps/>
                              </w:rPr>
                              <w:instrText xml:space="preserve"> - </w:instrText>
                            </w:r>
                            <w:r w:rsidR="00636F72" w:rsidRPr="00636F72">
                              <w:rPr>
                                <w:caps/>
                              </w:rPr>
                              <w:fldChar w:fldCharType="begin"/>
                            </w:r>
                            <w:r w:rsidR="00636F72" w:rsidRPr="0007247D">
                              <w:rPr>
                                <w:caps/>
                              </w:rPr>
                              <w:instrText xml:space="preserve"> DOCPROPERTY  "CODE PERMANANT 1"  \* MERGEFORMAT </w:instrText>
                            </w:r>
                            <w:r w:rsidR="00636F72" w:rsidRPr="00636F72">
                              <w:rPr>
                                <w:caps/>
                              </w:rPr>
                              <w:fldChar w:fldCharType="separate"/>
                            </w:r>
                            <w:r w:rsidR="00EB55C7" w:rsidRPr="0007247D">
                              <w:rPr>
                                <w:caps/>
                              </w:rPr>
                              <w:instrText>ABCD12345678</w:instrText>
                            </w:r>
                            <w:r w:rsidR="00636F72" w:rsidRPr="00636F72">
                              <w:rPr>
                                <w:caps/>
                              </w:rPr>
                              <w:fldChar w:fldCharType="end"/>
                            </w:r>
                            <w:r w:rsidRPr="0007247D">
                              <w:rPr>
                                <w:caps/>
                              </w:rPr>
                              <w:instrText>"</w:instrText>
                            </w:r>
                            <w:r w:rsidRPr="00636F72">
                              <w:rPr>
                                <w:caps/>
                              </w:rPr>
                              <w:fldChar w:fldCharType="separate"/>
                            </w:r>
                            <w:r w:rsidRPr="00636F72">
                              <w:rPr>
                                <w:caps/>
                              </w:rPr>
                              <w:fldChar w:fldCharType="end"/>
                            </w:r>
                          </w:p>
                          <w:p w14:paraId="308269E3" w14:textId="71652F92" w:rsidR="000A5EC7" w:rsidRPr="0007247D" w:rsidRDefault="000A5EC7" w:rsidP="0067731A">
                            <w:pPr>
                              <w:jc w:val="center"/>
                              <w:rPr>
                                <w:caps/>
                              </w:rPr>
                            </w:pPr>
                            <w:r w:rsidRPr="0007247D">
                              <w:rPr>
                                <w:caps/>
                              </w:rPr>
                              <w:t xml:space="preserve">BEAUFORT SAMSON GUILLAUME </w:t>
                            </w:r>
                            <w:r w:rsidR="006218B1" w:rsidRPr="0007247D">
                              <w:rPr>
                                <w:caps/>
                              </w:rPr>
                              <w:t>—</w:t>
                            </w:r>
                            <w:r w:rsidRPr="0007247D">
                              <w:rPr>
                                <w:caps/>
                              </w:rPr>
                              <w:t xml:space="preserve"> BEAG30038806</w:t>
                            </w:r>
                          </w:p>
                          <w:p w14:paraId="3F3F4DF3" w14:textId="5A8ED2D2" w:rsidR="002618F9" w:rsidRPr="0007247D" w:rsidRDefault="00903701" w:rsidP="0067731A">
                            <w:pPr>
                              <w:jc w:val="center"/>
                              <w:rPr>
                                <w:caps/>
                              </w:rPr>
                            </w:pPr>
                            <w:r w:rsidRPr="00636F72">
                              <w:rPr>
                                <w:caps/>
                              </w:rPr>
                              <w:fldChar w:fldCharType="begin"/>
                            </w:r>
                            <w:r w:rsidRPr="0007247D">
                              <w:rPr>
                                <w:caps/>
                              </w:rPr>
                              <w:instrText xml:space="preserve">if </w:instrText>
                            </w:r>
                            <w:r w:rsidRPr="00636F72">
                              <w:rPr>
                                <w:caps/>
                                <w:lang w:val="en-CA"/>
                              </w:rPr>
                              <w:fldChar w:fldCharType="begin"/>
                            </w:r>
                            <w:r w:rsidRPr="0007247D">
                              <w:rPr>
                                <w:caps/>
                              </w:rPr>
                              <w:instrText xml:space="preserve"> DOCPROPERTY  "AUTEUR 1"  \* MERGEFORMAT </w:instrText>
                            </w:r>
                            <w:r w:rsidRPr="00636F72">
                              <w:rPr>
                                <w:caps/>
                                <w:lang w:val="en-CA"/>
                              </w:rPr>
                              <w:fldChar w:fldCharType="separate"/>
                            </w:r>
                            <w:r w:rsidRPr="0007247D">
                              <w:rPr>
                                <w:caps/>
                              </w:rPr>
                              <w:instrText>&lt;NOM PRÉNOM&gt;</w:instrText>
                            </w:r>
                            <w:r w:rsidRPr="00636F72">
                              <w:rPr>
                                <w:caps/>
                                <w:lang w:val="en-CA"/>
                              </w:rPr>
                              <w:fldChar w:fldCharType="end"/>
                            </w:r>
                            <w:r w:rsidRPr="0007247D">
                              <w:rPr>
                                <w:caps/>
                              </w:rPr>
                              <w:instrText>="" "Erreur - Aucun Auteur entré" "</w:instrText>
                            </w:r>
                            <w:r w:rsidRPr="00636F72">
                              <w:rPr>
                                <w:caps/>
                              </w:rPr>
                              <w:fldChar w:fldCharType="begin"/>
                            </w:r>
                            <w:r w:rsidRPr="0007247D">
                              <w:rPr>
                                <w:caps/>
                              </w:rPr>
                              <w:instrText xml:space="preserve"> DOCPROPERTY  "AUTEUR 1"  \* MERGEFORMAT </w:instrText>
                            </w:r>
                            <w:r w:rsidRPr="00636F72">
                              <w:rPr>
                                <w:caps/>
                              </w:rPr>
                              <w:fldChar w:fldCharType="separate"/>
                            </w:r>
                            <w:r w:rsidRPr="0007247D">
                              <w:rPr>
                                <w:caps/>
                              </w:rPr>
                              <w:instrText>&lt;NOM PRÉNOM&gt;</w:instrText>
                            </w:r>
                            <w:r w:rsidRPr="00636F72">
                              <w:rPr>
                                <w:caps/>
                              </w:rPr>
                              <w:fldChar w:fldCharType="end"/>
                            </w:r>
                            <w:r w:rsidRPr="0007247D">
                              <w:rPr>
                                <w:caps/>
                              </w:rPr>
                              <w:instrText xml:space="preserve"> - </w:instrText>
                            </w:r>
                            <w:r w:rsidRPr="00636F72">
                              <w:rPr>
                                <w:caps/>
                              </w:rPr>
                              <w:fldChar w:fldCharType="begin"/>
                            </w:r>
                            <w:r w:rsidRPr="0007247D">
                              <w:rPr>
                                <w:caps/>
                              </w:rPr>
                              <w:instrText xml:space="preserve"> DOCPROPERTY  "CODE PERMANANT 1"  \* MERGEFORMAT </w:instrText>
                            </w:r>
                            <w:r w:rsidRPr="00636F72">
                              <w:rPr>
                                <w:caps/>
                              </w:rPr>
                              <w:fldChar w:fldCharType="separate"/>
                            </w:r>
                            <w:r w:rsidRPr="0007247D">
                              <w:rPr>
                                <w:caps/>
                              </w:rPr>
                              <w:instrText>ABCD12345678</w:instrText>
                            </w:r>
                            <w:r w:rsidRPr="00636F72">
                              <w:rPr>
                                <w:caps/>
                              </w:rPr>
                              <w:fldChar w:fldCharType="end"/>
                            </w:r>
                            <w:r w:rsidRPr="0007247D">
                              <w:rPr>
                                <w:caps/>
                              </w:rPr>
                              <w:instrText>"</w:instrText>
                            </w:r>
                            <w:r w:rsidRPr="00636F72">
                              <w:rPr>
                                <w:caps/>
                              </w:rPr>
                              <w:fldChar w:fldCharType="separate"/>
                            </w:r>
                            <w:r w:rsidR="00993CA6">
                              <w:rPr>
                                <w:caps/>
                              </w:rPr>
                              <w:t>sauvageau gérémy</w:t>
                            </w:r>
                            <w:r w:rsidRPr="0007247D">
                              <w:rPr>
                                <w:caps/>
                                <w:noProof/>
                              </w:rPr>
                              <w:t xml:space="preserve"> </w:t>
                            </w:r>
                            <w:r w:rsidRPr="00636F72">
                              <w:rPr>
                                <w:caps/>
                              </w:rPr>
                              <w:fldChar w:fldCharType="end"/>
                            </w:r>
                            <w:r w:rsidR="009649BF" w:rsidRPr="0007247D">
                              <w:rPr>
                                <w:caps/>
                              </w:rPr>
                              <w:t xml:space="preserve">— </w:t>
                            </w:r>
                            <w:r w:rsidR="0007247D" w:rsidRPr="0007247D">
                              <w:rPr>
                                <w:caps/>
                              </w:rPr>
                              <w:t>S</w:t>
                            </w:r>
                            <w:r w:rsidR="0007247D">
                              <w:rPr>
                                <w:caps/>
                              </w:rPr>
                              <w:t>AUG82050008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9DB9E" id="Text Box 2" o:spid="_x0000_s1027" type="#_x0000_t202" style="position:absolute;left:0;text-align:left;margin-left:0;margin-top:396.25pt;width:326.8pt;height:49.3pt;z-index:25165824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" stroked="f">
                <v:textbox style="mso-fit-shape-to-text:t">
                  <w:txbxContent>
                    <w:p w14:paraId="246F02AC" w14:textId="77777777" w:rsidR="002618F9" w:rsidRPr="0007247D" w:rsidRDefault="002618F9" w:rsidP="00A13893">
                      <w:pPr>
                        <w:spacing w:line="240" w:lineRule="auto"/>
                        <w:jc w:val="center"/>
                        <w:rPr>
                          <w:caps/>
                        </w:rPr>
                      </w:pPr>
                      <w:r w:rsidRPr="0007247D">
                        <w:rPr>
                          <w:caps/>
                        </w:rPr>
                        <w:t>par</w:t>
                      </w:r>
                    </w:p>
                    <w:p w14:paraId="629A0688" w14:textId="2AC31CA6" w:rsidR="00903701" w:rsidRPr="0007247D" w:rsidRDefault="005C711E" w:rsidP="0067731A">
                      <w:pPr>
                        <w:jc w:val="center"/>
                        <w:rPr>
                          <w:caps/>
                        </w:rPr>
                      </w:pPr>
                      <w:r w:rsidRPr="00636F72">
                        <w:rPr>
                          <w:caps/>
                        </w:rPr>
                        <w:fldChar w:fldCharType="begin"/>
                      </w:r>
                      <w:r w:rsidRPr="0007247D">
                        <w:rPr>
                          <w:caps/>
                        </w:rPr>
                        <w:instrText xml:space="preserve">if </w:instrText>
                      </w:r>
                      <w:r w:rsidRPr="00636F72">
                        <w:rPr>
                          <w:caps/>
                          <w:lang w:val="en-CA"/>
                        </w:rPr>
                        <w:fldChar w:fldCharType="begin"/>
                      </w:r>
                      <w:r w:rsidRPr="0007247D">
                        <w:rPr>
                          <w:caps/>
                        </w:rPr>
                        <w:instrText xml:space="preserve"> DOCPROPERTY  "AUTEUR 1"  \* MERGEFORMAT </w:instrText>
                      </w:r>
                      <w:r w:rsidRPr="00636F72">
                        <w:rPr>
                          <w:caps/>
                          <w:lang w:val="en-CA"/>
                        </w:rPr>
                        <w:fldChar w:fldCharType="separate"/>
                      </w:r>
                      <w:r w:rsidR="00EB55C7" w:rsidRPr="0007247D">
                        <w:rPr>
                          <w:caps/>
                        </w:rPr>
                        <w:instrText>&lt;NOM PRÉNOM&gt;</w:instrText>
                      </w:r>
                      <w:r w:rsidRPr="00636F72">
                        <w:rPr>
                          <w:caps/>
                          <w:lang w:val="en-CA"/>
                        </w:rPr>
                        <w:fldChar w:fldCharType="end"/>
                      </w:r>
                      <w:r w:rsidRPr="0007247D">
                        <w:rPr>
                          <w:caps/>
                        </w:rPr>
                        <w:instrText>="" "</w:instrText>
                      </w:r>
                      <w:r w:rsidR="00636F72" w:rsidRPr="0007247D">
                        <w:rPr>
                          <w:caps/>
                        </w:rPr>
                        <w:instrText>Erreur - Aucun Auteur entré</w:instrText>
                      </w:r>
                      <w:r w:rsidRPr="0007247D">
                        <w:rPr>
                          <w:caps/>
                        </w:rPr>
                        <w:instrText>" "</w:instrText>
                      </w:r>
                      <w:r w:rsidR="00636F72" w:rsidRPr="00636F72">
                        <w:rPr>
                          <w:caps/>
                        </w:rPr>
                        <w:fldChar w:fldCharType="begin"/>
                      </w:r>
                      <w:r w:rsidR="00636F72" w:rsidRPr="0007247D">
                        <w:rPr>
                          <w:caps/>
                        </w:rPr>
                        <w:instrText xml:space="preserve"> DOCPROPERTY  "AUTEUR 1"  \* MERGEFORMAT </w:instrText>
                      </w:r>
                      <w:r w:rsidR="00636F72" w:rsidRPr="00636F72">
                        <w:rPr>
                          <w:caps/>
                        </w:rPr>
                        <w:fldChar w:fldCharType="separate"/>
                      </w:r>
                      <w:r w:rsidR="00EB55C7" w:rsidRPr="0007247D">
                        <w:rPr>
                          <w:caps/>
                        </w:rPr>
                        <w:instrText>&lt;NOM PRÉNOM&gt;</w:instrText>
                      </w:r>
                      <w:r w:rsidR="00636F72" w:rsidRPr="00636F72">
                        <w:rPr>
                          <w:caps/>
                        </w:rPr>
                        <w:fldChar w:fldCharType="end"/>
                      </w:r>
                      <w:r w:rsidRPr="0007247D">
                        <w:rPr>
                          <w:caps/>
                        </w:rPr>
                        <w:instrText xml:space="preserve"> - </w:instrText>
                      </w:r>
                      <w:r w:rsidR="00636F72" w:rsidRPr="00636F72">
                        <w:rPr>
                          <w:caps/>
                        </w:rPr>
                        <w:fldChar w:fldCharType="begin"/>
                      </w:r>
                      <w:r w:rsidR="00636F72" w:rsidRPr="0007247D">
                        <w:rPr>
                          <w:caps/>
                        </w:rPr>
                        <w:instrText xml:space="preserve"> DOCPROPERTY  "CODE PERMANANT 1"  \* MERGEFORMAT </w:instrText>
                      </w:r>
                      <w:r w:rsidR="00636F72" w:rsidRPr="00636F72">
                        <w:rPr>
                          <w:caps/>
                        </w:rPr>
                        <w:fldChar w:fldCharType="separate"/>
                      </w:r>
                      <w:r w:rsidR="00EB55C7" w:rsidRPr="0007247D">
                        <w:rPr>
                          <w:caps/>
                        </w:rPr>
                        <w:instrText>ABCD12345678</w:instrText>
                      </w:r>
                      <w:r w:rsidR="00636F72" w:rsidRPr="00636F72">
                        <w:rPr>
                          <w:caps/>
                        </w:rPr>
                        <w:fldChar w:fldCharType="end"/>
                      </w:r>
                      <w:r w:rsidRPr="0007247D">
                        <w:rPr>
                          <w:caps/>
                        </w:rPr>
                        <w:instrText>"</w:instrText>
                      </w:r>
                      <w:r w:rsidRPr="00636F72">
                        <w:rPr>
                          <w:caps/>
                        </w:rPr>
                        <w:fldChar w:fldCharType="separate"/>
                      </w:r>
                      <w:r w:rsidRPr="00636F72">
                        <w:rPr>
                          <w:caps/>
                        </w:rPr>
                        <w:fldChar w:fldCharType="end"/>
                      </w:r>
                    </w:p>
                    <w:p w14:paraId="308269E3" w14:textId="71652F92" w:rsidR="000A5EC7" w:rsidRPr="0007247D" w:rsidRDefault="000A5EC7" w:rsidP="0067731A">
                      <w:pPr>
                        <w:jc w:val="center"/>
                        <w:rPr>
                          <w:caps/>
                        </w:rPr>
                      </w:pPr>
                      <w:r w:rsidRPr="0007247D">
                        <w:rPr>
                          <w:caps/>
                        </w:rPr>
                        <w:t xml:space="preserve">BEAUFORT SAMSON GUILLAUME </w:t>
                      </w:r>
                      <w:r w:rsidR="006218B1" w:rsidRPr="0007247D">
                        <w:rPr>
                          <w:caps/>
                        </w:rPr>
                        <w:t>—</w:t>
                      </w:r>
                      <w:r w:rsidRPr="0007247D">
                        <w:rPr>
                          <w:caps/>
                        </w:rPr>
                        <w:t xml:space="preserve"> BEAG30038806</w:t>
                      </w:r>
                    </w:p>
                    <w:p w14:paraId="3F3F4DF3" w14:textId="5A8ED2D2" w:rsidR="002618F9" w:rsidRPr="0007247D" w:rsidRDefault="00903701" w:rsidP="0067731A">
                      <w:pPr>
                        <w:jc w:val="center"/>
                        <w:rPr>
                          <w:caps/>
                        </w:rPr>
                      </w:pPr>
                      <w:r w:rsidRPr="00636F72">
                        <w:rPr>
                          <w:caps/>
                        </w:rPr>
                        <w:fldChar w:fldCharType="begin"/>
                      </w:r>
                      <w:r w:rsidRPr="0007247D">
                        <w:rPr>
                          <w:caps/>
                        </w:rPr>
                        <w:instrText xml:space="preserve">if </w:instrText>
                      </w:r>
                      <w:r w:rsidRPr="00636F72">
                        <w:rPr>
                          <w:caps/>
                          <w:lang w:val="en-CA"/>
                        </w:rPr>
                        <w:fldChar w:fldCharType="begin"/>
                      </w:r>
                      <w:r w:rsidRPr="0007247D">
                        <w:rPr>
                          <w:caps/>
                        </w:rPr>
                        <w:instrText xml:space="preserve"> DOCPROPERTY  "AUTEUR 1"  \* MERGEFORMAT </w:instrText>
                      </w:r>
                      <w:r w:rsidRPr="00636F72">
                        <w:rPr>
                          <w:caps/>
                          <w:lang w:val="en-CA"/>
                        </w:rPr>
                        <w:fldChar w:fldCharType="separate"/>
                      </w:r>
                      <w:r w:rsidRPr="0007247D">
                        <w:rPr>
                          <w:caps/>
                        </w:rPr>
                        <w:instrText>&lt;NOM PRÉNOM&gt;</w:instrText>
                      </w:r>
                      <w:r w:rsidRPr="00636F72">
                        <w:rPr>
                          <w:caps/>
                          <w:lang w:val="en-CA"/>
                        </w:rPr>
                        <w:fldChar w:fldCharType="end"/>
                      </w:r>
                      <w:r w:rsidRPr="0007247D">
                        <w:rPr>
                          <w:caps/>
                        </w:rPr>
                        <w:instrText>="" "Erreur - Aucun Auteur entré" "</w:instrText>
                      </w:r>
                      <w:r w:rsidRPr="00636F72">
                        <w:rPr>
                          <w:caps/>
                        </w:rPr>
                        <w:fldChar w:fldCharType="begin"/>
                      </w:r>
                      <w:r w:rsidRPr="0007247D">
                        <w:rPr>
                          <w:caps/>
                        </w:rPr>
                        <w:instrText xml:space="preserve"> DOCPROPERTY  "AUTEUR 1"  \* MERGEFORMAT </w:instrText>
                      </w:r>
                      <w:r w:rsidRPr="00636F72">
                        <w:rPr>
                          <w:caps/>
                        </w:rPr>
                        <w:fldChar w:fldCharType="separate"/>
                      </w:r>
                      <w:r w:rsidRPr="0007247D">
                        <w:rPr>
                          <w:caps/>
                        </w:rPr>
                        <w:instrText>&lt;NOM PRÉNOM&gt;</w:instrText>
                      </w:r>
                      <w:r w:rsidRPr="00636F72">
                        <w:rPr>
                          <w:caps/>
                        </w:rPr>
                        <w:fldChar w:fldCharType="end"/>
                      </w:r>
                      <w:r w:rsidRPr="0007247D">
                        <w:rPr>
                          <w:caps/>
                        </w:rPr>
                        <w:instrText xml:space="preserve"> - </w:instrText>
                      </w:r>
                      <w:r w:rsidRPr="00636F72">
                        <w:rPr>
                          <w:caps/>
                        </w:rPr>
                        <w:fldChar w:fldCharType="begin"/>
                      </w:r>
                      <w:r w:rsidRPr="0007247D">
                        <w:rPr>
                          <w:caps/>
                        </w:rPr>
                        <w:instrText xml:space="preserve"> DOCPROPERTY  "CODE PERMANANT 1"  \* MERGEFORMAT </w:instrText>
                      </w:r>
                      <w:r w:rsidRPr="00636F72">
                        <w:rPr>
                          <w:caps/>
                        </w:rPr>
                        <w:fldChar w:fldCharType="separate"/>
                      </w:r>
                      <w:r w:rsidRPr="0007247D">
                        <w:rPr>
                          <w:caps/>
                        </w:rPr>
                        <w:instrText>ABCD12345678</w:instrText>
                      </w:r>
                      <w:r w:rsidRPr="00636F72">
                        <w:rPr>
                          <w:caps/>
                        </w:rPr>
                        <w:fldChar w:fldCharType="end"/>
                      </w:r>
                      <w:r w:rsidRPr="0007247D">
                        <w:rPr>
                          <w:caps/>
                        </w:rPr>
                        <w:instrText>"</w:instrText>
                      </w:r>
                      <w:r w:rsidRPr="00636F72">
                        <w:rPr>
                          <w:caps/>
                        </w:rPr>
                        <w:fldChar w:fldCharType="separate"/>
                      </w:r>
                      <w:r w:rsidR="00993CA6">
                        <w:rPr>
                          <w:caps/>
                        </w:rPr>
                        <w:t>sauvageau gérémy</w:t>
                      </w:r>
                      <w:r w:rsidRPr="0007247D">
                        <w:rPr>
                          <w:caps/>
                          <w:noProof/>
                        </w:rPr>
                        <w:t xml:space="preserve"> </w:t>
                      </w:r>
                      <w:r w:rsidRPr="00636F72">
                        <w:rPr>
                          <w:caps/>
                        </w:rPr>
                        <w:fldChar w:fldCharType="end"/>
                      </w:r>
                      <w:r w:rsidR="009649BF" w:rsidRPr="0007247D">
                        <w:rPr>
                          <w:caps/>
                        </w:rPr>
                        <w:t xml:space="preserve">— </w:t>
                      </w:r>
                      <w:r w:rsidR="0007247D" w:rsidRPr="0007247D">
                        <w:rPr>
                          <w:caps/>
                        </w:rPr>
                        <w:t>S</w:t>
                      </w:r>
                      <w:r w:rsidR="0007247D">
                        <w:rPr>
                          <w:caps/>
                        </w:rPr>
                        <w:t>AUG82050008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10AC3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36791416" wp14:editId="3E2B00BD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4150360" cy="1404620"/>
                <wp:effectExtent l="0" t="0" r="254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EF85B" w14:textId="3408F981" w:rsidR="002618F9" w:rsidRPr="003E11EB" w:rsidRDefault="00993CA6" w:rsidP="004F00BA">
                            <w:pPr>
                              <w:spacing w:line="240" w:lineRule="auto"/>
                              <w:jc w:val="center"/>
                              <w:rPr>
                                <w:caps/>
                                <w:lang w:val="en-CA"/>
                              </w:rPr>
                            </w:pPr>
                            <w:r>
                              <w:rPr>
                                <w:caps/>
                                <w:lang w:val="en-CA"/>
                              </w:rPr>
                              <w:t>Projet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91416" id="Text Box 3" o:spid="_x0000_s1028" type="#_x0000_t202" style="position:absolute;left:0;text-align:left;margin-left:0;margin-top:0;width:326.8pt;height:110.6pt;z-index:251658243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" stroked="f">
                <v:textbox style="mso-fit-shape-to-text:t">
                  <w:txbxContent>
                    <w:p w14:paraId="068EF85B" w14:textId="3408F981" w:rsidR="002618F9" w:rsidRPr="003E11EB" w:rsidRDefault="00993CA6" w:rsidP="004F00BA">
                      <w:pPr>
                        <w:spacing w:line="240" w:lineRule="auto"/>
                        <w:jc w:val="center"/>
                        <w:rPr>
                          <w:caps/>
                          <w:lang w:val="en-CA"/>
                        </w:rPr>
                      </w:pPr>
                      <w:r>
                        <w:rPr>
                          <w:caps/>
                          <w:lang w:val="en-CA"/>
                        </w:rPr>
                        <w:t>Projet 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10AC3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68F87216" wp14:editId="692A1690">
                <wp:simplePos x="0" y="0"/>
                <wp:positionH relativeFrom="margin">
                  <wp:align>center</wp:align>
                </wp:positionH>
                <wp:positionV relativeFrom="margin">
                  <wp:posOffset>1990090</wp:posOffset>
                </wp:positionV>
                <wp:extent cx="4150360" cy="1404620"/>
                <wp:effectExtent l="0" t="0" r="254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11573" w14:textId="100128B4" w:rsidR="002618F9" w:rsidRDefault="002618F9" w:rsidP="004F00BA">
                            <w:pPr>
                              <w:spacing w:line="240" w:lineRule="auto"/>
                              <w:jc w:val="center"/>
                              <w:rPr>
                                <w:caps/>
                              </w:rPr>
                            </w:pPr>
                            <w:r>
                              <w:rPr>
                                <w:caps/>
                              </w:rPr>
                              <w:t xml:space="preserve">RAPPORT </w:t>
                            </w:r>
                            <w:r w:rsidR="00993CA6">
                              <w:rPr>
                                <w:caps/>
                              </w:rPr>
                              <w:t>tEchnique</w:t>
                            </w:r>
                          </w:p>
                          <w:p w14:paraId="28E7CAA7" w14:textId="77777777" w:rsidR="00AE1012" w:rsidRDefault="002618F9" w:rsidP="004F00BA">
                            <w:pPr>
                              <w:spacing w:line="240" w:lineRule="auto"/>
                              <w:jc w:val="center"/>
                              <w:rPr>
                                <w:caps/>
                              </w:rPr>
                            </w:pPr>
                            <w:r>
                              <w:rPr>
                                <w:caps/>
                              </w:rPr>
                              <w:t>PRÉSENTÉ À</w:t>
                            </w:r>
                          </w:p>
                          <w:p w14:paraId="484FAB4A" w14:textId="336B1711" w:rsidR="00993CA6" w:rsidRDefault="00993CA6" w:rsidP="004F00BA">
                            <w:pPr>
                              <w:spacing w:line="240" w:lineRule="auto"/>
                              <w:jc w:val="center"/>
                              <w:rPr>
                                <w:caps/>
                              </w:rPr>
                            </w:pPr>
                            <w:r w:rsidRPr="00993CA6">
                              <w:rPr>
                                <w:caps/>
                              </w:rPr>
                              <w:t>Paul Gérard</w:t>
                            </w:r>
                            <w:r>
                              <w:rPr>
                                <w:caps/>
                              </w:rPr>
                              <w:t xml:space="preserve"> </w:t>
                            </w:r>
                          </w:p>
                          <w:p w14:paraId="4E7B036A" w14:textId="634205E5" w:rsidR="00993CA6" w:rsidRDefault="00993CA6" w:rsidP="004F00BA">
                            <w:pPr>
                              <w:spacing w:line="240" w:lineRule="auto"/>
                              <w:jc w:val="center"/>
                              <w:rPr>
                                <w:caps/>
                              </w:rPr>
                            </w:pPr>
                            <w:r>
                              <w:rPr>
                                <w:caps/>
                              </w:rPr>
                              <w:t>ET</w:t>
                            </w:r>
                          </w:p>
                          <w:p w14:paraId="631C7072" w14:textId="0D06BB3F" w:rsidR="00993CA6" w:rsidRDefault="00993CA6" w:rsidP="004F00BA">
                            <w:pPr>
                              <w:spacing w:line="240" w:lineRule="auto"/>
                              <w:jc w:val="center"/>
                              <w:rPr>
                                <w:caps/>
                              </w:rPr>
                            </w:pPr>
                            <w:r w:rsidRPr="00993CA6">
                              <w:rPr>
                                <w:caps/>
                              </w:rPr>
                              <w:t>Alexandre Lapointe</w:t>
                            </w:r>
                          </w:p>
                          <w:p w14:paraId="27A26509" w14:textId="1F173FC1" w:rsidR="002618F9" w:rsidRDefault="002618F9" w:rsidP="004F00BA">
                            <w:pPr>
                              <w:spacing w:line="240" w:lineRule="auto"/>
                              <w:jc w:val="center"/>
                              <w:rPr>
                                <w:caps/>
                              </w:rPr>
                            </w:pPr>
                            <w:r>
                              <w:rPr>
                                <w:caps/>
                              </w:rPr>
                              <w:t xml:space="preserve">DANS LE CADRE DU </w:t>
                            </w:r>
                            <w:r w:rsidR="007C7FD2">
                              <w:rPr>
                                <w:caps/>
                              </w:rPr>
                              <w:t>COURS</w:t>
                            </w:r>
                            <w:r w:rsidR="00993CA6">
                              <w:rPr>
                                <w:caps/>
                              </w:rPr>
                              <w:t xml:space="preserve"> </w:t>
                            </w:r>
                            <w:r w:rsidR="007C7FD2">
                              <w:rPr>
                                <w:caps/>
                              </w:rPr>
                              <w:t>MEC</w:t>
                            </w:r>
                            <w:r w:rsidR="00993CA6">
                              <w:rPr>
                                <w:caps/>
                              </w:rPr>
                              <w:t>745</w:t>
                            </w:r>
                          </w:p>
                          <w:p w14:paraId="1C0AC4B7" w14:textId="38D20A21" w:rsidR="002618F9" w:rsidRPr="004F00BA" w:rsidRDefault="002618F9" w:rsidP="004F00BA">
                            <w:pPr>
                              <w:spacing w:line="240" w:lineRule="auto"/>
                              <w:jc w:val="center"/>
                              <w:rPr>
                                <w:caps/>
                              </w:rPr>
                            </w:pPr>
                            <w:r>
                              <w:rPr>
                                <w:caps/>
                              </w:rPr>
                              <w:t xml:space="preserve">DU </w:t>
                            </w:r>
                            <w:r>
                              <w:rPr>
                                <w:caps/>
                              </w:rPr>
                              <w:fldChar w:fldCharType="begin"/>
                            </w:r>
                            <w:r>
                              <w:rPr>
                                <w:caps/>
                              </w:rPr>
                              <w:instrText xml:space="preserve"> DOCPROPERTY  Programme  \* MERGEFORMAT </w:instrText>
                            </w:r>
                            <w:r>
                              <w:rPr>
                                <w:caps/>
                              </w:rPr>
                              <w:fldChar w:fldCharType="separate"/>
                            </w:r>
                            <w:r w:rsidR="00EB55C7">
                              <w:rPr>
                                <w:caps/>
                              </w:rPr>
                              <w:t>BACCALAURÉAT EN GÉNIE</w:t>
                            </w:r>
                            <w:r>
                              <w:rPr>
                                <w:cap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87216" id="Text Box 1" o:spid="_x0000_s1029" type="#_x0000_t202" style="position:absolute;left:0;text-align:left;margin-left:0;margin-top:156.7pt;width:326.8pt;height:110.6pt;z-index:251658241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" stroked="f">
                <v:textbox style="mso-fit-shape-to-text:t">
                  <w:txbxContent>
                    <w:p w14:paraId="1A111573" w14:textId="100128B4" w:rsidR="002618F9" w:rsidRDefault="002618F9" w:rsidP="004F00BA">
                      <w:pPr>
                        <w:spacing w:line="240" w:lineRule="auto"/>
                        <w:jc w:val="center"/>
                        <w:rPr>
                          <w:caps/>
                        </w:rPr>
                      </w:pPr>
                      <w:r>
                        <w:rPr>
                          <w:caps/>
                        </w:rPr>
                        <w:t xml:space="preserve">RAPPORT </w:t>
                      </w:r>
                      <w:r w:rsidR="00993CA6">
                        <w:rPr>
                          <w:caps/>
                        </w:rPr>
                        <w:t>tEchnique</w:t>
                      </w:r>
                    </w:p>
                    <w:p w14:paraId="28E7CAA7" w14:textId="77777777" w:rsidR="00AE1012" w:rsidRDefault="002618F9" w:rsidP="004F00BA">
                      <w:pPr>
                        <w:spacing w:line="240" w:lineRule="auto"/>
                        <w:jc w:val="center"/>
                        <w:rPr>
                          <w:caps/>
                        </w:rPr>
                      </w:pPr>
                      <w:r>
                        <w:rPr>
                          <w:caps/>
                        </w:rPr>
                        <w:t>PRÉSENTÉ À</w:t>
                      </w:r>
                    </w:p>
                    <w:p w14:paraId="484FAB4A" w14:textId="336B1711" w:rsidR="00993CA6" w:rsidRDefault="00993CA6" w:rsidP="004F00BA">
                      <w:pPr>
                        <w:spacing w:line="240" w:lineRule="auto"/>
                        <w:jc w:val="center"/>
                        <w:rPr>
                          <w:caps/>
                        </w:rPr>
                      </w:pPr>
                      <w:r w:rsidRPr="00993CA6">
                        <w:rPr>
                          <w:caps/>
                        </w:rPr>
                        <w:t>Paul Gérard</w:t>
                      </w:r>
                      <w:r>
                        <w:rPr>
                          <w:caps/>
                        </w:rPr>
                        <w:t xml:space="preserve"> </w:t>
                      </w:r>
                    </w:p>
                    <w:p w14:paraId="4E7B036A" w14:textId="634205E5" w:rsidR="00993CA6" w:rsidRDefault="00993CA6" w:rsidP="004F00BA">
                      <w:pPr>
                        <w:spacing w:line="240" w:lineRule="auto"/>
                        <w:jc w:val="center"/>
                        <w:rPr>
                          <w:caps/>
                        </w:rPr>
                      </w:pPr>
                      <w:r>
                        <w:rPr>
                          <w:caps/>
                        </w:rPr>
                        <w:t>ET</w:t>
                      </w:r>
                    </w:p>
                    <w:p w14:paraId="631C7072" w14:textId="0D06BB3F" w:rsidR="00993CA6" w:rsidRDefault="00993CA6" w:rsidP="004F00BA">
                      <w:pPr>
                        <w:spacing w:line="240" w:lineRule="auto"/>
                        <w:jc w:val="center"/>
                        <w:rPr>
                          <w:caps/>
                        </w:rPr>
                      </w:pPr>
                      <w:r w:rsidRPr="00993CA6">
                        <w:rPr>
                          <w:caps/>
                        </w:rPr>
                        <w:t>Alexandre Lapointe</w:t>
                      </w:r>
                    </w:p>
                    <w:p w14:paraId="27A26509" w14:textId="1F173FC1" w:rsidR="002618F9" w:rsidRDefault="002618F9" w:rsidP="004F00BA">
                      <w:pPr>
                        <w:spacing w:line="240" w:lineRule="auto"/>
                        <w:jc w:val="center"/>
                        <w:rPr>
                          <w:caps/>
                        </w:rPr>
                      </w:pPr>
                      <w:r>
                        <w:rPr>
                          <w:caps/>
                        </w:rPr>
                        <w:t xml:space="preserve">DANS LE CADRE DU </w:t>
                      </w:r>
                      <w:r w:rsidR="007C7FD2">
                        <w:rPr>
                          <w:caps/>
                        </w:rPr>
                        <w:t>COURS</w:t>
                      </w:r>
                      <w:r w:rsidR="00993CA6">
                        <w:rPr>
                          <w:caps/>
                        </w:rPr>
                        <w:t xml:space="preserve"> </w:t>
                      </w:r>
                      <w:r w:rsidR="007C7FD2">
                        <w:rPr>
                          <w:caps/>
                        </w:rPr>
                        <w:t>MEC</w:t>
                      </w:r>
                      <w:r w:rsidR="00993CA6">
                        <w:rPr>
                          <w:caps/>
                        </w:rPr>
                        <w:t>745</w:t>
                      </w:r>
                    </w:p>
                    <w:p w14:paraId="1C0AC4B7" w14:textId="38D20A21" w:rsidR="002618F9" w:rsidRPr="004F00BA" w:rsidRDefault="002618F9" w:rsidP="004F00BA">
                      <w:pPr>
                        <w:spacing w:line="240" w:lineRule="auto"/>
                        <w:jc w:val="center"/>
                        <w:rPr>
                          <w:caps/>
                        </w:rPr>
                      </w:pPr>
                      <w:r>
                        <w:rPr>
                          <w:caps/>
                        </w:rPr>
                        <w:t xml:space="preserve">DU </w:t>
                      </w:r>
                      <w:r>
                        <w:rPr>
                          <w:caps/>
                        </w:rPr>
                        <w:fldChar w:fldCharType="begin"/>
                      </w:r>
                      <w:r>
                        <w:rPr>
                          <w:caps/>
                        </w:rPr>
                        <w:instrText xml:space="preserve"> DOCPROPERTY  Programme  \* MERGEFORMAT </w:instrText>
                      </w:r>
                      <w:r>
                        <w:rPr>
                          <w:caps/>
                        </w:rPr>
                        <w:fldChar w:fldCharType="separate"/>
                      </w:r>
                      <w:r w:rsidR="00EB55C7">
                        <w:rPr>
                          <w:caps/>
                        </w:rPr>
                        <w:t>BACCALAURÉAT EN GÉNIE</w:t>
                      </w:r>
                      <w:r>
                        <w:rPr>
                          <w:caps/>
                        </w:rPr>
                        <w:fldChar w:fldCharType="end"/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7205E" w:rsidRPr="005F7FED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2F8C6EBB" wp14:editId="349EB305">
                <wp:simplePos x="0" y="0"/>
                <wp:positionH relativeFrom="margin">
                  <wp:align>center</wp:align>
                </wp:positionH>
                <wp:positionV relativeFrom="bottomMargin">
                  <wp:posOffset>-277495</wp:posOffset>
                </wp:positionV>
                <wp:extent cx="4150800" cy="277200"/>
                <wp:effectExtent l="0" t="0" r="254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800" cy="2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17EEF" w14:textId="6232A725" w:rsidR="002618F9" w:rsidRPr="004F00BA" w:rsidRDefault="002618F9" w:rsidP="004F00BA">
                            <w:pPr>
                              <w:spacing w:line="240" w:lineRule="auto"/>
                              <w:jc w:val="center"/>
                              <w:rPr>
                                <w:caps/>
                              </w:rPr>
                            </w:pPr>
                            <w:r>
                              <w:rPr>
                                <w:caps/>
                              </w:rPr>
                              <w:t xml:space="preserve">montréal, le </w:t>
                            </w:r>
                            <w:r>
                              <w:rPr>
                                <w:caps/>
                              </w:rPr>
                              <w:fldChar w:fldCharType="begin"/>
                            </w:r>
                            <w:r>
                              <w:rPr>
                                <w:caps/>
                              </w:rPr>
                              <w:instrText xml:space="preserve"> DATE  \@ "d MMMM yyyy"  \* MERGEFORMAT </w:instrText>
                            </w:r>
                            <w:r>
                              <w:rPr>
                                <w:caps/>
                              </w:rPr>
                              <w:fldChar w:fldCharType="separate"/>
                            </w:r>
                            <w:r w:rsidR="0007247D">
                              <w:rPr>
                                <w:caps/>
                                <w:noProof/>
                              </w:rPr>
                              <w:t>26 janvier 2025</w:t>
                            </w:r>
                            <w:r>
                              <w:rPr>
                                <w:cap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C6EBB" id="Text Box 4" o:spid="_x0000_s1030" type="#_x0000_t202" style="position:absolute;left:0;text-align:left;margin-left:0;margin-top:-21.85pt;width:326.85pt;height:21.85pt;z-index:2516582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" stroked="f">
                <v:textbox style="mso-fit-shape-to-text:t">
                  <w:txbxContent>
                    <w:p w14:paraId="20E17EEF" w14:textId="6232A725" w:rsidR="002618F9" w:rsidRPr="004F00BA" w:rsidRDefault="002618F9" w:rsidP="004F00BA">
                      <w:pPr>
                        <w:spacing w:line="240" w:lineRule="auto"/>
                        <w:jc w:val="center"/>
                        <w:rPr>
                          <w:caps/>
                        </w:rPr>
                      </w:pPr>
                      <w:r>
                        <w:rPr>
                          <w:caps/>
                        </w:rPr>
                        <w:t xml:space="preserve">montréal, le </w:t>
                      </w:r>
                      <w:r>
                        <w:rPr>
                          <w:caps/>
                        </w:rPr>
                        <w:fldChar w:fldCharType="begin"/>
                      </w:r>
                      <w:r>
                        <w:rPr>
                          <w:caps/>
                        </w:rPr>
                        <w:instrText xml:space="preserve"> DATE  \@ "d MMMM yyyy"  \* MERGEFORMAT </w:instrText>
                      </w:r>
                      <w:r>
                        <w:rPr>
                          <w:caps/>
                        </w:rPr>
                        <w:fldChar w:fldCharType="separate"/>
                      </w:r>
                      <w:r w:rsidR="0007247D">
                        <w:rPr>
                          <w:caps/>
                          <w:noProof/>
                        </w:rPr>
                        <w:t>26 janvier 2025</w:t>
                      </w:r>
                      <w:r>
                        <w:rPr>
                          <w:caps/>
                        </w:rPr>
                        <w:fldChar w:fldCharType="end"/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Start w:id="0" w:name="Summary"/>
      <w:bookmarkStart w:id="1" w:name="_Toc112752329"/>
      <w:bookmarkStart w:id="2" w:name="_Toc113077129"/>
      <w:bookmarkStart w:id="3" w:name="_Toc113077679"/>
      <w:bookmarkStart w:id="4" w:name="_Toc113077767"/>
    </w:p>
    <w:p w14:paraId="71E7C478" w14:textId="2D4B4FF6" w:rsidR="001D335E" w:rsidRPr="001D335E" w:rsidRDefault="001D335E" w:rsidP="001D335E"/>
    <w:p w14:paraId="563BACC5" w14:textId="527A9ADF" w:rsidR="001D335E" w:rsidRPr="001D335E" w:rsidRDefault="005525FA" w:rsidP="001D335E">
      <w:r w:rsidRPr="00C157EC">
        <w:rPr>
          <w:rFonts w:cstheme="majorHAnsi"/>
          <w:noProof/>
          <w:lang w:eastAsia="fr-CA"/>
        </w:rPr>
        <w:drawing>
          <wp:anchor distT="0" distB="0" distL="114300" distR="114300" simplePos="0" relativeHeight="251658245" behindDoc="1" locked="0" layoutInCell="1" allowOverlap="1" wp14:anchorId="1767F2CD" wp14:editId="44944816">
            <wp:simplePos x="0" y="0"/>
            <wp:positionH relativeFrom="margin">
              <wp:align>center</wp:align>
            </wp:positionH>
            <wp:positionV relativeFrom="paragraph">
              <wp:posOffset>228583</wp:posOffset>
            </wp:positionV>
            <wp:extent cx="1498180" cy="990600"/>
            <wp:effectExtent l="0" t="0" r="6985" b="0"/>
            <wp:wrapNone/>
            <wp:docPr id="11" name="Picture 11" descr="https://lh6.googleusercontent.com/X66EvKqslBWshOiKcBhHlaNFM1szex8AgRVcTacHjTwhvTpUJc1ig8CISpCicYrBU-Usf8osrY37h84xY4a_HJKFvsh_5el8YeHCw001o9ftn_jBWl5r0k3izqE1FG5ipAttoY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X66EvKqslBWshOiKcBhHlaNFM1szex8AgRVcTacHjTwhvTpUJc1ig8CISpCicYrBU-Usf8osrY37h84xY4a_HJKFvsh_5el8YeHCw001o9ftn_jBWl5r0k3izqE1FG5ipAttoYn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1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3D644A" w14:textId="77777777" w:rsidR="001D335E" w:rsidRPr="001D335E" w:rsidRDefault="001D335E" w:rsidP="001D335E"/>
    <w:p w14:paraId="03483EF0" w14:textId="77777777" w:rsidR="001D335E" w:rsidRPr="001D335E" w:rsidRDefault="001D335E" w:rsidP="001D335E"/>
    <w:p w14:paraId="632C7D4C" w14:textId="77777777" w:rsidR="001D335E" w:rsidRPr="001D335E" w:rsidRDefault="001D335E" w:rsidP="001D335E"/>
    <w:p w14:paraId="08671A74" w14:textId="77777777" w:rsidR="001D335E" w:rsidRPr="001D335E" w:rsidRDefault="001D335E" w:rsidP="001D335E"/>
    <w:p w14:paraId="0A8BFC1B" w14:textId="77777777" w:rsidR="001D335E" w:rsidRPr="001D335E" w:rsidRDefault="001D335E" w:rsidP="001D335E"/>
    <w:p w14:paraId="13BAE754" w14:textId="77777777" w:rsidR="001D335E" w:rsidRDefault="001D335E" w:rsidP="001D335E">
      <w:pPr>
        <w:rPr>
          <w:b/>
        </w:rPr>
      </w:pPr>
    </w:p>
    <w:p w14:paraId="1E182E68" w14:textId="77777777" w:rsidR="001D335E" w:rsidRDefault="001D335E" w:rsidP="001D335E">
      <w:pPr>
        <w:rPr>
          <w:b/>
        </w:rPr>
      </w:pPr>
    </w:p>
    <w:p w14:paraId="08659C8F" w14:textId="41B30A0B" w:rsidR="00D30B71" w:rsidRPr="001D335E" w:rsidRDefault="00D30B71" w:rsidP="001D335E">
      <w:pPr>
        <w:sectPr w:rsidR="00D30B71" w:rsidRPr="001D335E" w:rsidSect="007217DA">
          <w:headerReference w:type="even" r:id="rId9"/>
          <w:headerReference w:type="default" r:id="rId10"/>
          <w:footerReference w:type="even" r:id="rId11"/>
          <w:type w:val="oddPage"/>
          <w:pgSz w:w="12240" w:h="15840" w:code="1"/>
          <w:pgMar w:top="2160" w:right="1134" w:bottom="1134" w:left="2160" w:header="1080" w:footer="1134" w:gutter="0"/>
          <w:pgNumType w:fmt="upperRoman"/>
          <w:cols w:space="708"/>
          <w:titlePg/>
          <w:docGrid w:linePitch="360"/>
        </w:sectPr>
      </w:pPr>
    </w:p>
    <w:bookmarkEnd w:id="0"/>
    <w:bookmarkEnd w:id="1"/>
    <w:bookmarkEnd w:id="2"/>
    <w:bookmarkEnd w:id="3"/>
    <w:bookmarkEnd w:id="4"/>
    <w:p w14:paraId="22717550" w14:textId="23776EB6" w:rsidR="00A27C9C" w:rsidRDefault="00993CA6" w:rsidP="00993CA6">
      <w:pPr>
        <w:pStyle w:val="Titre"/>
        <w:rPr>
          <w:lang w:eastAsia="en-CA"/>
        </w:rPr>
      </w:pPr>
      <w:r>
        <w:rPr>
          <w:lang w:eastAsia="en-CA"/>
        </w:rPr>
        <w:lastRenderedPageBreak/>
        <w:t>Discussion</w:t>
      </w:r>
    </w:p>
    <w:p w14:paraId="01520C99" w14:textId="77777777" w:rsidR="00993CA6" w:rsidRPr="00A643D2" w:rsidRDefault="00993CA6" w:rsidP="00993CA6">
      <w:pPr>
        <w:rPr>
          <w:b/>
          <w:bCs/>
          <w:lang w:eastAsia="en-CA"/>
        </w:rPr>
      </w:pPr>
    </w:p>
    <w:p w14:paraId="26B0CD1D" w14:textId="4E091063" w:rsidR="00993CA6" w:rsidRPr="00A643D2" w:rsidRDefault="00993CA6" w:rsidP="00993CA6">
      <w:pPr>
        <w:rPr>
          <w:b/>
          <w:bCs/>
          <w:lang w:eastAsia="en-CA"/>
        </w:rPr>
      </w:pPr>
      <w:r w:rsidRPr="00993CA6">
        <w:rPr>
          <w:b/>
          <w:bCs/>
          <w:lang w:eastAsia="en-CA"/>
        </w:rPr>
        <w:t>Quelle différence (quantifiée) observez-vous entre les performances en simulation et celles du robot réel lorsque la caméra t265 est utilisée? À quo</w:t>
      </w:r>
      <w:r w:rsidRPr="00A643D2">
        <w:rPr>
          <w:b/>
          <w:bCs/>
          <w:lang w:eastAsia="en-CA"/>
        </w:rPr>
        <w:t xml:space="preserve">i </w:t>
      </w:r>
      <w:r w:rsidRPr="00993CA6">
        <w:rPr>
          <w:b/>
          <w:bCs/>
          <w:lang w:eastAsia="en-CA"/>
        </w:rPr>
        <w:t>peuvent être dues ces différences?</w:t>
      </w:r>
    </w:p>
    <w:p w14:paraId="7732E738" w14:textId="77777777" w:rsidR="00993CA6" w:rsidRDefault="00993CA6" w:rsidP="00993CA6">
      <w:pPr>
        <w:rPr>
          <w:lang w:eastAsia="en-CA"/>
        </w:rPr>
      </w:pPr>
    </w:p>
    <w:p w14:paraId="107B25F7" w14:textId="343A9935" w:rsidR="00A643D2" w:rsidRDefault="00BD30E8" w:rsidP="00993CA6">
      <w:pPr>
        <w:rPr>
          <w:lang w:eastAsia="en-CA"/>
        </w:rPr>
      </w:pPr>
      <w:r>
        <w:rPr>
          <w:lang w:eastAsia="en-CA"/>
        </w:rPr>
        <w:t xml:space="preserve">Pour ce qui est de la différence de performance entre les résultats de simulation par rapport à ceux avec la caméra réelle, on peut constater qu’il y a une différence importante au niveau des valeurs obtenues et de la déviation. Au niveau de la simulation, on obtient </w:t>
      </w:r>
      <w:r w:rsidR="00A643D2">
        <w:rPr>
          <w:lang w:eastAsia="en-CA"/>
        </w:rPr>
        <w:t xml:space="preserve">0.721m pour la </w:t>
      </w:r>
      <w:r>
        <w:rPr>
          <w:lang w:eastAsia="en-CA"/>
        </w:rPr>
        <w:t>moyenne des rayons pour l’odométrie de la caméra</w:t>
      </w:r>
      <w:r w:rsidR="00A643D2">
        <w:rPr>
          <w:lang w:eastAsia="en-CA"/>
        </w:rPr>
        <w:t xml:space="preserve"> ainsi qu’une déviation de 0.0233m. Pour les mesures réelles de la moyenne des rayons pour l’odométrie de la caméra</w:t>
      </w:r>
      <w:r w:rsidR="00A949BF">
        <w:rPr>
          <w:lang w:eastAsia="en-CA"/>
        </w:rPr>
        <w:t>,</w:t>
      </w:r>
      <w:r w:rsidR="00A643D2">
        <w:rPr>
          <w:lang w:eastAsia="en-CA"/>
        </w:rPr>
        <w:t xml:space="preserve"> on obtient 0.551m et une déviation de 0.00489m. Puisque le rayon visé est de 0.5m et qu’une déviation minimale est souhaitée, les mesures réelles sont donc plus précises et juste</w:t>
      </w:r>
      <w:r w:rsidR="00A949BF">
        <w:rPr>
          <w:lang w:eastAsia="en-CA"/>
        </w:rPr>
        <w:t>s</w:t>
      </w:r>
      <w:r w:rsidR="00A643D2">
        <w:rPr>
          <w:lang w:eastAsia="en-CA"/>
        </w:rPr>
        <w:t xml:space="preserve"> que celles en simulation. L’image de l’odométrie de la caméra en simulation semblait contenir beaucoup de bruit puisque les valeurs faisaient des bons de 0.25m d’une mesure à une autre</w:t>
      </w:r>
      <w:r w:rsidR="00036BEC">
        <w:rPr>
          <w:lang w:eastAsia="en-CA"/>
        </w:rPr>
        <w:t>, ce qui est étonnant puisque normalement les valeurs en simulation sont supposées être idéale</w:t>
      </w:r>
      <w:r w:rsidR="0007247D">
        <w:rPr>
          <w:lang w:eastAsia="en-CA"/>
        </w:rPr>
        <w:t>s</w:t>
      </w:r>
      <w:r w:rsidR="00036BEC">
        <w:rPr>
          <w:lang w:eastAsia="en-CA"/>
        </w:rPr>
        <w:t xml:space="preserve"> et non</w:t>
      </w:r>
      <w:r w:rsidR="00A949BF">
        <w:rPr>
          <w:lang w:eastAsia="en-CA"/>
        </w:rPr>
        <w:t xml:space="preserve"> </w:t>
      </w:r>
      <w:r w:rsidR="00036BEC">
        <w:rPr>
          <w:lang w:eastAsia="en-CA"/>
        </w:rPr>
        <w:t>affectée par du bruit qui est plus souvent attribué aux mesures réelles</w:t>
      </w:r>
      <w:r w:rsidR="00A643D2">
        <w:rPr>
          <w:lang w:eastAsia="en-CA"/>
        </w:rPr>
        <w:t xml:space="preserve">. </w:t>
      </w:r>
      <w:r w:rsidR="00036BEC">
        <w:rPr>
          <w:lang w:eastAsia="en-CA"/>
        </w:rPr>
        <w:t>L’algorithme de cinématique et l’IMU qui est simulé doi</w:t>
      </w:r>
      <w:r w:rsidR="00A949BF">
        <w:rPr>
          <w:lang w:eastAsia="en-CA"/>
        </w:rPr>
        <w:t>ven</w:t>
      </w:r>
      <w:r w:rsidR="00036BEC">
        <w:rPr>
          <w:lang w:eastAsia="en-CA"/>
        </w:rPr>
        <w:t>t donc être plus approximatif</w:t>
      </w:r>
      <w:r w:rsidR="00A949BF">
        <w:rPr>
          <w:lang w:eastAsia="en-CA"/>
        </w:rPr>
        <w:t>s</w:t>
      </w:r>
      <w:r w:rsidR="00036BEC">
        <w:rPr>
          <w:lang w:eastAsia="en-CA"/>
        </w:rPr>
        <w:t xml:space="preserve"> que celui réel, causant ainsi ces différences. Il se peut aussi qu’il y aille un problème de latence dans l’algorithme simulé causant donc des erreurs d’intégrations et de dérive des valeurs au fil entre la capture de chaque valeur.</w:t>
      </w:r>
    </w:p>
    <w:p w14:paraId="543E3055" w14:textId="77777777" w:rsidR="00993CA6" w:rsidRPr="00993CA6" w:rsidRDefault="00993CA6" w:rsidP="00993CA6">
      <w:pPr>
        <w:rPr>
          <w:lang w:eastAsia="en-CA"/>
        </w:rPr>
      </w:pPr>
    </w:p>
    <w:p w14:paraId="51227AA4" w14:textId="67B9890E" w:rsidR="00993CA6" w:rsidRDefault="00993CA6" w:rsidP="00993CA6">
      <w:pPr>
        <w:rPr>
          <w:b/>
          <w:bCs/>
          <w:lang w:eastAsia="en-CA"/>
        </w:rPr>
      </w:pPr>
      <w:r w:rsidRPr="00A643D2">
        <w:rPr>
          <w:b/>
          <w:bCs/>
          <w:lang w:eastAsia="en-CA"/>
        </w:rPr>
        <w:t>Quelle différence (quantifiée) observez-vous entre les performances réelles du robot entre l'utilisation de la caméra et de l'odométrie des roues ? À quoi peuvent être dues ces différences?</w:t>
      </w:r>
    </w:p>
    <w:p w14:paraId="2B38786C" w14:textId="77777777" w:rsidR="00A643D2" w:rsidRDefault="00A643D2" w:rsidP="00993CA6">
      <w:pPr>
        <w:rPr>
          <w:b/>
          <w:bCs/>
          <w:lang w:eastAsia="en-CA"/>
        </w:rPr>
      </w:pPr>
    </w:p>
    <w:p w14:paraId="6BEBA70E" w14:textId="7E1CD541" w:rsidR="00A643D2" w:rsidRPr="00A643D2" w:rsidRDefault="00A643D2" w:rsidP="00993CA6">
      <w:pPr>
        <w:rPr>
          <w:lang w:eastAsia="en-CA"/>
        </w:rPr>
      </w:pPr>
      <w:r>
        <w:rPr>
          <w:lang w:eastAsia="en-CA"/>
        </w:rPr>
        <w:t>Contrairement à la différence des résultats</w:t>
      </w:r>
      <w:r w:rsidR="00D87AA3">
        <w:rPr>
          <w:lang w:eastAsia="en-CA"/>
        </w:rPr>
        <w:t xml:space="preserve"> entre simulation et réel</w:t>
      </w:r>
      <w:r w:rsidR="00A949BF">
        <w:rPr>
          <w:lang w:eastAsia="en-CA"/>
        </w:rPr>
        <w:t>le</w:t>
      </w:r>
      <w:r w:rsidR="00D87AA3">
        <w:rPr>
          <w:lang w:eastAsia="en-CA"/>
        </w:rPr>
        <w:t>, ceux obtenus pour la moyenne des rayons pour l’odométrie des roues par rapport à la caméra sont beaucoup plus similaire</w:t>
      </w:r>
      <w:r w:rsidR="00A949BF">
        <w:rPr>
          <w:lang w:eastAsia="en-CA"/>
        </w:rPr>
        <w:t>s</w:t>
      </w:r>
      <w:r w:rsidR="00D87AA3">
        <w:rPr>
          <w:lang w:eastAsia="en-CA"/>
        </w:rPr>
        <w:t xml:space="preserve">. Pour l’odométrie des roues en réel, une moyenne des rayons de 0.554m et une déviation de 0.00710m </w:t>
      </w:r>
      <w:r w:rsidR="00A949BF">
        <w:rPr>
          <w:lang w:eastAsia="en-CA"/>
        </w:rPr>
        <w:t>son</w:t>
      </w:r>
      <w:r w:rsidR="00D87AA3">
        <w:rPr>
          <w:lang w:eastAsia="en-CA"/>
        </w:rPr>
        <w:t>t obtenue</w:t>
      </w:r>
      <w:r w:rsidR="00A949BF">
        <w:rPr>
          <w:lang w:eastAsia="en-CA"/>
        </w:rPr>
        <w:t>s</w:t>
      </w:r>
      <w:r w:rsidR="00D87AA3">
        <w:rPr>
          <w:lang w:eastAsia="en-CA"/>
        </w:rPr>
        <w:t xml:space="preserve"> par rapport à une moyenne des rayons de 0.551m et une déviation de 0.00489m pour la caméra. </w:t>
      </w:r>
      <w:r w:rsidR="00612BAD">
        <w:rPr>
          <w:lang w:eastAsia="en-CA"/>
        </w:rPr>
        <w:t xml:space="preserve">Encore une fois, un rayon de 0.5m est souhaité avec une déviation qui tend vers 0. L’odométrie de la caméra est donc légèrement plus précise que celle des roues. </w:t>
      </w:r>
      <w:r w:rsidR="00A949BF">
        <w:rPr>
          <w:lang w:eastAsia="en-CA"/>
        </w:rPr>
        <w:t>Selon</w:t>
      </w:r>
      <w:r w:rsidR="00036BEC">
        <w:rPr>
          <w:lang w:eastAsia="en-CA"/>
        </w:rPr>
        <w:t xml:space="preserve"> l’usure des roues</w:t>
      </w:r>
      <w:r w:rsidR="00A949BF">
        <w:rPr>
          <w:lang w:eastAsia="en-CA"/>
        </w:rPr>
        <w:t>,</w:t>
      </w:r>
      <w:r w:rsidR="00036BEC">
        <w:rPr>
          <w:lang w:eastAsia="en-CA"/>
        </w:rPr>
        <w:t xml:space="preserve"> </w:t>
      </w:r>
      <w:r w:rsidR="00A949BF">
        <w:rPr>
          <w:lang w:eastAsia="en-CA"/>
        </w:rPr>
        <w:t>s’il y a</w:t>
      </w:r>
      <w:r w:rsidR="00036BEC">
        <w:rPr>
          <w:lang w:eastAsia="en-CA"/>
        </w:rPr>
        <w:t xml:space="preserve"> du glissement </w:t>
      </w:r>
      <w:r w:rsidR="00A949BF">
        <w:rPr>
          <w:lang w:eastAsia="en-CA"/>
        </w:rPr>
        <w:t>ou bien</w:t>
      </w:r>
      <w:r w:rsidR="00036BEC">
        <w:rPr>
          <w:lang w:eastAsia="en-CA"/>
        </w:rPr>
        <w:t xml:space="preserve"> si le sol est tout à fait droit ou non, cela peut causer des irrégularités dans les mesures prises. </w:t>
      </w:r>
      <w:r w:rsidR="00A949BF">
        <w:rPr>
          <w:lang w:eastAsia="en-CA"/>
        </w:rPr>
        <w:t>Cependant</w:t>
      </w:r>
      <w:r w:rsidR="00036BEC">
        <w:rPr>
          <w:lang w:eastAsia="en-CA"/>
        </w:rPr>
        <w:t>, dans le cas présent</w:t>
      </w:r>
      <w:r w:rsidR="00A949BF">
        <w:rPr>
          <w:lang w:eastAsia="en-CA"/>
        </w:rPr>
        <w:t>,</w:t>
      </w:r>
      <w:r w:rsidR="00036BEC">
        <w:rPr>
          <w:lang w:eastAsia="en-CA"/>
        </w:rPr>
        <w:t xml:space="preserve"> la différence est minime, il aurait fallu faire une prise de mesures sur un trajet plus long afin d’avoir une meilleure idée.</w:t>
      </w:r>
    </w:p>
    <w:sectPr w:rsidR="00A643D2" w:rsidRPr="00A643D2" w:rsidSect="007217DA">
      <w:footerReference w:type="first" r:id="rId12"/>
      <w:type w:val="oddPage"/>
      <w:pgSz w:w="12240" w:h="15840" w:code="1"/>
      <w:pgMar w:top="2160" w:right="1134" w:bottom="1134" w:left="2160" w:header="1080" w:footer="1134" w:gutter="0"/>
      <w:pgNumType w:fmt="upp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09E3EB" w14:textId="77777777" w:rsidR="005A3016" w:rsidRDefault="005A3016">
      <w:r>
        <w:separator/>
      </w:r>
    </w:p>
  </w:endnote>
  <w:endnote w:type="continuationSeparator" w:id="0">
    <w:p w14:paraId="6BE462E0" w14:textId="77777777" w:rsidR="005A3016" w:rsidRDefault="005A3016">
      <w:r>
        <w:continuationSeparator/>
      </w:r>
    </w:p>
  </w:endnote>
  <w:endnote w:type="continuationNotice" w:id="1">
    <w:p w14:paraId="52EE7927" w14:textId="77777777" w:rsidR="005A3016" w:rsidRDefault="005A301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3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C5A8C4" w14:textId="77777777" w:rsidR="00F56686" w:rsidRDefault="00F56686">
    <w:pPr>
      <w:pStyle w:val="Pieddepage"/>
    </w:pPr>
  </w:p>
  <w:p w14:paraId="5B8DEA6A" w14:textId="77777777" w:rsidR="00F56686" w:rsidRDefault="00F5668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360367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FB904F" w14:textId="77777777" w:rsidR="00E36789" w:rsidRDefault="00E36789" w:rsidP="00E36789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51BE">
          <w:rPr>
            <w:noProof/>
          </w:rPr>
          <w:t>XXVII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3423C" w14:textId="77777777" w:rsidR="005A3016" w:rsidRPr="00062706" w:rsidRDefault="005A3016" w:rsidP="00000187">
      <w:pPr>
        <w:pStyle w:val="En-tte"/>
        <w:jc w:val="right"/>
      </w:pPr>
    </w:p>
    <w:p w14:paraId="3180BDC8" w14:textId="77777777" w:rsidR="005A3016" w:rsidRDefault="005A3016">
      <w:pPr>
        <w:pStyle w:val="En-tte"/>
      </w:pPr>
    </w:p>
    <w:p w14:paraId="32FD6E29" w14:textId="77777777" w:rsidR="005A3016" w:rsidRDefault="005A3016"/>
    <w:p w14:paraId="3F77DFD4" w14:textId="77777777" w:rsidR="005A3016" w:rsidRDefault="005A3016">
      <w:r>
        <w:separator/>
      </w:r>
    </w:p>
  </w:footnote>
  <w:footnote w:type="continuationSeparator" w:id="0">
    <w:p w14:paraId="503918FD" w14:textId="77777777" w:rsidR="005A3016" w:rsidRDefault="005A3016">
      <w:r>
        <w:continuationSeparator/>
      </w:r>
    </w:p>
  </w:footnote>
  <w:footnote w:type="continuationNotice" w:id="1">
    <w:p w14:paraId="10F5C7FA" w14:textId="77777777" w:rsidR="005A3016" w:rsidRDefault="005A301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7FB7E" w14:textId="0724EEE2" w:rsidR="002618F9" w:rsidRDefault="002618F9">
    <w:pPr>
      <w:pStyle w:val="En-tte"/>
    </w:pPr>
    <w:r>
      <w:fldChar w:fldCharType="begin"/>
    </w:r>
    <w:r>
      <w:instrText xml:space="preserve"> PAGE   \* MERGEFORMAT </w:instrText>
    </w:r>
    <w:r>
      <w:fldChar w:fldCharType="separate"/>
    </w:r>
    <w:r w:rsidR="000722D6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61EC6" w14:textId="77777777" w:rsidR="002618F9" w:rsidRPr="00062706" w:rsidRDefault="002618F9" w:rsidP="00000187">
    <w:pPr>
      <w:pStyle w:val="En-tt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E36789">
      <w:rPr>
        <w:rStyle w:val="Numrodepage"/>
        <w:noProof/>
      </w:rPr>
      <w:t>17</w:t>
    </w:r>
    <w:r>
      <w:rPr>
        <w:rStyle w:val="Numrodepag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3CA4DF6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64C822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B46DF9C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AC927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2962E58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048490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42EEA4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A2E6F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62D4B7F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F63726"/>
    <w:multiLevelType w:val="hybridMultilevel"/>
    <w:tmpl w:val="6F104308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0D6C25"/>
    <w:multiLevelType w:val="multilevel"/>
    <w:tmpl w:val="08E6B086"/>
    <w:lvl w:ilvl="0">
      <w:start w:val="1"/>
      <w:numFmt w:val="decimal"/>
      <w:pStyle w:val="Listenum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06801746"/>
    <w:multiLevelType w:val="multilevel"/>
    <w:tmpl w:val="128273B0"/>
    <w:lvl w:ilvl="0">
      <w:start w:val="1"/>
      <w:numFmt w:val="upperRoman"/>
      <w:suff w:val="nothing"/>
      <w:lvlText w:val="ANNEXE %1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992" w:hanging="99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992" w:hanging="99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07C1361E"/>
    <w:multiLevelType w:val="multilevel"/>
    <w:tmpl w:val="0C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0D1E6497"/>
    <w:multiLevelType w:val="multilevel"/>
    <w:tmpl w:val="9BD60ECA"/>
    <w:lvl w:ilvl="0">
      <w:start w:val="1"/>
      <w:numFmt w:val="upperRoman"/>
      <w:suff w:val="nothing"/>
      <w:lvlText w:val="Annexe 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992" w:hanging="99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992" w:hanging="99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105A7978"/>
    <w:multiLevelType w:val="multilevel"/>
    <w:tmpl w:val="64F0B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ED4861"/>
    <w:multiLevelType w:val="multilevel"/>
    <w:tmpl w:val="D49E3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2B316F"/>
    <w:multiLevelType w:val="hybridMultilevel"/>
    <w:tmpl w:val="3C7E1434"/>
    <w:lvl w:ilvl="0" w:tplc="8ABCCA5A">
      <w:start w:val="1"/>
      <w:numFmt w:val="upperRoman"/>
      <w:pStyle w:val="AnnexeETS"/>
      <w:suff w:val="nothing"/>
      <w:lvlText w:val="ANNEXE %1"/>
      <w:lvlJc w:val="center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2ED4C5F8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679C3"/>
    <w:multiLevelType w:val="multilevel"/>
    <w:tmpl w:val="10A282B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8" w15:restartNumberingAfterBreak="0">
    <w:nsid w:val="33AF71EA"/>
    <w:multiLevelType w:val="hybridMultilevel"/>
    <w:tmpl w:val="B8260192"/>
    <w:lvl w:ilvl="0" w:tplc="061A94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269" w:hanging="360"/>
      </w:pPr>
    </w:lvl>
    <w:lvl w:ilvl="2" w:tplc="0C0C001B" w:tentative="1">
      <w:start w:val="1"/>
      <w:numFmt w:val="lowerRoman"/>
      <w:lvlText w:val="%3."/>
      <w:lvlJc w:val="right"/>
      <w:pPr>
        <w:ind w:left="2989" w:hanging="180"/>
      </w:pPr>
    </w:lvl>
    <w:lvl w:ilvl="3" w:tplc="0C0C000F" w:tentative="1">
      <w:start w:val="1"/>
      <w:numFmt w:val="decimal"/>
      <w:lvlText w:val="%4."/>
      <w:lvlJc w:val="left"/>
      <w:pPr>
        <w:ind w:left="3709" w:hanging="360"/>
      </w:pPr>
    </w:lvl>
    <w:lvl w:ilvl="4" w:tplc="0C0C0019" w:tentative="1">
      <w:start w:val="1"/>
      <w:numFmt w:val="lowerLetter"/>
      <w:lvlText w:val="%5."/>
      <w:lvlJc w:val="left"/>
      <w:pPr>
        <w:ind w:left="4429" w:hanging="360"/>
      </w:pPr>
    </w:lvl>
    <w:lvl w:ilvl="5" w:tplc="0C0C001B" w:tentative="1">
      <w:start w:val="1"/>
      <w:numFmt w:val="lowerRoman"/>
      <w:lvlText w:val="%6."/>
      <w:lvlJc w:val="right"/>
      <w:pPr>
        <w:ind w:left="5149" w:hanging="180"/>
      </w:pPr>
    </w:lvl>
    <w:lvl w:ilvl="6" w:tplc="0C0C000F" w:tentative="1">
      <w:start w:val="1"/>
      <w:numFmt w:val="decimal"/>
      <w:lvlText w:val="%7."/>
      <w:lvlJc w:val="left"/>
      <w:pPr>
        <w:ind w:left="5869" w:hanging="360"/>
      </w:pPr>
    </w:lvl>
    <w:lvl w:ilvl="7" w:tplc="0C0C0019" w:tentative="1">
      <w:start w:val="1"/>
      <w:numFmt w:val="lowerLetter"/>
      <w:lvlText w:val="%8."/>
      <w:lvlJc w:val="left"/>
      <w:pPr>
        <w:ind w:left="6589" w:hanging="360"/>
      </w:pPr>
    </w:lvl>
    <w:lvl w:ilvl="8" w:tplc="0C0C001B" w:tentative="1">
      <w:start w:val="1"/>
      <w:numFmt w:val="lowerRoman"/>
      <w:lvlText w:val="%9."/>
      <w:lvlJc w:val="right"/>
      <w:pPr>
        <w:ind w:left="7309" w:hanging="180"/>
      </w:pPr>
    </w:lvl>
  </w:abstractNum>
  <w:abstractNum w:abstractNumId="19" w15:restartNumberingAfterBreak="0">
    <w:nsid w:val="3E673BF7"/>
    <w:multiLevelType w:val="hybridMultilevel"/>
    <w:tmpl w:val="94609446"/>
    <w:lvl w:ilvl="0" w:tplc="F0B01604">
      <w:start w:val="1"/>
      <w:numFmt w:val="decimal"/>
      <w:lvlText w:val="%1."/>
      <w:lvlJc w:val="left"/>
      <w:pPr>
        <w:ind w:left="1069" w:hanging="360"/>
      </w:pPr>
    </w:lvl>
    <w:lvl w:ilvl="1" w:tplc="0C0C0019" w:tentative="1">
      <w:start w:val="1"/>
      <w:numFmt w:val="lowerLetter"/>
      <w:lvlText w:val="%2."/>
      <w:lvlJc w:val="left"/>
      <w:pPr>
        <w:ind w:left="1789" w:hanging="360"/>
      </w:pPr>
    </w:lvl>
    <w:lvl w:ilvl="2" w:tplc="0C0C001B" w:tentative="1">
      <w:start w:val="1"/>
      <w:numFmt w:val="lowerRoman"/>
      <w:lvlText w:val="%3."/>
      <w:lvlJc w:val="right"/>
      <w:pPr>
        <w:ind w:left="2509" w:hanging="180"/>
      </w:pPr>
    </w:lvl>
    <w:lvl w:ilvl="3" w:tplc="0C0C000F" w:tentative="1">
      <w:start w:val="1"/>
      <w:numFmt w:val="decimal"/>
      <w:lvlText w:val="%4."/>
      <w:lvlJc w:val="left"/>
      <w:pPr>
        <w:ind w:left="3229" w:hanging="360"/>
      </w:pPr>
    </w:lvl>
    <w:lvl w:ilvl="4" w:tplc="0C0C0019" w:tentative="1">
      <w:start w:val="1"/>
      <w:numFmt w:val="lowerLetter"/>
      <w:lvlText w:val="%5."/>
      <w:lvlJc w:val="left"/>
      <w:pPr>
        <w:ind w:left="3949" w:hanging="360"/>
      </w:pPr>
    </w:lvl>
    <w:lvl w:ilvl="5" w:tplc="0C0C001B" w:tentative="1">
      <w:start w:val="1"/>
      <w:numFmt w:val="lowerRoman"/>
      <w:lvlText w:val="%6."/>
      <w:lvlJc w:val="right"/>
      <w:pPr>
        <w:ind w:left="4669" w:hanging="180"/>
      </w:pPr>
    </w:lvl>
    <w:lvl w:ilvl="6" w:tplc="0C0C000F" w:tentative="1">
      <w:start w:val="1"/>
      <w:numFmt w:val="decimal"/>
      <w:lvlText w:val="%7."/>
      <w:lvlJc w:val="left"/>
      <w:pPr>
        <w:ind w:left="5389" w:hanging="360"/>
      </w:pPr>
    </w:lvl>
    <w:lvl w:ilvl="7" w:tplc="0C0C0019" w:tentative="1">
      <w:start w:val="1"/>
      <w:numFmt w:val="lowerLetter"/>
      <w:lvlText w:val="%8."/>
      <w:lvlJc w:val="left"/>
      <w:pPr>
        <w:ind w:left="6109" w:hanging="360"/>
      </w:pPr>
    </w:lvl>
    <w:lvl w:ilvl="8" w:tplc="0C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F612E79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4A2420B"/>
    <w:multiLevelType w:val="multilevel"/>
    <w:tmpl w:val="41BE7718"/>
    <w:lvl w:ilvl="0">
      <w:start w:val="1"/>
      <w:numFmt w:val="upperRoman"/>
      <w:suff w:val="nothing"/>
      <w:lvlText w:val="ANNEXE 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992" w:hanging="99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992" w:hanging="99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2" w15:restartNumberingAfterBreak="0">
    <w:nsid w:val="45A8703A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F7E6B07"/>
    <w:multiLevelType w:val="hybridMultilevel"/>
    <w:tmpl w:val="A8983EE8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09202C"/>
    <w:multiLevelType w:val="multilevel"/>
    <w:tmpl w:val="0100AD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504C32FF"/>
    <w:multiLevelType w:val="multilevel"/>
    <w:tmpl w:val="62BC39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2747786"/>
    <w:multiLevelType w:val="multilevel"/>
    <w:tmpl w:val="AFDE49AA"/>
    <w:lvl w:ilvl="0">
      <w:start w:val="1"/>
      <w:numFmt w:val="bullet"/>
      <w:pStyle w:val="Listepuces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62117409"/>
    <w:multiLevelType w:val="multilevel"/>
    <w:tmpl w:val="5B1E2846"/>
    <w:styleLink w:val="ArticleSection"/>
    <w:lvl w:ilvl="0">
      <w:start w:val="1"/>
      <w:numFmt w:val="decimal"/>
      <w:lvlText w:val="CHAPITRE %1"/>
      <w:lvlJc w:val="left"/>
      <w:pPr>
        <w:tabs>
          <w:tab w:val="num" w:pos="5769"/>
        </w:tabs>
        <w:ind w:left="3969" w:firstLine="0"/>
      </w:pPr>
    </w:lvl>
    <w:lvl w:ilvl="1">
      <w:start w:val="1"/>
      <w:numFmt w:val="decimal"/>
      <w:lvlText w:val="%1.%2"/>
      <w:lvlJc w:val="left"/>
      <w:pPr>
        <w:tabs>
          <w:tab w:val="num" w:pos="1112"/>
        </w:tabs>
        <w:ind w:left="1112" w:hanging="992"/>
      </w:pPr>
    </w:lvl>
    <w:lvl w:ilvl="2">
      <w:start w:val="1"/>
      <w:numFmt w:val="decimal"/>
      <w:lvlText w:val="%1.%2.%3"/>
      <w:lvlJc w:val="left"/>
      <w:pPr>
        <w:tabs>
          <w:tab w:val="num" w:pos="1112"/>
        </w:tabs>
        <w:ind w:left="1112" w:hanging="992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112"/>
        </w:tabs>
        <w:ind w:left="1112" w:hanging="992"/>
      </w:pPr>
    </w:lvl>
    <w:lvl w:ilvl="4">
      <w:start w:val="1"/>
      <w:numFmt w:val="decimal"/>
      <w:lvlText w:val="%1.%2.%3.%4.%5"/>
      <w:lvlJc w:val="left"/>
      <w:pPr>
        <w:tabs>
          <w:tab w:val="num" w:pos="1112"/>
        </w:tabs>
        <w:ind w:left="1112" w:hanging="992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200"/>
        </w:tabs>
        <w:ind w:left="1112" w:hanging="99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560"/>
        </w:tabs>
        <w:ind w:left="1112" w:hanging="992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4440"/>
        </w:tabs>
        <w:ind w:left="3864" w:hanging="1224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5160"/>
        </w:tabs>
        <w:ind w:left="4440" w:hanging="1440"/>
      </w:pPr>
    </w:lvl>
  </w:abstractNum>
  <w:abstractNum w:abstractNumId="28" w15:restartNumberingAfterBreak="0">
    <w:nsid w:val="67A731DB"/>
    <w:multiLevelType w:val="multilevel"/>
    <w:tmpl w:val="7B06F97C"/>
    <w:lvl w:ilvl="0">
      <w:start w:val="1"/>
      <w:numFmt w:val="lowerLetter"/>
      <w:lvlText w:val="%1."/>
      <w:lvlJc w:val="left"/>
      <w:pPr>
        <w:tabs>
          <w:tab w:val="num" w:pos="1920"/>
        </w:tabs>
        <w:ind w:left="120" w:firstLine="0"/>
      </w:pPr>
    </w:lvl>
    <w:lvl w:ilvl="1">
      <w:start w:val="1"/>
      <w:numFmt w:val="decimal"/>
      <w:lvlText w:val="%1.%2"/>
      <w:lvlJc w:val="left"/>
      <w:pPr>
        <w:tabs>
          <w:tab w:val="num" w:pos="1112"/>
        </w:tabs>
        <w:ind w:left="1112" w:hanging="992"/>
      </w:pPr>
    </w:lvl>
    <w:lvl w:ilvl="2">
      <w:start w:val="1"/>
      <w:numFmt w:val="decimal"/>
      <w:lvlText w:val="%1.%2.%3"/>
      <w:lvlJc w:val="left"/>
      <w:pPr>
        <w:tabs>
          <w:tab w:val="num" w:pos="1112"/>
        </w:tabs>
        <w:ind w:left="1112" w:hanging="992"/>
      </w:pPr>
    </w:lvl>
    <w:lvl w:ilvl="3">
      <w:start w:val="1"/>
      <w:numFmt w:val="decimal"/>
      <w:lvlText w:val="%1.%2.%3.%4"/>
      <w:lvlJc w:val="left"/>
      <w:pPr>
        <w:tabs>
          <w:tab w:val="num" w:pos="1112"/>
        </w:tabs>
        <w:ind w:left="1112" w:hanging="992"/>
      </w:pPr>
    </w:lvl>
    <w:lvl w:ilvl="4">
      <w:start w:val="1"/>
      <w:numFmt w:val="decimal"/>
      <w:lvlText w:val="%1.%2.%3.%4.%5"/>
      <w:lvlJc w:val="left"/>
      <w:pPr>
        <w:tabs>
          <w:tab w:val="num" w:pos="1112"/>
        </w:tabs>
        <w:ind w:left="1112" w:hanging="992"/>
      </w:pPr>
    </w:lvl>
    <w:lvl w:ilvl="5">
      <w:start w:val="1"/>
      <w:numFmt w:val="decimal"/>
      <w:lvlText w:val="%1.%2.%3.%4.%5.%6"/>
      <w:lvlJc w:val="left"/>
      <w:pPr>
        <w:tabs>
          <w:tab w:val="num" w:pos="1200"/>
        </w:tabs>
        <w:ind w:left="1112" w:hanging="992"/>
      </w:pPr>
    </w:lvl>
    <w:lvl w:ilvl="6">
      <w:start w:val="1"/>
      <w:numFmt w:val="decimal"/>
      <w:lvlText w:val="%1.%2.%3.%4.%5.%6.%7"/>
      <w:lvlJc w:val="left"/>
      <w:pPr>
        <w:tabs>
          <w:tab w:val="num" w:pos="1560"/>
        </w:tabs>
        <w:ind w:left="1112" w:hanging="992"/>
      </w:pPr>
    </w:lvl>
    <w:lvl w:ilvl="7">
      <w:start w:val="1"/>
      <w:numFmt w:val="decimal"/>
      <w:lvlText w:val="%1.%2.%3.%4.%5.%6.%7.%8"/>
      <w:lvlJc w:val="left"/>
      <w:pPr>
        <w:tabs>
          <w:tab w:val="num" w:pos="4440"/>
        </w:tabs>
        <w:ind w:left="386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4440" w:hanging="1440"/>
      </w:pPr>
    </w:lvl>
  </w:abstractNum>
  <w:abstractNum w:abstractNumId="29" w15:restartNumberingAfterBreak="0">
    <w:nsid w:val="6B0E408C"/>
    <w:multiLevelType w:val="multilevel"/>
    <w:tmpl w:val="040C001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C775603"/>
    <w:multiLevelType w:val="multilevel"/>
    <w:tmpl w:val="79F06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6FF60E6"/>
    <w:multiLevelType w:val="multilevel"/>
    <w:tmpl w:val="0C0C0023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2" w15:restartNumberingAfterBreak="0">
    <w:nsid w:val="77F84938"/>
    <w:multiLevelType w:val="multilevel"/>
    <w:tmpl w:val="7E1ED38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A920BB8"/>
    <w:multiLevelType w:val="multilevel"/>
    <w:tmpl w:val="8966A8D6"/>
    <w:lvl w:ilvl="0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re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itre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7F1341A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18667466">
    <w:abstractNumId w:val="10"/>
  </w:num>
  <w:num w:numId="2" w16cid:durableId="2131123122">
    <w:abstractNumId w:val="3"/>
  </w:num>
  <w:num w:numId="3" w16cid:durableId="155582777">
    <w:abstractNumId w:val="2"/>
  </w:num>
  <w:num w:numId="4" w16cid:durableId="1013457683">
    <w:abstractNumId w:val="1"/>
  </w:num>
  <w:num w:numId="5" w16cid:durableId="290209162">
    <w:abstractNumId w:val="0"/>
  </w:num>
  <w:num w:numId="6" w16cid:durableId="342368318">
    <w:abstractNumId w:val="8"/>
  </w:num>
  <w:num w:numId="7" w16cid:durableId="228927212">
    <w:abstractNumId w:val="7"/>
  </w:num>
  <w:num w:numId="8" w16cid:durableId="1949042258">
    <w:abstractNumId w:val="6"/>
  </w:num>
  <w:num w:numId="9" w16cid:durableId="467553882">
    <w:abstractNumId w:val="5"/>
  </w:num>
  <w:num w:numId="10" w16cid:durableId="934749933">
    <w:abstractNumId w:val="4"/>
  </w:num>
  <w:num w:numId="11" w16cid:durableId="456531699">
    <w:abstractNumId w:val="27"/>
    <w:lvlOverride w:ilvl="0">
      <w:lvl w:ilvl="0">
        <w:start w:val="1"/>
        <w:numFmt w:val="decimal"/>
        <w:suff w:val="nothing"/>
        <w:lvlText w:val="CHAPITRE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1009"/>
          </w:tabs>
          <w:ind w:left="1009" w:hanging="10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992"/>
          </w:tabs>
          <w:ind w:left="994" w:hanging="994"/>
        </w:pPr>
        <w:rPr>
          <w:rFonts w:hint="default"/>
        </w:rPr>
      </w:lvl>
    </w:lvlOverride>
    <w:lvlOverride w:ilvl="3">
      <w:lvl w:ilvl="3">
        <w:start w:val="1"/>
        <w:numFmt w:val="decimal"/>
        <w:pStyle w:val="Titre4"/>
        <w:lvlText w:val="%1.%2.%3.%4"/>
        <w:lvlJc w:val="left"/>
        <w:pPr>
          <w:tabs>
            <w:tab w:val="num" w:pos="1445"/>
          </w:tabs>
          <w:ind w:left="120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992"/>
          </w:tabs>
          <w:ind w:left="992" w:hanging="992"/>
        </w:pPr>
        <w:rPr>
          <w:rFonts w:hint="default"/>
        </w:rPr>
      </w:lvl>
    </w:lvlOverride>
    <w:lvlOverride w:ilvl="5">
      <w:lvl w:ilvl="5">
        <w:start w:val="1"/>
        <w:numFmt w:val="decimal"/>
        <w:pStyle w:val="Titre6"/>
        <w:lvlText w:val="%1.%2.%3.%4.%5.%6"/>
        <w:lvlJc w:val="left"/>
        <w:pPr>
          <w:tabs>
            <w:tab w:val="num" w:pos="1080"/>
          </w:tabs>
          <w:ind w:left="992" w:hanging="992"/>
        </w:pPr>
        <w:rPr>
          <w:rFonts w:hint="default"/>
        </w:rPr>
      </w:lvl>
    </w:lvlOverride>
    <w:lvlOverride w:ilvl="6">
      <w:lvl w:ilvl="6">
        <w:start w:val="1"/>
        <w:numFmt w:val="decimal"/>
        <w:pStyle w:val="Titre7"/>
        <w:lvlText w:val="%1.%2.%3.%4.%5.%6.%7"/>
        <w:lvlJc w:val="left"/>
        <w:pPr>
          <w:tabs>
            <w:tab w:val="num" w:pos="1440"/>
          </w:tabs>
          <w:ind w:left="992" w:hanging="992"/>
        </w:pPr>
        <w:rPr>
          <w:rFonts w:hint="default"/>
        </w:rPr>
      </w:lvl>
    </w:lvlOverride>
    <w:lvlOverride w:ilvl="7">
      <w:lvl w:ilvl="7">
        <w:start w:val="1"/>
        <w:numFmt w:val="decimal"/>
        <w:pStyle w:val="Titre8"/>
        <w:lvlText w:val="%1.%2.%3.%4.%5.%6.%7.%8"/>
        <w:lvlJc w:val="left"/>
        <w:pPr>
          <w:tabs>
            <w:tab w:val="num" w:pos="43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Titre9"/>
        <w:lvlText w:val="%1.%2.%3.%4.%5.%6.%7.%8.%9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12" w16cid:durableId="1756979319">
    <w:abstractNumId w:val="22"/>
  </w:num>
  <w:num w:numId="13" w16cid:durableId="40908371">
    <w:abstractNumId w:val="20"/>
  </w:num>
  <w:num w:numId="14" w16cid:durableId="906306758">
    <w:abstractNumId w:val="29"/>
  </w:num>
  <w:num w:numId="15" w16cid:durableId="1834294416">
    <w:abstractNumId w:val="11"/>
  </w:num>
  <w:num w:numId="16" w16cid:durableId="1142960613">
    <w:abstractNumId w:val="27"/>
    <w:lvlOverride w:ilvl="0">
      <w:lvl w:ilvl="0">
        <w:start w:val="1"/>
        <w:numFmt w:val="decimal"/>
        <w:suff w:val="nothing"/>
        <w:lvlText w:val="CHAPITRE %1"/>
        <w:lvlJc w:val="left"/>
        <w:pPr>
          <w:ind w:left="480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1009"/>
          </w:tabs>
          <w:ind w:left="1009" w:hanging="10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992"/>
          </w:tabs>
          <w:ind w:left="994" w:hanging="994"/>
        </w:pPr>
        <w:rPr>
          <w:rFonts w:hint="default"/>
        </w:rPr>
      </w:lvl>
    </w:lvlOverride>
    <w:lvlOverride w:ilvl="3">
      <w:lvl w:ilvl="3">
        <w:start w:val="1"/>
        <w:numFmt w:val="decimal"/>
        <w:pStyle w:val="Titre4"/>
        <w:lvlText w:val="%1.%2.%3.%4"/>
        <w:lvlJc w:val="left"/>
        <w:pPr>
          <w:tabs>
            <w:tab w:val="num" w:pos="1445"/>
          </w:tabs>
          <w:ind w:left="120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992"/>
          </w:tabs>
          <w:ind w:left="992" w:hanging="992"/>
        </w:pPr>
        <w:rPr>
          <w:rFonts w:hint="default"/>
        </w:rPr>
      </w:lvl>
    </w:lvlOverride>
    <w:lvlOverride w:ilvl="5">
      <w:lvl w:ilvl="5">
        <w:start w:val="1"/>
        <w:numFmt w:val="decimal"/>
        <w:pStyle w:val="Titre6"/>
        <w:lvlText w:val="%1.%2.%3.%4.%5.%6"/>
        <w:lvlJc w:val="left"/>
        <w:pPr>
          <w:tabs>
            <w:tab w:val="num" w:pos="1080"/>
          </w:tabs>
          <w:ind w:left="992" w:hanging="992"/>
        </w:pPr>
        <w:rPr>
          <w:rFonts w:hint="default"/>
        </w:rPr>
      </w:lvl>
    </w:lvlOverride>
    <w:lvlOverride w:ilvl="6">
      <w:lvl w:ilvl="6">
        <w:start w:val="1"/>
        <w:numFmt w:val="decimal"/>
        <w:pStyle w:val="Titre7"/>
        <w:lvlText w:val="%1.%2.%3.%4.%5.%6.%7"/>
        <w:lvlJc w:val="left"/>
        <w:pPr>
          <w:tabs>
            <w:tab w:val="num" w:pos="1440"/>
          </w:tabs>
          <w:ind w:left="992" w:hanging="992"/>
        </w:pPr>
        <w:rPr>
          <w:rFonts w:hint="default"/>
        </w:rPr>
      </w:lvl>
    </w:lvlOverride>
    <w:lvlOverride w:ilvl="7">
      <w:lvl w:ilvl="7">
        <w:start w:val="1"/>
        <w:numFmt w:val="decimal"/>
        <w:pStyle w:val="Titre8"/>
        <w:lvlText w:val="%1.%2.%3.%4.%5.%6.%7.%8"/>
        <w:lvlJc w:val="left"/>
        <w:pPr>
          <w:tabs>
            <w:tab w:val="num" w:pos="43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Titre9"/>
        <w:lvlText w:val="%1.%2.%3.%4.%5.%6.%7.%8.%9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17" w16cid:durableId="547230750">
    <w:abstractNumId w:val="21"/>
  </w:num>
  <w:num w:numId="18" w16cid:durableId="1039622960">
    <w:abstractNumId w:val="12"/>
  </w:num>
  <w:num w:numId="19" w16cid:durableId="559482055">
    <w:abstractNumId w:val="13"/>
  </w:num>
  <w:num w:numId="20" w16cid:durableId="1008798967">
    <w:abstractNumId w:val="31"/>
  </w:num>
  <w:num w:numId="21" w16cid:durableId="1156847274">
    <w:abstractNumId w:val="26"/>
  </w:num>
  <w:num w:numId="22" w16cid:durableId="59642632">
    <w:abstractNumId w:val="27"/>
    <w:lvlOverride w:ilvl="0">
      <w:lvl w:ilvl="0">
        <w:start w:val="1"/>
        <w:numFmt w:val="decimal"/>
        <w:suff w:val="nothing"/>
        <w:lvlText w:val="CHAPITRE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1009"/>
          </w:tabs>
          <w:ind w:left="1009" w:hanging="10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992"/>
          </w:tabs>
          <w:ind w:left="994" w:hanging="994"/>
        </w:pPr>
        <w:rPr>
          <w:rFonts w:hint="default"/>
        </w:rPr>
      </w:lvl>
    </w:lvlOverride>
    <w:lvlOverride w:ilvl="3">
      <w:lvl w:ilvl="3">
        <w:start w:val="1"/>
        <w:numFmt w:val="decimal"/>
        <w:pStyle w:val="Titre4"/>
        <w:lvlText w:val="%1.%2.%3.%4"/>
        <w:lvlJc w:val="left"/>
        <w:pPr>
          <w:tabs>
            <w:tab w:val="num" w:pos="1445"/>
          </w:tabs>
          <w:ind w:left="120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992"/>
          </w:tabs>
          <w:ind w:left="992" w:hanging="992"/>
        </w:pPr>
        <w:rPr>
          <w:rFonts w:hint="default"/>
        </w:rPr>
      </w:lvl>
    </w:lvlOverride>
    <w:lvlOverride w:ilvl="5">
      <w:lvl w:ilvl="5">
        <w:start w:val="1"/>
        <w:numFmt w:val="decimal"/>
        <w:pStyle w:val="Titre6"/>
        <w:lvlText w:val="%1.%2.%3.%4.%5.%6"/>
        <w:lvlJc w:val="left"/>
        <w:pPr>
          <w:tabs>
            <w:tab w:val="num" w:pos="1080"/>
          </w:tabs>
          <w:ind w:left="992" w:hanging="992"/>
        </w:pPr>
        <w:rPr>
          <w:rFonts w:hint="default"/>
        </w:rPr>
      </w:lvl>
    </w:lvlOverride>
    <w:lvlOverride w:ilvl="6">
      <w:lvl w:ilvl="6">
        <w:start w:val="1"/>
        <w:numFmt w:val="decimal"/>
        <w:pStyle w:val="Titre7"/>
        <w:lvlText w:val="%1.%2.%3.%4.%5.%6.%7"/>
        <w:lvlJc w:val="left"/>
        <w:pPr>
          <w:tabs>
            <w:tab w:val="num" w:pos="1440"/>
          </w:tabs>
          <w:ind w:left="992" w:hanging="992"/>
        </w:pPr>
        <w:rPr>
          <w:rFonts w:hint="default"/>
        </w:rPr>
      </w:lvl>
    </w:lvlOverride>
    <w:lvlOverride w:ilvl="7">
      <w:lvl w:ilvl="7">
        <w:start w:val="1"/>
        <w:numFmt w:val="decimal"/>
        <w:pStyle w:val="Titre8"/>
        <w:lvlText w:val="%1.%2.%3.%4.%5.%6.%7.%8"/>
        <w:lvlJc w:val="left"/>
        <w:pPr>
          <w:tabs>
            <w:tab w:val="num" w:pos="43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Titre9"/>
        <w:lvlText w:val="%1.%2.%3.%4.%5.%6.%7.%8.%9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23" w16cid:durableId="1610118479">
    <w:abstractNumId w:val="27"/>
    <w:lvlOverride w:ilvl="0">
      <w:lvl w:ilvl="0">
        <w:start w:val="1"/>
        <w:numFmt w:val="decimal"/>
        <w:suff w:val="nothing"/>
        <w:lvlText w:val="CHAPITRE %1"/>
        <w:lvlJc w:val="left"/>
        <w:pPr>
          <w:ind w:left="4800" w:firstLine="0"/>
        </w:pPr>
        <w:rPr>
          <w:rFonts w:ascii="Times New Roman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1009"/>
          </w:tabs>
          <w:ind w:left="1009" w:hanging="10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992"/>
          </w:tabs>
          <w:ind w:left="994" w:hanging="994"/>
        </w:pPr>
        <w:rPr>
          <w:rFonts w:hint="default"/>
        </w:rPr>
      </w:lvl>
    </w:lvlOverride>
    <w:lvlOverride w:ilvl="3">
      <w:lvl w:ilvl="3">
        <w:start w:val="1"/>
        <w:numFmt w:val="decimal"/>
        <w:pStyle w:val="Titre4"/>
        <w:lvlText w:val="%1.%2.%3.%4"/>
        <w:lvlJc w:val="left"/>
        <w:pPr>
          <w:tabs>
            <w:tab w:val="num" w:pos="1445"/>
          </w:tabs>
          <w:ind w:left="120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992"/>
          </w:tabs>
          <w:ind w:left="992" w:hanging="992"/>
        </w:pPr>
        <w:rPr>
          <w:rFonts w:hint="default"/>
        </w:rPr>
      </w:lvl>
    </w:lvlOverride>
    <w:lvlOverride w:ilvl="5">
      <w:lvl w:ilvl="5">
        <w:start w:val="1"/>
        <w:numFmt w:val="decimal"/>
        <w:pStyle w:val="Titre6"/>
        <w:lvlText w:val="%1.%2.%3.%4.%5.%6"/>
        <w:lvlJc w:val="left"/>
        <w:pPr>
          <w:tabs>
            <w:tab w:val="num" w:pos="1080"/>
          </w:tabs>
          <w:ind w:left="992" w:hanging="992"/>
        </w:pPr>
        <w:rPr>
          <w:rFonts w:hint="default"/>
        </w:rPr>
      </w:lvl>
    </w:lvlOverride>
    <w:lvlOverride w:ilvl="6">
      <w:lvl w:ilvl="6">
        <w:start w:val="1"/>
        <w:numFmt w:val="decimal"/>
        <w:pStyle w:val="Titre7"/>
        <w:lvlText w:val="%1.%2.%3.%4.%5.%6.%7"/>
        <w:lvlJc w:val="left"/>
        <w:pPr>
          <w:tabs>
            <w:tab w:val="num" w:pos="1440"/>
          </w:tabs>
          <w:ind w:left="992" w:hanging="992"/>
        </w:pPr>
        <w:rPr>
          <w:rFonts w:hint="default"/>
        </w:rPr>
      </w:lvl>
    </w:lvlOverride>
    <w:lvlOverride w:ilvl="7">
      <w:lvl w:ilvl="7">
        <w:start w:val="1"/>
        <w:numFmt w:val="decimal"/>
        <w:pStyle w:val="Titre8"/>
        <w:lvlText w:val="%1.%2.%3.%4.%5.%6.%7.%8"/>
        <w:lvlJc w:val="left"/>
        <w:pPr>
          <w:tabs>
            <w:tab w:val="num" w:pos="43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Titre9"/>
        <w:lvlText w:val="%1.%2.%3.%4.%5.%6.%7.%8.%9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24" w16cid:durableId="1470171872">
    <w:abstractNumId w:val="27"/>
  </w:num>
  <w:num w:numId="25" w16cid:durableId="794787790">
    <w:abstractNumId w:val="27"/>
    <w:lvlOverride w:ilvl="0">
      <w:lvl w:ilvl="0">
        <w:start w:val="1"/>
        <w:numFmt w:val="decimal"/>
        <w:suff w:val="nothing"/>
        <w:lvlText w:val="CHAPITRE %1"/>
        <w:lvlJc w:val="left"/>
        <w:pPr>
          <w:ind w:left="2880" w:firstLine="0"/>
        </w:pPr>
        <w:rPr>
          <w:rFonts w:ascii="Times New Roman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1009"/>
          </w:tabs>
          <w:ind w:left="1009" w:hanging="10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992"/>
          </w:tabs>
          <w:ind w:left="994" w:hanging="994"/>
        </w:pPr>
        <w:rPr>
          <w:rFonts w:hint="default"/>
        </w:rPr>
      </w:lvl>
    </w:lvlOverride>
    <w:lvlOverride w:ilvl="3">
      <w:lvl w:ilvl="3">
        <w:start w:val="1"/>
        <w:numFmt w:val="decimal"/>
        <w:pStyle w:val="Titre4"/>
        <w:lvlText w:val="%1.%2.%3.%4"/>
        <w:lvlJc w:val="left"/>
        <w:pPr>
          <w:tabs>
            <w:tab w:val="num" w:pos="1445"/>
          </w:tabs>
          <w:ind w:left="120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992"/>
          </w:tabs>
          <w:ind w:left="992" w:hanging="992"/>
        </w:pPr>
        <w:rPr>
          <w:rFonts w:hint="default"/>
        </w:rPr>
      </w:lvl>
    </w:lvlOverride>
    <w:lvlOverride w:ilvl="5">
      <w:lvl w:ilvl="5">
        <w:start w:val="1"/>
        <w:numFmt w:val="decimal"/>
        <w:pStyle w:val="Titre6"/>
        <w:lvlText w:val="%1.%2.%3.%4.%5.%6"/>
        <w:lvlJc w:val="left"/>
        <w:pPr>
          <w:tabs>
            <w:tab w:val="num" w:pos="1080"/>
          </w:tabs>
          <w:ind w:left="992" w:hanging="992"/>
        </w:pPr>
        <w:rPr>
          <w:rFonts w:hint="default"/>
        </w:rPr>
      </w:lvl>
    </w:lvlOverride>
    <w:lvlOverride w:ilvl="6">
      <w:lvl w:ilvl="6">
        <w:start w:val="1"/>
        <w:numFmt w:val="decimal"/>
        <w:pStyle w:val="Titre7"/>
        <w:lvlText w:val="%1.%2.%3.%4.%5.%6.%7"/>
        <w:lvlJc w:val="left"/>
        <w:pPr>
          <w:tabs>
            <w:tab w:val="num" w:pos="1440"/>
          </w:tabs>
          <w:ind w:left="992" w:hanging="992"/>
        </w:pPr>
        <w:rPr>
          <w:rFonts w:hint="default"/>
        </w:rPr>
      </w:lvl>
    </w:lvlOverride>
    <w:lvlOverride w:ilvl="7">
      <w:lvl w:ilvl="7">
        <w:start w:val="1"/>
        <w:numFmt w:val="decimal"/>
        <w:pStyle w:val="Titre8"/>
        <w:lvlText w:val="%1.%2.%3.%4.%5.%6.%7.%8"/>
        <w:lvlJc w:val="left"/>
        <w:pPr>
          <w:tabs>
            <w:tab w:val="num" w:pos="43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Titre9"/>
        <w:lvlText w:val="%1.%2.%3.%4.%5.%6.%7.%8.%9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26" w16cid:durableId="92212516">
    <w:abstractNumId w:val="16"/>
  </w:num>
  <w:num w:numId="27" w16cid:durableId="926422154">
    <w:abstractNumId w:val="16"/>
    <w:lvlOverride w:ilvl="0">
      <w:startOverride w:val="1"/>
    </w:lvlOverride>
  </w:num>
  <w:num w:numId="28" w16cid:durableId="1247418674">
    <w:abstractNumId w:val="32"/>
  </w:num>
  <w:num w:numId="29" w16cid:durableId="1556314130">
    <w:abstractNumId w:val="17"/>
  </w:num>
  <w:num w:numId="30" w16cid:durableId="1224633673">
    <w:abstractNumId w:val="23"/>
  </w:num>
  <w:num w:numId="31" w16cid:durableId="1554075107">
    <w:abstractNumId w:val="28"/>
  </w:num>
  <w:num w:numId="32" w16cid:durableId="2067600436">
    <w:abstractNumId w:val="9"/>
  </w:num>
  <w:num w:numId="33" w16cid:durableId="652638771">
    <w:abstractNumId w:val="14"/>
  </w:num>
  <w:num w:numId="34" w16cid:durableId="795756267">
    <w:abstractNumId w:val="15"/>
  </w:num>
  <w:num w:numId="35" w16cid:durableId="835921278">
    <w:abstractNumId w:val="25"/>
  </w:num>
  <w:num w:numId="36" w16cid:durableId="339091008">
    <w:abstractNumId w:val="24"/>
  </w:num>
  <w:num w:numId="37" w16cid:durableId="2022120412">
    <w:abstractNumId w:val="27"/>
    <w:lvlOverride w:ilvl="0">
      <w:startOverride w:val="2"/>
      <w:lvl w:ilvl="0">
        <w:start w:val="2"/>
        <w:numFmt w:val="decimal"/>
        <w:suff w:val="nothing"/>
        <w:lvlText w:val="CHAPITRE %1"/>
        <w:lvlJc w:val="left"/>
        <w:pPr>
          <w:ind w:left="2880" w:firstLine="0"/>
        </w:pPr>
        <w:rPr>
          <w:rFonts w:ascii="Times New Roman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lvlText w:val="%1.%2"/>
        <w:lvlJc w:val="left"/>
        <w:pPr>
          <w:tabs>
            <w:tab w:val="num" w:pos="1009"/>
          </w:tabs>
          <w:ind w:left="1009" w:hanging="1009"/>
        </w:pPr>
        <w:rPr>
          <w:rFonts w:hint="default"/>
        </w:rPr>
      </w:lvl>
    </w:lvlOverride>
  </w:num>
  <w:num w:numId="38" w16cid:durableId="1872111855">
    <w:abstractNumId w:val="27"/>
    <w:lvlOverride w:ilvl="0">
      <w:lvl w:ilvl="0">
        <w:start w:val="2"/>
        <w:numFmt w:val="decimal"/>
        <w:suff w:val="nothing"/>
        <w:lvlText w:val="CHAPITRE %1"/>
        <w:lvlJc w:val="left"/>
        <w:pPr>
          <w:ind w:left="2880" w:firstLine="0"/>
        </w:pPr>
        <w:rPr>
          <w:rFonts w:ascii="Times New Roman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1009"/>
          </w:tabs>
          <w:ind w:left="1009" w:hanging="10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112"/>
          </w:tabs>
          <w:ind w:left="1112" w:hanging="992"/>
        </w:pPr>
      </w:lvl>
    </w:lvlOverride>
    <w:lvlOverride w:ilvl="3">
      <w:lvl w:ilvl="3">
        <w:start w:val="1"/>
        <w:numFmt w:val="decimal"/>
        <w:pStyle w:val="Titre4"/>
        <w:lvlText w:val="%1.%2.%3.%4"/>
        <w:lvlJc w:val="left"/>
        <w:pPr>
          <w:tabs>
            <w:tab w:val="num" w:pos="1112"/>
          </w:tabs>
          <w:ind w:left="1112" w:hanging="992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112"/>
          </w:tabs>
          <w:ind w:left="1112" w:hanging="992"/>
        </w:pPr>
      </w:lvl>
    </w:lvlOverride>
    <w:lvlOverride w:ilvl="5">
      <w:lvl w:ilvl="5">
        <w:start w:val="1"/>
        <w:numFmt w:val="decimal"/>
        <w:pStyle w:val="Titre6"/>
        <w:lvlText w:val="%1.%2.%3.%4.%5.%6"/>
        <w:lvlJc w:val="left"/>
        <w:pPr>
          <w:tabs>
            <w:tab w:val="num" w:pos="1200"/>
          </w:tabs>
          <w:ind w:left="1112" w:hanging="992"/>
        </w:pPr>
      </w:lvl>
    </w:lvlOverride>
    <w:lvlOverride w:ilvl="6">
      <w:lvl w:ilvl="6">
        <w:start w:val="1"/>
        <w:numFmt w:val="decimal"/>
        <w:pStyle w:val="Titre7"/>
        <w:lvlText w:val="%1.%2.%3.%4.%5.%6.%7"/>
        <w:lvlJc w:val="left"/>
        <w:pPr>
          <w:tabs>
            <w:tab w:val="num" w:pos="1560"/>
          </w:tabs>
          <w:ind w:left="1112" w:hanging="992"/>
        </w:pPr>
      </w:lvl>
    </w:lvlOverride>
    <w:lvlOverride w:ilvl="7">
      <w:lvl w:ilvl="7">
        <w:start w:val="1"/>
        <w:numFmt w:val="decimal"/>
        <w:pStyle w:val="Titre8"/>
        <w:lvlText w:val="%1.%2.%3.%4.%5.%6.%7.%8"/>
        <w:lvlJc w:val="left"/>
        <w:pPr>
          <w:tabs>
            <w:tab w:val="num" w:pos="4440"/>
          </w:tabs>
          <w:ind w:left="3864" w:hanging="1224"/>
        </w:pPr>
      </w:lvl>
    </w:lvlOverride>
    <w:lvlOverride w:ilvl="8">
      <w:lvl w:ilvl="8">
        <w:start w:val="1"/>
        <w:numFmt w:val="decimal"/>
        <w:pStyle w:val="Titre9"/>
        <w:lvlText w:val="%1.%2.%3.%4.%5.%6.%7.%8.%9"/>
        <w:lvlJc w:val="left"/>
        <w:pPr>
          <w:tabs>
            <w:tab w:val="num" w:pos="5160"/>
          </w:tabs>
          <w:ind w:left="4440" w:hanging="1440"/>
        </w:pPr>
      </w:lvl>
    </w:lvlOverride>
  </w:num>
  <w:num w:numId="39" w16cid:durableId="1099326803">
    <w:abstractNumId w:val="34"/>
  </w:num>
  <w:num w:numId="40" w16cid:durableId="1770348122">
    <w:abstractNumId w:val="27"/>
    <w:lvlOverride w:ilvl="0">
      <w:startOverride w:val="2"/>
      <w:lvl w:ilvl="0">
        <w:start w:val="2"/>
        <w:numFmt w:val="decimal"/>
        <w:suff w:val="nothing"/>
        <w:lvlText w:val="CHAPITRE %1"/>
        <w:lvlJc w:val="left"/>
        <w:pPr>
          <w:ind w:left="2880" w:firstLine="0"/>
        </w:pPr>
        <w:rPr>
          <w:rFonts w:ascii="Times New Roman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lvlText w:val="%1.%2"/>
        <w:lvlJc w:val="left"/>
        <w:pPr>
          <w:tabs>
            <w:tab w:val="num" w:pos="1009"/>
          </w:tabs>
          <w:ind w:left="1009" w:hanging="10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"/>
        <w:lvlJc w:val="left"/>
        <w:pPr>
          <w:tabs>
            <w:tab w:val="num" w:pos="1112"/>
          </w:tabs>
          <w:ind w:left="1112" w:hanging="992"/>
        </w:pPr>
      </w:lvl>
    </w:lvlOverride>
    <w:lvlOverride w:ilvl="3">
      <w:startOverride w:val="1"/>
      <w:lvl w:ilvl="3">
        <w:start w:val="1"/>
        <w:numFmt w:val="decimal"/>
        <w:pStyle w:val="Titre4"/>
        <w:lvlText w:val="%1.%2.%3.%4"/>
        <w:lvlJc w:val="left"/>
        <w:pPr>
          <w:tabs>
            <w:tab w:val="num" w:pos="1112"/>
          </w:tabs>
          <w:ind w:left="1112" w:hanging="992"/>
        </w:p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tabs>
            <w:tab w:val="num" w:pos="1112"/>
          </w:tabs>
          <w:ind w:left="1112" w:hanging="992"/>
        </w:pPr>
      </w:lvl>
    </w:lvlOverride>
    <w:lvlOverride w:ilvl="5">
      <w:startOverride w:val="1"/>
      <w:lvl w:ilvl="5">
        <w:start w:val="1"/>
        <w:numFmt w:val="decimal"/>
        <w:pStyle w:val="Titre6"/>
        <w:lvlText w:val="%1.%2.%3.%4.%5.%6"/>
        <w:lvlJc w:val="left"/>
        <w:pPr>
          <w:tabs>
            <w:tab w:val="num" w:pos="1200"/>
          </w:tabs>
          <w:ind w:left="1112" w:hanging="992"/>
        </w:pPr>
      </w:lvl>
    </w:lvlOverride>
    <w:lvlOverride w:ilvl="6">
      <w:startOverride w:val="1"/>
      <w:lvl w:ilvl="6">
        <w:start w:val="1"/>
        <w:numFmt w:val="decimal"/>
        <w:pStyle w:val="Titre7"/>
        <w:lvlText w:val="%1.%2.%3.%4.%5.%6.%7"/>
        <w:lvlJc w:val="left"/>
        <w:pPr>
          <w:tabs>
            <w:tab w:val="num" w:pos="1560"/>
          </w:tabs>
          <w:ind w:left="1112" w:hanging="992"/>
        </w:pPr>
      </w:lvl>
    </w:lvlOverride>
    <w:lvlOverride w:ilvl="7">
      <w:startOverride w:val="1"/>
      <w:lvl w:ilvl="7">
        <w:start w:val="1"/>
        <w:numFmt w:val="decimal"/>
        <w:pStyle w:val="Titre8"/>
        <w:lvlText w:val="%1.%2.%3.%4.%5.%6.%7.%8"/>
        <w:lvlJc w:val="left"/>
        <w:pPr>
          <w:tabs>
            <w:tab w:val="num" w:pos="4440"/>
          </w:tabs>
          <w:ind w:left="3864" w:hanging="1224"/>
        </w:pPr>
      </w:lvl>
    </w:lvlOverride>
    <w:lvlOverride w:ilvl="8">
      <w:startOverride w:val="1"/>
      <w:lvl w:ilvl="8">
        <w:start w:val="1"/>
        <w:numFmt w:val="decimal"/>
        <w:pStyle w:val="Titre9"/>
        <w:lvlText w:val="%1.%2.%3.%4.%5.%6.%7.%8.%9"/>
        <w:lvlJc w:val="left"/>
        <w:pPr>
          <w:tabs>
            <w:tab w:val="num" w:pos="5160"/>
          </w:tabs>
          <w:ind w:left="4440" w:hanging="1440"/>
        </w:pPr>
      </w:lvl>
    </w:lvlOverride>
  </w:num>
  <w:num w:numId="41" w16cid:durableId="2024893364">
    <w:abstractNumId w:val="27"/>
    <w:lvlOverride w:ilvl="0">
      <w:startOverride w:val="1"/>
      <w:lvl w:ilvl="0">
        <w:start w:val="1"/>
        <w:numFmt w:val="decimal"/>
        <w:suff w:val="nothing"/>
        <w:lvlText w:val="CHAPITRE %1"/>
        <w:lvlJc w:val="left"/>
        <w:pPr>
          <w:ind w:left="2880" w:firstLine="0"/>
        </w:pPr>
        <w:rPr>
          <w:rFonts w:ascii="Times New Roman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lvlText w:val="%1.%2"/>
        <w:lvlJc w:val="left"/>
        <w:pPr>
          <w:tabs>
            <w:tab w:val="num" w:pos="1009"/>
          </w:tabs>
          <w:ind w:left="1009" w:hanging="10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"/>
        <w:lvlJc w:val="left"/>
        <w:pPr>
          <w:tabs>
            <w:tab w:val="num" w:pos="1112"/>
          </w:tabs>
          <w:ind w:left="1112" w:hanging="992"/>
        </w:pPr>
      </w:lvl>
    </w:lvlOverride>
    <w:lvlOverride w:ilvl="3">
      <w:startOverride w:val="1"/>
      <w:lvl w:ilvl="3">
        <w:start w:val="1"/>
        <w:numFmt w:val="decimal"/>
        <w:pStyle w:val="Titre4"/>
        <w:lvlText w:val="%1.%2.%3.%4"/>
        <w:lvlJc w:val="left"/>
        <w:pPr>
          <w:tabs>
            <w:tab w:val="num" w:pos="1112"/>
          </w:tabs>
          <w:ind w:left="1112" w:hanging="992"/>
        </w:p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tabs>
            <w:tab w:val="num" w:pos="1112"/>
          </w:tabs>
          <w:ind w:left="1112" w:hanging="992"/>
        </w:pPr>
      </w:lvl>
    </w:lvlOverride>
    <w:lvlOverride w:ilvl="5">
      <w:startOverride w:val="1"/>
      <w:lvl w:ilvl="5">
        <w:start w:val="1"/>
        <w:numFmt w:val="decimal"/>
        <w:pStyle w:val="Titre6"/>
        <w:lvlText w:val="%1.%2.%3.%4.%5.%6"/>
        <w:lvlJc w:val="left"/>
        <w:pPr>
          <w:tabs>
            <w:tab w:val="num" w:pos="1200"/>
          </w:tabs>
          <w:ind w:left="1112" w:hanging="992"/>
        </w:pPr>
      </w:lvl>
    </w:lvlOverride>
    <w:lvlOverride w:ilvl="6">
      <w:startOverride w:val="1"/>
      <w:lvl w:ilvl="6">
        <w:start w:val="1"/>
        <w:numFmt w:val="decimal"/>
        <w:pStyle w:val="Titre7"/>
        <w:lvlText w:val="%1.%2.%3.%4.%5.%6.%7"/>
        <w:lvlJc w:val="left"/>
        <w:pPr>
          <w:tabs>
            <w:tab w:val="num" w:pos="1560"/>
          </w:tabs>
          <w:ind w:left="1112" w:hanging="992"/>
        </w:pPr>
      </w:lvl>
    </w:lvlOverride>
    <w:lvlOverride w:ilvl="7">
      <w:startOverride w:val="1"/>
      <w:lvl w:ilvl="7">
        <w:start w:val="1"/>
        <w:numFmt w:val="decimal"/>
        <w:pStyle w:val="Titre8"/>
        <w:lvlText w:val="%1.%2.%3.%4.%5.%6.%7.%8"/>
        <w:lvlJc w:val="left"/>
        <w:pPr>
          <w:tabs>
            <w:tab w:val="num" w:pos="4440"/>
          </w:tabs>
          <w:ind w:left="3864" w:hanging="1224"/>
        </w:pPr>
      </w:lvl>
    </w:lvlOverride>
    <w:lvlOverride w:ilvl="8">
      <w:startOverride w:val="1"/>
      <w:lvl w:ilvl="8">
        <w:start w:val="1"/>
        <w:numFmt w:val="decimal"/>
        <w:pStyle w:val="Titre9"/>
        <w:lvlText w:val="%1.%2.%3.%4.%5.%6.%7.%8.%9"/>
        <w:lvlJc w:val="left"/>
        <w:pPr>
          <w:tabs>
            <w:tab w:val="num" w:pos="5160"/>
          </w:tabs>
          <w:ind w:left="4440" w:hanging="1440"/>
        </w:pPr>
      </w:lvl>
    </w:lvlOverride>
  </w:num>
  <w:num w:numId="42" w16cid:durableId="1216814525">
    <w:abstractNumId w:val="27"/>
    <w:lvlOverride w:ilvl="0">
      <w:startOverride w:val="1"/>
      <w:lvl w:ilvl="0">
        <w:start w:val="1"/>
        <w:numFmt w:val="decimal"/>
        <w:suff w:val="nothing"/>
        <w:lvlText w:val="CHAPITRE %1"/>
        <w:lvlJc w:val="left"/>
        <w:pPr>
          <w:ind w:left="0" w:firstLine="0"/>
        </w:pPr>
        <w:rPr>
          <w:rFonts w:ascii="Times New Roman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lvlText w:val="%1.%2"/>
        <w:lvlJc w:val="left"/>
        <w:pPr>
          <w:tabs>
            <w:tab w:val="num" w:pos="-1871"/>
          </w:tabs>
          <w:ind w:left="-1871" w:hanging="10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"/>
        <w:lvlJc w:val="left"/>
        <w:pPr>
          <w:tabs>
            <w:tab w:val="num" w:pos="-1768"/>
          </w:tabs>
          <w:ind w:left="-1768" w:hanging="992"/>
        </w:pPr>
      </w:lvl>
    </w:lvlOverride>
    <w:lvlOverride w:ilvl="3">
      <w:startOverride w:val="1"/>
      <w:lvl w:ilvl="3">
        <w:start w:val="1"/>
        <w:numFmt w:val="decimal"/>
        <w:pStyle w:val="Titre4"/>
        <w:lvlText w:val="%1.%2.%3.%4"/>
        <w:lvlJc w:val="left"/>
        <w:pPr>
          <w:tabs>
            <w:tab w:val="num" w:pos="-1768"/>
          </w:tabs>
          <w:ind w:left="-1768" w:hanging="992"/>
        </w:p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tabs>
            <w:tab w:val="num" w:pos="-1768"/>
          </w:tabs>
          <w:ind w:left="-1768" w:hanging="992"/>
        </w:pPr>
      </w:lvl>
    </w:lvlOverride>
    <w:lvlOverride w:ilvl="5">
      <w:startOverride w:val="1"/>
      <w:lvl w:ilvl="5">
        <w:start w:val="1"/>
        <w:numFmt w:val="decimal"/>
        <w:pStyle w:val="Titre6"/>
        <w:lvlText w:val="%1.%2.%3.%4.%5.%6"/>
        <w:lvlJc w:val="left"/>
        <w:pPr>
          <w:tabs>
            <w:tab w:val="num" w:pos="-1680"/>
          </w:tabs>
          <w:ind w:left="-1768" w:hanging="992"/>
        </w:pPr>
      </w:lvl>
    </w:lvlOverride>
    <w:lvlOverride w:ilvl="6">
      <w:startOverride w:val="1"/>
      <w:lvl w:ilvl="6">
        <w:start w:val="1"/>
        <w:numFmt w:val="decimal"/>
        <w:pStyle w:val="Titre7"/>
        <w:lvlText w:val="%1.%2.%3.%4.%5.%6.%7"/>
        <w:lvlJc w:val="left"/>
        <w:pPr>
          <w:tabs>
            <w:tab w:val="num" w:pos="-1320"/>
          </w:tabs>
          <w:ind w:left="-1768" w:hanging="992"/>
        </w:pPr>
      </w:lvl>
    </w:lvlOverride>
    <w:lvlOverride w:ilvl="7">
      <w:startOverride w:val="1"/>
      <w:lvl w:ilvl="7">
        <w:start w:val="1"/>
        <w:numFmt w:val="decimal"/>
        <w:pStyle w:val="Titre8"/>
        <w:lvlText w:val="%1.%2.%3.%4.%5.%6.%7.%8"/>
        <w:lvlJc w:val="left"/>
        <w:pPr>
          <w:tabs>
            <w:tab w:val="num" w:pos="1560"/>
          </w:tabs>
          <w:ind w:left="984" w:hanging="1224"/>
        </w:pPr>
      </w:lvl>
    </w:lvlOverride>
    <w:lvlOverride w:ilvl="8">
      <w:startOverride w:val="1"/>
      <w:lvl w:ilvl="8">
        <w:start w:val="1"/>
        <w:numFmt w:val="decimal"/>
        <w:pStyle w:val="Titre9"/>
        <w:lvlText w:val="%1.%2.%3.%4.%5.%6.%7.%8.%9"/>
        <w:lvlJc w:val="left"/>
        <w:pPr>
          <w:tabs>
            <w:tab w:val="num" w:pos="2280"/>
          </w:tabs>
          <w:ind w:left="1560" w:hanging="1440"/>
        </w:pPr>
      </w:lvl>
    </w:lvlOverride>
  </w:num>
  <w:num w:numId="43" w16cid:durableId="20186735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185708378">
    <w:abstractNumId w:val="18"/>
  </w:num>
  <w:num w:numId="45" w16cid:durableId="807431026">
    <w:abstractNumId w:val="19"/>
  </w:num>
  <w:num w:numId="46" w16cid:durableId="2117558942">
    <w:abstractNumId w:val="30"/>
    <w:lvlOverride w:ilvl="0">
      <w:startOverride w:val="2"/>
    </w:lvlOverride>
    <w:lvlOverride w:ilvl="1">
      <w:startOverride w:val="1"/>
    </w:lvlOverride>
  </w:num>
  <w:num w:numId="47" w16cid:durableId="421265703">
    <w:abstractNumId w:val="33"/>
  </w:num>
  <w:num w:numId="48" w16cid:durableId="991367124">
    <w:abstractNumId w:val="3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mirrorMargins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09"/>
  <w:hyphenationZone w:val="425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C7"/>
    <w:rsid w:val="00000010"/>
    <w:rsid w:val="00000187"/>
    <w:rsid w:val="00000402"/>
    <w:rsid w:val="000009FF"/>
    <w:rsid w:val="00000AD6"/>
    <w:rsid w:val="00000BF3"/>
    <w:rsid w:val="00000D3E"/>
    <w:rsid w:val="00000E42"/>
    <w:rsid w:val="00000EA5"/>
    <w:rsid w:val="00001790"/>
    <w:rsid w:val="0000185E"/>
    <w:rsid w:val="00001C88"/>
    <w:rsid w:val="00001CE7"/>
    <w:rsid w:val="00001D97"/>
    <w:rsid w:val="00001DAC"/>
    <w:rsid w:val="00001DF3"/>
    <w:rsid w:val="00001E93"/>
    <w:rsid w:val="00002085"/>
    <w:rsid w:val="0000217B"/>
    <w:rsid w:val="000025EC"/>
    <w:rsid w:val="000028E2"/>
    <w:rsid w:val="000030C0"/>
    <w:rsid w:val="00003392"/>
    <w:rsid w:val="00003718"/>
    <w:rsid w:val="00003E29"/>
    <w:rsid w:val="0000402D"/>
    <w:rsid w:val="00004180"/>
    <w:rsid w:val="000042D4"/>
    <w:rsid w:val="00004451"/>
    <w:rsid w:val="00004985"/>
    <w:rsid w:val="00004D34"/>
    <w:rsid w:val="000053DE"/>
    <w:rsid w:val="0000556D"/>
    <w:rsid w:val="00005A70"/>
    <w:rsid w:val="00005C69"/>
    <w:rsid w:val="00005DF3"/>
    <w:rsid w:val="00005F6F"/>
    <w:rsid w:val="00005FFB"/>
    <w:rsid w:val="0000616E"/>
    <w:rsid w:val="000061D4"/>
    <w:rsid w:val="00006272"/>
    <w:rsid w:val="0000642B"/>
    <w:rsid w:val="000069B4"/>
    <w:rsid w:val="00006D58"/>
    <w:rsid w:val="000076D0"/>
    <w:rsid w:val="00007884"/>
    <w:rsid w:val="00007887"/>
    <w:rsid w:val="00007A34"/>
    <w:rsid w:val="00007D7A"/>
    <w:rsid w:val="00007EBC"/>
    <w:rsid w:val="000101D0"/>
    <w:rsid w:val="0001068A"/>
    <w:rsid w:val="0001075F"/>
    <w:rsid w:val="00010789"/>
    <w:rsid w:val="00010F9A"/>
    <w:rsid w:val="000111FA"/>
    <w:rsid w:val="000113A6"/>
    <w:rsid w:val="00011655"/>
    <w:rsid w:val="00011732"/>
    <w:rsid w:val="000117A8"/>
    <w:rsid w:val="00011A49"/>
    <w:rsid w:val="00011BAC"/>
    <w:rsid w:val="00011E9A"/>
    <w:rsid w:val="00011F7F"/>
    <w:rsid w:val="0001223E"/>
    <w:rsid w:val="00012984"/>
    <w:rsid w:val="00012988"/>
    <w:rsid w:val="00012D08"/>
    <w:rsid w:val="00012DAC"/>
    <w:rsid w:val="00012F58"/>
    <w:rsid w:val="000134BB"/>
    <w:rsid w:val="000136E4"/>
    <w:rsid w:val="000138C4"/>
    <w:rsid w:val="00013A19"/>
    <w:rsid w:val="0001412A"/>
    <w:rsid w:val="00014361"/>
    <w:rsid w:val="0001438B"/>
    <w:rsid w:val="00014996"/>
    <w:rsid w:val="00014AA0"/>
    <w:rsid w:val="00014EC3"/>
    <w:rsid w:val="00015097"/>
    <w:rsid w:val="00015447"/>
    <w:rsid w:val="00015948"/>
    <w:rsid w:val="00016785"/>
    <w:rsid w:val="000168C0"/>
    <w:rsid w:val="00016E2F"/>
    <w:rsid w:val="0001713D"/>
    <w:rsid w:val="00017474"/>
    <w:rsid w:val="000178A2"/>
    <w:rsid w:val="00017DF7"/>
    <w:rsid w:val="000200E1"/>
    <w:rsid w:val="00020432"/>
    <w:rsid w:val="000208AC"/>
    <w:rsid w:val="00020964"/>
    <w:rsid w:val="00020A9E"/>
    <w:rsid w:val="00020B5B"/>
    <w:rsid w:val="00020E11"/>
    <w:rsid w:val="00021C0F"/>
    <w:rsid w:val="00021D7D"/>
    <w:rsid w:val="0002212D"/>
    <w:rsid w:val="000226F4"/>
    <w:rsid w:val="00022CF7"/>
    <w:rsid w:val="00022F5C"/>
    <w:rsid w:val="000230C3"/>
    <w:rsid w:val="0002312F"/>
    <w:rsid w:val="0002338A"/>
    <w:rsid w:val="00023494"/>
    <w:rsid w:val="000235CD"/>
    <w:rsid w:val="0002366C"/>
    <w:rsid w:val="00024579"/>
    <w:rsid w:val="000245E0"/>
    <w:rsid w:val="00024D61"/>
    <w:rsid w:val="00025374"/>
    <w:rsid w:val="000254A2"/>
    <w:rsid w:val="00025656"/>
    <w:rsid w:val="000258D5"/>
    <w:rsid w:val="00025C2B"/>
    <w:rsid w:val="00026039"/>
    <w:rsid w:val="00026066"/>
    <w:rsid w:val="00026083"/>
    <w:rsid w:val="00026269"/>
    <w:rsid w:val="0002663F"/>
    <w:rsid w:val="000266CB"/>
    <w:rsid w:val="00026E43"/>
    <w:rsid w:val="00027039"/>
    <w:rsid w:val="00027504"/>
    <w:rsid w:val="0002796C"/>
    <w:rsid w:val="00027B5E"/>
    <w:rsid w:val="00027B96"/>
    <w:rsid w:val="00027C19"/>
    <w:rsid w:val="00030086"/>
    <w:rsid w:val="00030300"/>
    <w:rsid w:val="0003039B"/>
    <w:rsid w:val="000303FF"/>
    <w:rsid w:val="000307BD"/>
    <w:rsid w:val="00030949"/>
    <w:rsid w:val="00030E46"/>
    <w:rsid w:val="0003122C"/>
    <w:rsid w:val="00031249"/>
    <w:rsid w:val="000317FA"/>
    <w:rsid w:val="0003186C"/>
    <w:rsid w:val="00031B44"/>
    <w:rsid w:val="00031B46"/>
    <w:rsid w:val="00031C2B"/>
    <w:rsid w:val="00031D30"/>
    <w:rsid w:val="00031D9A"/>
    <w:rsid w:val="00031E91"/>
    <w:rsid w:val="00031EC7"/>
    <w:rsid w:val="00031FE6"/>
    <w:rsid w:val="0003260E"/>
    <w:rsid w:val="000328B1"/>
    <w:rsid w:val="000329B1"/>
    <w:rsid w:val="00032A00"/>
    <w:rsid w:val="00032B0D"/>
    <w:rsid w:val="00032CF7"/>
    <w:rsid w:val="00032DEA"/>
    <w:rsid w:val="00032F43"/>
    <w:rsid w:val="00033B51"/>
    <w:rsid w:val="00033E06"/>
    <w:rsid w:val="0003412A"/>
    <w:rsid w:val="00034154"/>
    <w:rsid w:val="0003436E"/>
    <w:rsid w:val="000343AA"/>
    <w:rsid w:val="00034806"/>
    <w:rsid w:val="00034B17"/>
    <w:rsid w:val="00034C93"/>
    <w:rsid w:val="000352C0"/>
    <w:rsid w:val="00035732"/>
    <w:rsid w:val="00035771"/>
    <w:rsid w:val="000358A2"/>
    <w:rsid w:val="000359D6"/>
    <w:rsid w:val="00035B4B"/>
    <w:rsid w:val="00035D8B"/>
    <w:rsid w:val="00035E70"/>
    <w:rsid w:val="00036586"/>
    <w:rsid w:val="000368D4"/>
    <w:rsid w:val="00036BEC"/>
    <w:rsid w:val="00036F15"/>
    <w:rsid w:val="00037282"/>
    <w:rsid w:val="00037BA9"/>
    <w:rsid w:val="00037C1E"/>
    <w:rsid w:val="00037E33"/>
    <w:rsid w:val="000401BD"/>
    <w:rsid w:val="0004029B"/>
    <w:rsid w:val="000402CC"/>
    <w:rsid w:val="0004064C"/>
    <w:rsid w:val="000406EF"/>
    <w:rsid w:val="00040D3B"/>
    <w:rsid w:val="000418AB"/>
    <w:rsid w:val="00041AA4"/>
    <w:rsid w:val="00041DF0"/>
    <w:rsid w:val="00041F9B"/>
    <w:rsid w:val="00042290"/>
    <w:rsid w:val="000424E2"/>
    <w:rsid w:val="0004251B"/>
    <w:rsid w:val="00042531"/>
    <w:rsid w:val="00042CD9"/>
    <w:rsid w:val="00042CE3"/>
    <w:rsid w:val="00042E63"/>
    <w:rsid w:val="00042FB9"/>
    <w:rsid w:val="000431F0"/>
    <w:rsid w:val="00043495"/>
    <w:rsid w:val="0004355B"/>
    <w:rsid w:val="00043697"/>
    <w:rsid w:val="0004397F"/>
    <w:rsid w:val="00043A2F"/>
    <w:rsid w:val="00043A6C"/>
    <w:rsid w:val="00043B99"/>
    <w:rsid w:val="00043BBD"/>
    <w:rsid w:val="00043D83"/>
    <w:rsid w:val="000441C6"/>
    <w:rsid w:val="0004424E"/>
    <w:rsid w:val="000443AC"/>
    <w:rsid w:val="000447AD"/>
    <w:rsid w:val="0004549B"/>
    <w:rsid w:val="0004596E"/>
    <w:rsid w:val="00045B0F"/>
    <w:rsid w:val="00045B5A"/>
    <w:rsid w:val="00045E26"/>
    <w:rsid w:val="00046089"/>
    <w:rsid w:val="0004608C"/>
    <w:rsid w:val="0004612E"/>
    <w:rsid w:val="00046158"/>
    <w:rsid w:val="00046403"/>
    <w:rsid w:val="000466A5"/>
    <w:rsid w:val="00046745"/>
    <w:rsid w:val="00046902"/>
    <w:rsid w:val="00046980"/>
    <w:rsid w:val="00046CB1"/>
    <w:rsid w:val="00046CC8"/>
    <w:rsid w:val="00046ED6"/>
    <w:rsid w:val="00046FDA"/>
    <w:rsid w:val="000472B1"/>
    <w:rsid w:val="00050087"/>
    <w:rsid w:val="000507B5"/>
    <w:rsid w:val="000507F2"/>
    <w:rsid w:val="00050C2F"/>
    <w:rsid w:val="00050DC8"/>
    <w:rsid w:val="00051165"/>
    <w:rsid w:val="0005145E"/>
    <w:rsid w:val="00051511"/>
    <w:rsid w:val="00051909"/>
    <w:rsid w:val="00051B7D"/>
    <w:rsid w:val="00052294"/>
    <w:rsid w:val="00053A77"/>
    <w:rsid w:val="00053C1C"/>
    <w:rsid w:val="00054790"/>
    <w:rsid w:val="00054B0C"/>
    <w:rsid w:val="00054C86"/>
    <w:rsid w:val="00054EDD"/>
    <w:rsid w:val="00054FF6"/>
    <w:rsid w:val="0005515F"/>
    <w:rsid w:val="00055517"/>
    <w:rsid w:val="00055598"/>
    <w:rsid w:val="000555C9"/>
    <w:rsid w:val="00055E62"/>
    <w:rsid w:val="00055F19"/>
    <w:rsid w:val="0005610C"/>
    <w:rsid w:val="00056266"/>
    <w:rsid w:val="000566F1"/>
    <w:rsid w:val="00056863"/>
    <w:rsid w:val="00056902"/>
    <w:rsid w:val="000569BC"/>
    <w:rsid w:val="00056ED8"/>
    <w:rsid w:val="000571CC"/>
    <w:rsid w:val="00057228"/>
    <w:rsid w:val="000579C2"/>
    <w:rsid w:val="00057A0D"/>
    <w:rsid w:val="00057A3A"/>
    <w:rsid w:val="00057A67"/>
    <w:rsid w:val="000600A9"/>
    <w:rsid w:val="00060590"/>
    <w:rsid w:val="000607B4"/>
    <w:rsid w:val="00060F7F"/>
    <w:rsid w:val="0006140F"/>
    <w:rsid w:val="000615B9"/>
    <w:rsid w:val="0006177D"/>
    <w:rsid w:val="00061832"/>
    <w:rsid w:val="0006190F"/>
    <w:rsid w:val="00061DBD"/>
    <w:rsid w:val="00062110"/>
    <w:rsid w:val="00062285"/>
    <w:rsid w:val="00062706"/>
    <w:rsid w:val="00062770"/>
    <w:rsid w:val="00062820"/>
    <w:rsid w:val="00062EC5"/>
    <w:rsid w:val="00063164"/>
    <w:rsid w:val="00063744"/>
    <w:rsid w:val="00063757"/>
    <w:rsid w:val="00063759"/>
    <w:rsid w:val="0006375B"/>
    <w:rsid w:val="000639C0"/>
    <w:rsid w:val="0006414A"/>
    <w:rsid w:val="00064801"/>
    <w:rsid w:val="00064F22"/>
    <w:rsid w:val="00064FC9"/>
    <w:rsid w:val="00065051"/>
    <w:rsid w:val="0006510D"/>
    <w:rsid w:val="0006561D"/>
    <w:rsid w:val="00065759"/>
    <w:rsid w:val="00066054"/>
    <w:rsid w:val="00066229"/>
    <w:rsid w:val="000668C7"/>
    <w:rsid w:val="00066A1E"/>
    <w:rsid w:val="00067210"/>
    <w:rsid w:val="0006746B"/>
    <w:rsid w:val="00067569"/>
    <w:rsid w:val="0006766A"/>
    <w:rsid w:val="000677EF"/>
    <w:rsid w:val="00067947"/>
    <w:rsid w:val="00067AB8"/>
    <w:rsid w:val="0007053D"/>
    <w:rsid w:val="000705AC"/>
    <w:rsid w:val="00070A7D"/>
    <w:rsid w:val="00070C93"/>
    <w:rsid w:val="00070CC2"/>
    <w:rsid w:val="00070CD4"/>
    <w:rsid w:val="00070D3A"/>
    <w:rsid w:val="00070F50"/>
    <w:rsid w:val="0007106D"/>
    <w:rsid w:val="00071B35"/>
    <w:rsid w:val="00071E04"/>
    <w:rsid w:val="000721AD"/>
    <w:rsid w:val="000722D6"/>
    <w:rsid w:val="00072472"/>
    <w:rsid w:val="0007247D"/>
    <w:rsid w:val="00072D5F"/>
    <w:rsid w:val="000731FA"/>
    <w:rsid w:val="00073636"/>
    <w:rsid w:val="00074374"/>
    <w:rsid w:val="00074BF9"/>
    <w:rsid w:val="00075691"/>
    <w:rsid w:val="00075A4A"/>
    <w:rsid w:val="00075B53"/>
    <w:rsid w:val="000765D2"/>
    <w:rsid w:val="00076759"/>
    <w:rsid w:val="00076F84"/>
    <w:rsid w:val="00076FFF"/>
    <w:rsid w:val="00077083"/>
    <w:rsid w:val="00077182"/>
    <w:rsid w:val="0007799A"/>
    <w:rsid w:val="000801B1"/>
    <w:rsid w:val="00080441"/>
    <w:rsid w:val="0008082C"/>
    <w:rsid w:val="00080A29"/>
    <w:rsid w:val="0008107B"/>
    <w:rsid w:val="0008112E"/>
    <w:rsid w:val="00081280"/>
    <w:rsid w:val="00081598"/>
    <w:rsid w:val="00081956"/>
    <w:rsid w:val="00081D0D"/>
    <w:rsid w:val="000821C6"/>
    <w:rsid w:val="00082225"/>
    <w:rsid w:val="000825A3"/>
    <w:rsid w:val="000825FD"/>
    <w:rsid w:val="00082A19"/>
    <w:rsid w:val="00082D8A"/>
    <w:rsid w:val="00083246"/>
    <w:rsid w:val="000837A9"/>
    <w:rsid w:val="00083825"/>
    <w:rsid w:val="0008388E"/>
    <w:rsid w:val="00083EEF"/>
    <w:rsid w:val="0008465B"/>
    <w:rsid w:val="000846DD"/>
    <w:rsid w:val="00084971"/>
    <w:rsid w:val="00084D10"/>
    <w:rsid w:val="00084D98"/>
    <w:rsid w:val="00085506"/>
    <w:rsid w:val="000856B9"/>
    <w:rsid w:val="00085A54"/>
    <w:rsid w:val="00085B0B"/>
    <w:rsid w:val="00085CB7"/>
    <w:rsid w:val="00085F4A"/>
    <w:rsid w:val="00086013"/>
    <w:rsid w:val="0008608F"/>
    <w:rsid w:val="00086D0B"/>
    <w:rsid w:val="00087250"/>
    <w:rsid w:val="000872A2"/>
    <w:rsid w:val="00087417"/>
    <w:rsid w:val="0008747E"/>
    <w:rsid w:val="0008760A"/>
    <w:rsid w:val="00087BD0"/>
    <w:rsid w:val="00087BF3"/>
    <w:rsid w:val="00087CD6"/>
    <w:rsid w:val="00087D3F"/>
    <w:rsid w:val="00087FA9"/>
    <w:rsid w:val="000901A7"/>
    <w:rsid w:val="0009069F"/>
    <w:rsid w:val="00090745"/>
    <w:rsid w:val="000907F6"/>
    <w:rsid w:val="000908D9"/>
    <w:rsid w:val="00090E26"/>
    <w:rsid w:val="0009116D"/>
    <w:rsid w:val="000913DB"/>
    <w:rsid w:val="00091763"/>
    <w:rsid w:val="000918A1"/>
    <w:rsid w:val="00091976"/>
    <w:rsid w:val="0009197F"/>
    <w:rsid w:val="00091E97"/>
    <w:rsid w:val="00091EC9"/>
    <w:rsid w:val="000923AC"/>
    <w:rsid w:val="0009244B"/>
    <w:rsid w:val="00092C65"/>
    <w:rsid w:val="00092C72"/>
    <w:rsid w:val="00092D0A"/>
    <w:rsid w:val="00092E34"/>
    <w:rsid w:val="000937E7"/>
    <w:rsid w:val="0009393F"/>
    <w:rsid w:val="00093B21"/>
    <w:rsid w:val="00093DBB"/>
    <w:rsid w:val="00094019"/>
    <w:rsid w:val="0009416D"/>
    <w:rsid w:val="00094493"/>
    <w:rsid w:val="00094674"/>
    <w:rsid w:val="0009493A"/>
    <w:rsid w:val="00095109"/>
    <w:rsid w:val="000954A0"/>
    <w:rsid w:val="00095A58"/>
    <w:rsid w:val="000962F9"/>
    <w:rsid w:val="00096523"/>
    <w:rsid w:val="000965AF"/>
    <w:rsid w:val="000969B7"/>
    <w:rsid w:val="00096AED"/>
    <w:rsid w:val="00096ECF"/>
    <w:rsid w:val="00096F1D"/>
    <w:rsid w:val="00097533"/>
    <w:rsid w:val="00097AC9"/>
    <w:rsid w:val="00097D50"/>
    <w:rsid w:val="00097FBA"/>
    <w:rsid w:val="000A03FD"/>
    <w:rsid w:val="000A05EF"/>
    <w:rsid w:val="000A0632"/>
    <w:rsid w:val="000A0915"/>
    <w:rsid w:val="000A142E"/>
    <w:rsid w:val="000A1A6F"/>
    <w:rsid w:val="000A1BBB"/>
    <w:rsid w:val="000A1D43"/>
    <w:rsid w:val="000A21DE"/>
    <w:rsid w:val="000A2232"/>
    <w:rsid w:val="000A22E0"/>
    <w:rsid w:val="000A233F"/>
    <w:rsid w:val="000A294A"/>
    <w:rsid w:val="000A2BAD"/>
    <w:rsid w:val="000A2DE0"/>
    <w:rsid w:val="000A2E02"/>
    <w:rsid w:val="000A305B"/>
    <w:rsid w:val="000A31E8"/>
    <w:rsid w:val="000A361F"/>
    <w:rsid w:val="000A3959"/>
    <w:rsid w:val="000A3B33"/>
    <w:rsid w:val="000A408F"/>
    <w:rsid w:val="000A4B21"/>
    <w:rsid w:val="000A4B30"/>
    <w:rsid w:val="000A5007"/>
    <w:rsid w:val="000A5438"/>
    <w:rsid w:val="000A5983"/>
    <w:rsid w:val="000A5EC7"/>
    <w:rsid w:val="000A624C"/>
    <w:rsid w:val="000A65FA"/>
    <w:rsid w:val="000A694B"/>
    <w:rsid w:val="000A6D7E"/>
    <w:rsid w:val="000A6ED8"/>
    <w:rsid w:val="000A6F1F"/>
    <w:rsid w:val="000A6F3B"/>
    <w:rsid w:val="000A75EE"/>
    <w:rsid w:val="000A7748"/>
    <w:rsid w:val="000B06FB"/>
    <w:rsid w:val="000B0F6D"/>
    <w:rsid w:val="000B1450"/>
    <w:rsid w:val="000B15DF"/>
    <w:rsid w:val="000B1C27"/>
    <w:rsid w:val="000B1E25"/>
    <w:rsid w:val="000B1FD8"/>
    <w:rsid w:val="000B21F3"/>
    <w:rsid w:val="000B2487"/>
    <w:rsid w:val="000B2606"/>
    <w:rsid w:val="000B26CF"/>
    <w:rsid w:val="000B2769"/>
    <w:rsid w:val="000B28F5"/>
    <w:rsid w:val="000B2FD9"/>
    <w:rsid w:val="000B2FDE"/>
    <w:rsid w:val="000B32F9"/>
    <w:rsid w:val="000B37FC"/>
    <w:rsid w:val="000B38A3"/>
    <w:rsid w:val="000B3C51"/>
    <w:rsid w:val="000B4157"/>
    <w:rsid w:val="000B41C1"/>
    <w:rsid w:val="000B432B"/>
    <w:rsid w:val="000B4438"/>
    <w:rsid w:val="000B4578"/>
    <w:rsid w:val="000B4B76"/>
    <w:rsid w:val="000B5684"/>
    <w:rsid w:val="000B5BFF"/>
    <w:rsid w:val="000B64DC"/>
    <w:rsid w:val="000B6CA6"/>
    <w:rsid w:val="000B78F8"/>
    <w:rsid w:val="000B79BB"/>
    <w:rsid w:val="000B7D68"/>
    <w:rsid w:val="000B7F4B"/>
    <w:rsid w:val="000C0B7F"/>
    <w:rsid w:val="000C105C"/>
    <w:rsid w:val="000C10CA"/>
    <w:rsid w:val="000C124C"/>
    <w:rsid w:val="000C13CD"/>
    <w:rsid w:val="000C1449"/>
    <w:rsid w:val="000C1463"/>
    <w:rsid w:val="000C1DD2"/>
    <w:rsid w:val="000C1F6A"/>
    <w:rsid w:val="000C20C2"/>
    <w:rsid w:val="000C298E"/>
    <w:rsid w:val="000C2AA9"/>
    <w:rsid w:val="000C30C9"/>
    <w:rsid w:val="000C332E"/>
    <w:rsid w:val="000C33E3"/>
    <w:rsid w:val="000C3894"/>
    <w:rsid w:val="000C3AA5"/>
    <w:rsid w:val="000C3ADE"/>
    <w:rsid w:val="000C444A"/>
    <w:rsid w:val="000C45AE"/>
    <w:rsid w:val="000C47D6"/>
    <w:rsid w:val="000C490D"/>
    <w:rsid w:val="000C4AD7"/>
    <w:rsid w:val="000C4D52"/>
    <w:rsid w:val="000C4D82"/>
    <w:rsid w:val="000C4FB4"/>
    <w:rsid w:val="000C5289"/>
    <w:rsid w:val="000C566A"/>
    <w:rsid w:val="000C5A13"/>
    <w:rsid w:val="000C6484"/>
    <w:rsid w:val="000C6F9C"/>
    <w:rsid w:val="000C71D0"/>
    <w:rsid w:val="000C75FB"/>
    <w:rsid w:val="000D000B"/>
    <w:rsid w:val="000D01A5"/>
    <w:rsid w:val="000D06A2"/>
    <w:rsid w:val="000D06B6"/>
    <w:rsid w:val="000D0A49"/>
    <w:rsid w:val="000D0B69"/>
    <w:rsid w:val="000D0EEC"/>
    <w:rsid w:val="000D0F6B"/>
    <w:rsid w:val="000D190B"/>
    <w:rsid w:val="000D1B79"/>
    <w:rsid w:val="000D1D63"/>
    <w:rsid w:val="000D2330"/>
    <w:rsid w:val="000D2417"/>
    <w:rsid w:val="000D27F6"/>
    <w:rsid w:val="000D2A29"/>
    <w:rsid w:val="000D2A39"/>
    <w:rsid w:val="000D2A4C"/>
    <w:rsid w:val="000D2D69"/>
    <w:rsid w:val="000D31EB"/>
    <w:rsid w:val="000D3393"/>
    <w:rsid w:val="000D39E5"/>
    <w:rsid w:val="000D3DC0"/>
    <w:rsid w:val="000D3E9B"/>
    <w:rsid w:val="000D3E9F"/>
    <w:rsid w:val="000D4818"/>
    <w:rsid w:val="000D4EFB"/>
    <w:rsid w:val="000D50AD"/>
    <w:rsid w:val="000D5564"/>
    <w:rsid w:val="000D59E7"/>
    <w:rsid w:val="000D5BDF"/>
    <w:rsid w:val="000D5D77"/>
    <w:rsid w:val="000D5F25"/>
    <w:rsid w:val="000D61EF"/>
    <w:rsid w:val="000D6481"/>
    <w:rsid w:val="000D64B2"/>
    <w:rsid w:val="000D6929"/>
    <w:rsid w:val="000D6D3E"/>
    <w:rsid w:val="000D7339"/>
    <w:rsid w:val="000D7F65"/>
    <w:rsid w:val="000E002F"/>
    <w:rsid w:val="000E0AA1"/>
    <w:rsid w:val="000E0D3E"/>
    <w:rsid w:val="000E0FF2"/>
    <w:rsid w:val="000E19DF"/>
    <w:rsid w:val="000E1C0D"/>
    <w:rsid w:val="000E21AC"/>
    <w:rsid w:val="000E2216"/>
    <w:rsid w:val="000E22F5"/>
    <w:rsid w:val="000E2308"/>
    <w:rsid w:val="000E2917"/>
    <w:rsid w:val="000E2993"/>
    <w:rsid w:val="000E2AAD"/>
    <w:rsid w:val="000E3122"/>
    <w:rsid w:val="000E33C2"/>
    <w:rsid w:val="000E3545"/>
    <w:rsid w:val="000E3800"/>
    <w:rsid w:val="000E38F3"/>
    <w:rsid w:val="000E3959"/>
    <w:rsid w:val="000E3AB0"/>
    <w:rsid w:val="000E419E"/>
    <w:rsid w:val="000E4272"/>
    <w:rsid w:val="000E4285"/>
    <w:rsid w:val="000E46A4"/>
    <w:rsid w:val="000E487A"/>
    <w:rsid w:val="000E4984"/>
    <w:rsid w:val="000E5465"/>
    <w:rsid w:val="000E5E18"/>
    <w:rsid w:val="000E63DB"/>
    <w:rsid w:val="000E6436"/>
    <w:rsid w:val="000E69EB"/>
    <w:rsid w:val="000E6CA9"/>
    <w:rsid w:val="000E6D1A"/>
    <w:rsid w:val="000E6FF4"/>
    <w:rsid w:val="000E733E"/>
    <w:rsid w:val="000E740A"/>
    <w:rsid w:val="000E75FA"/>
    <w:rsid w:val="000E762E"/>
    <w:rsid w:val="000E76FF"/>
    <w:rsid w:val="000F11DC"/>
    <w:rsid w:val="000F12CB"/>
    <w:rsid w:val="000F16EB"/>
    <w:rsid w:val="000F178F"/>
    <w:rsid w:val="000F1E9B"/>
    <w:rsid w:val="000F2050"/>
    <w:rsid w:val="000F25C6"/>
    <w:rsid w:val="000F2B4B"/>
    <w:rsid w:val="000F2BB3"/>
    <w:rsid w:val="000F2CDE"/>
    <w:rsid w:val="000F2DEB"/>
    <w:rsid w:val="000F2E63"/>
    <w:rsid w:val="000F3011"/>
    <w:rsid w:val="000F3107"/>
    <w:rsid w:val="000F3196"/>
    <w:rsid w:val="000F330E"/>
    <w:rsid w:val="000F3586"/>
    <w:rsid w:val="000F37D5"/>
    <w:rsid w:val="000F3EAF"/>
    <w:rsid w:val="000F3F7D"/>
    <w:rsid w:val="000F4613"/>
    <w:rsid w:val="000F46DF"/>
    <w:rsid w:val="000F472C"/>
    <w:rsid w:val="000F508C"/>
    <w:rsid w:val="000F5133"/>
    <w:rsid w:val="000F518C"/>
    <w:rsid w:val="000F52A7"/>
    <w:rsid w:val="000F5483"/>
    <w:rsid w:val="000F5851"/>
    <w:rsid w:val="000F5B1B"/>
    <w:rsid w:val="000F5E5E"/>
    <w:rsid w:val="000F602D"/>
    <w:rsid w:val="000F618D"/>
    <w:rsid w:val="000F66A0"/>
    <w:rsid w:val="000F69AB"/>
    <w:rsid w:val="000F6BEC"/>
    <w:rsid w:val="000F6CB7"/>
    <w:rsid w:val="000F6EF4"/>
    <w:rsid w:val="000F71C8"/>
    <w:rsid w:val="000F74EF"/>
    <w:rsid w:val="000F76C0"/>
    <w:rsid w:val="000F7768"/>
    <w:rsid w:val="000F7A08"/>
    <w:rsid w:val="000F7BF6"/>
    <w:rsid w:val="0010019B"/>
    <w:rsid w:val="001005A9"/>
    <w:rsid w:val="00100693"/>
    <w:rsid w:val="00100697"/>
    <w:rsid w:val="00100948"/>
    <w:rsid w:val="00100983"/>
    <w:rsid w:val="00100BBF"/>
    <w:rsid w:val="001011F4"/>
    <w:rsid w:val="00101210"/>
    <w:rsid w:val="0010148F"/>
    <w:rsid w:val="00101522"/>
    <w:rsid w:val="00101BBD"/>
    <w:rsid w:val="00101C5E"/>
    <w:rsid w:val="00101C89"/>
    <w:rsid w:val="00102A7E"/>
    <w:rsid w:val="00102E2F"/>
    <w:rsid w:val="00102E93"/>
    <w:rsid w:val="00103B64"/>
    <w:rsid w:val="00103FA2"/>
    <w:rsid w:val="001041CA"/>
    <w:rsid w:val="001045E7"/>
    <w:rsid w:val="0010462F"/>
    <w:rsid w:val="00104756"/>
    <w:rsid w:val="00104857"/>
    <w:rsid w:val="001049AF"/>
    <w:rsid w:val="00104CA6"/>
    <w:rsid w:val="00104ECF"/>
    <w:rsid w:val="0010516B"/>
    <w:rsid w:val="001058BF"/>
    <w:rsid w:val="00105AA4"/>
    <w:rsid w:val="00105E2E"/>
    <w:rsid w:val="0010603F"/>
    <w:rsid w:val="0010620E"/>
    <w:rsid w:val="00106324"/>
    <w:rsid w:val="00106383"/>
    <w:rsid w:val="00106430"/>
    <w:rsid w:val="00106C48"/>
    <w:rsid w:val="00106EDF"/>
    <w:rsid w:val="00106EEE"/>
    <w:rsid w:val="001070DB"/>
    <w:rsid w:val="00107144"/>
    <w:rsid w:val="00107353"/>
    <w:rsid w:val="00107666"/>
    <w:rsid w:val="00107CB9"/>
    <w:rsid w:val="0011052A"/>
    <w:rsid w:val="001105FF"/>
    <w:rsid w:val="00110AC3"/>
    <w:rsid w:val="00110C3D"/>
    <w:rsid w:val="00110EDE"/>
    <w:rsid w:val="00110F89"/>
    <w:rsid w:val="0011107E"/>
    <w:rsid w:val="001111D7"/>
    <w:rsid w:val="0011145E"/>
    <w:rsid w:val="001114B4"/>
    <w:rsid w:val="00111949"/>
    <w:rsid w:val="00111EFA"/>
    <w:rsid w:val="00112ABB"/>
    <w:rsid w:val="00112D04"/>
    <w:rsid w:val="00112E5A"/>
    <w:rsid w:val="0011304C"/>
    <w:rsid w:val="001134CA"/>
    <w:rsid w:val="001137E3"/>
    <w:rsid w:val="001138ED"/>
    <w:rsid w:val="00113B09"/>
    <w:rsid w:val="00114557"/>
    <w:rsid w:val="00114568"/>
    <w:rsid w:val="00114884"/>
    <w:rsid w:val="00114958"/>
    <w:rsid w:val="00114E24"/>
    <w:rsid w:val="00114EB8"/>
    <w:rsid w:val="00114ED4"/>
    <w:rsid w:val="001153D4"/>
    <w:rsid w:val="001153F1"/>
    <w:rsid w:val="0011572D"/>
    <w:rsid w:val="00115ADD"/>
    <w:rsid w:val="00115C3B"/>
    <w:rsid w:val="00115E7A"/>
    <w:rsid w:val="00115F56"/>
    <w:rsid w:val="0011616A"/>
    <w:rsid w:val="00116601"/>
    <w:rsid w:val="0011669E"/>
    <w:rsid w:val="00116879"/>
    <w:rsid w:val="001168AA"/>
    <w:rsid w:val="00116BE9"/>
    <w:rsid w:val="00116C17"/>
    <w:rsid w:val="00116CC4"/>
    <w:rsid w:val="00117564"/>
    <w:rsid w:val="001176CC"/>
    <w:rsid w:val="00117EC1"/>
    <w:rsid w:val="00120360"/>
    <w:rsid w:val="00120581"/>
    <w:rsid w:val="00120631"/>
    <w:rsid w:val="001206A8"/>
    <w:rsid w:val="001206C7"/>
    <w:rsid w:val="001208E6"/>
    <w:rsid w:val="00120A08"/>
    <w:rsid w:val="00120C1C"/>
    <w:rsid w:val="00120E1A"/>
    <w:rsid w:val="00121623"/>
    <w:rsid w:val="0012173F"/>
    <w:rsid w:val="001218C5"/>
    <w:rsid w:val="00121CD7"/>
    <w:rsid w:val="00121E97"/>
    <w:rsid w:val="00121F2F"/>
    <w:rsid w:val="0012225E"/>
    <w:rsid w:val="001224A6"/>
    <w:rsid w:val="00122646"/>
    <w:rsid w:val="00122CCD"/>
    <w:rsid w:val="00122EDB"/>
    <w:rsid w:val="001230FC"/>
    <w:rsid w:val="001232CE"/>
    <w:rsid w:val="00123553"/>
    <w:rsid w:val="001236FA"/>
    <w:rsid w:val="0012375C"/>
    <w:rsid w:val="001238A9"/>
    <w:rsid w:val="001238FD"/>
    <w:rsid w:val="00123AA7"/>
    <w:rsid w:val="00123FB7"/>
    <w:rsid w:val="0012457E"/>
    <w:rsid w:val="0012488D"/>
    <w:rsid w:val="00124CE9"/>
    <w:rsid w:val="0012516A"/>
    <w:rsid w:val="00125182"/>
    <w:rsid w:val="0012532A"/>
    <w:rsid w:val="0012563D"/>
    <w:rsid w:val="0012566C"/>
    <w:rsid w:val="00125704"/>
    <w:rsid w:val="00125BE5"/>
    <w:rsid w:val="00125F8C"/>
    <w:rsid w:val="00126482"/>
    <w:rsid w:val="001267EE"/>
    <w:rsid w:val="001267EF"/>
    <w:rsid w:val="0012698F"/>
    <w:rsid w:val="0012727B"/>
    <w:rsid w:val="001272E4"/>
    <w:rsid w:val="00127B74"/>
    <w:rsid w:val="00130152"/>
    <w:rsid w:val="001301D8"/>
    <w:rsid w:val="001304E3"/>
    <w:rsid w:val="00130578"/>
    <w:rsid w:val="0013063A"/>
    <w:rsid w:val="00130815"/>
    <w:rsid w:val="0013097E"/>
    <w:rsid w:val="001309E5"/>
    <w:rsid w:val="001310F0"/>
    <w:rsid w:val="0013154E"/>
    <w:rsid w:val="0013157D"/>
    <w:rsid w:val="001315E6"/>
    <w:rsid w:val="00131ED4"/>
    <w:rsid w:val="0013212D"/>
    <w:rsid w:val="0013245A"/>
    <w:rsid w:val="0013276B"/>
    <w:rsid w:val="001327C2"/>
    <w:rsid w:val="00132851"/>
    <w:rsid w:val="00132888"/>
    <w:rsid w:val="001328FA"/>
    <w:rsid w:val="00132C3E"/>
    <w:rsid w:val="00132EC2"/>
    <w:rsid w:val="00132F9E"/>
    <w:rsid w:val="00132FB1"/>
    <w:rsid w:val="00133090"/>
    <w:rsid w:val="00133344"/>
    <w:rsid w:val="001335A3"/>
    <w:rsid w:val="001339DD"/>
    <w:rsid w:val="00133F6B"/>
    <w:rsid w:val="00133FFF"/>
    <w:rsid w:val="0013563B"/>
    <w:rsid w:val="001357C6"/>
    <w:rsid w:val="001358A3"/>
    <w:rsid w:val="00135AE7"/>
    <w:rsid w:val="00135B10"/>
    <w:rsid w:val="00135B75"/>
    <w:rsid w:val="00135D1D"/>
    <w:rsid w:val="00136162"/>
    <w:rsid w:val="001367F4"/>
    <w:rsid w:val="00136A7E"/>
    <w:rsid w:val="00136D9A"/>
    <w:rsid w:val="00136E3C"/>
    <w:rsid w:val="00137118"/>
    <w:rsid w:val="0013728F"/>
    <w:rsid w:val="00137353"/>
    <w:rsid w:val="0013742C"/>
    <w:rsid w:val="0013755B"/>
    <w:rsid w:val="001377BD"/>
    <w:rsid w:val="00137BCC"/>
    <w:rsid w:val="00137CAB"/>
    <w:rsid w:val="00137DA7"/>
    <w:rsid w:val="00137E2B"/>
    <w:rsid w:val="00140717"/>
    <w:rsid w:val="0014073C"/>
    <w:rsid w:val="0014080D"/>
    <w:rsid w:val="00140990"/>
    <w:rsid w:val="00140BF3"/>
    <w:rsid w:val="00140D85"/>
    <w:rsid w:val="00140E10"/>
    <w:rsid w:val="00140E97"/>
    <w:rsid w:val="00140EC4"/>
    <w:rsid w:val="00140F60"/>
    <w:rsid w:val="001411FA"/>
    <w:rsid w:val="00141291"/>
    <w:rsid w:val="0014151F"/>
    <w:rsid w:val="001415D6"/>
    <w:rsid w:val="001416A9"/>
    <w:rsid w:val="00141AE4"/>
    <w:rsid w:val="00141BD4"/>
    <w:rsid w:val="00142069"/>
    <w:rsid w:val="00142C38"/>
    <w:rsid w:val="0014300E"/>
    <w:rsid w:val="00143343"/>
    <w:rsid w:val="001433CC"/>
    <w:rsid w:val="001433F2"/>
    <w:rsid w:val="00143474"/>
    <w:rsid w:val="00143FED"/>
    <w:rsid w:val="00144036"/>
    <w:rsid w:val="0014443E"/>
    <w:rsid w:val="00144585"/>
    <w:rsid w:val="001449C4"/>
    <w:rsid w:val="00144F25"/>
    <w:rsid w:val="00145438"/>
    <w:rsid w:val="00145764"/>
    <w:rsid w:val="00145C3B"/>
    <w:rsid w:val="00145FFE"/>
    <w:rsid w:val="001467B0"/>
    <w:rsid w:val="00146A80"/>
    <w:rsid w:val="00146EF5"/>
    <w:rsid w:val="0014720A"/>
    <w:rsid w:val="00147400"/>
    <w:rsid w:val="001479C9"/>
    <w:rsid w:val="00147A24"/>
    <w:rsid w:val="001502F7"/>
    <w:rsid w:val="001509D4"/>
    <w:rsid w:val="00150B64"/>
    <w:rsid w:val="00150C31"/>
    <w:rsid w:val="00151228"/>
    <w:rsid w:val="0015129B"/>
    <w:rsid w:val="00151312"/>
    <w:rsid w:val="0015134B"/>
    <w:rsid w:val="00151B30"/>
    <w:rsid w:val="00151D32"/>
    <w:rsid w:val="00151E06"/>
    <w:rsid w:val="00151E92"/>
    <w:rsid w:val="001525D0"/>
    <w:rsid w:val="001527D2"/>
    <w:rsid w:val="001528A5"/>
    <w:rsid w:val="00152EC4"/>
    <w:rsid w:val="00153107"/>
    <w:rsid w:val="001531B5"/>
    <w:rsid w:val="00153219"/>
    <w:rsid w:val="001535AD"/>
    <w:rsid w:val="001539ED"/>
    <w:rsid w:val="00153ACA"/>
    <w:rsid w:val="00153D34"/>
    <w:rsid w:val="00154200"/>
    <w:rsid w:val="00154533"/>
    <w:rsid w:val="00154899"/>
    <w:rsid w:val="00155089"/>
    <w:rsid w:val="001556DD"/>
    <w:rsid w:val="00155B02"/>
    <w:rsid w:val="00155B28"/>
    <w:rsid w:val="001561AD"/>
    <w:rsid w:val="0015622A"/>
    <w:rsid w:val="0015625E"/>
    <w:rsid w:val="00156316"/>
    <w:rsid w:val="00156795"/>
    <w:rsid w:val="00156D8C"/>
    <w:rsid w:val="00157313"/>
    <w:rsid w:val="00157D80"/>
    <w:rsid w:val="0016017F"/>
    <w:rsid w:val="001601ED"/>
    <w:rsid w:val="00160243"/>
    <w:rsid w:val="00160317"/>
    <w:rsid w:val="001609B0"/>
    <w:rsid w:val="00160C30"/>
    <w:rsid w:val="00161115"/>
    <w:rsid w:val="001611A1"/>
    <w:rsid w:val="00161275"/>
    <w:rsid w:val="0016180A"/>
    <w:rsid w:val="00161977"/>
    <w:rsid w:val="00161C48"/>
    <w:rsid w:val="00161E81"/>
    <w:rsid w:val="00161F67"/>
    <w:rsid w:val="00162069"/>
    <w:rsid w:val="00162179"/>
    <w:rsid w:val="001629E8"/>
    <w:rsid w:val="00162B0B"/>
    <w:rsid w:val="00163371"/>
    <w:rsid w:val="00163C55"/>
    <w:rsid w:val="001640C9"/>
    <w:rsid w:val="0016486B"/>
    <w:rsid w:val="00164893"/>
    <w:rsid w:val="00164A1F"/>
    <w:rsid w:val="00164F19"/>
    <w:rsid w:val="00164F8A"/>
    <w:rsid w:val="00165388"/>
    <w:rsid w:val="001653CB"/>
    <w:rsid w:val="001655F5"/>
    <w:rsid w:val="00165711"/>
    <w:rsid w:val="00165B46"/>
    <w:rsid w:val="00165F85"/>
    <w:rsid w:val="001663BF"/>
    <w:rsid w:val="001666F0"/>
    <w:rsid w:val="00166FDB"/>
    <w:rsid w:val="00167055"/>
    <w:rsid w:val="00167136"/>
    <w:rsid w:val="0016772E"/>
    <w:rsid w:val="0016798E"/>
    <w:rsid w:val="00167B4D"/>
    <w:rsid w:val="00167CE3"/>
    <w:rsid w:val="00167F12"/>
    <w:rsid w:val="001701B1"/>
    <w:rsid w:val="00170588"/>
    <w:rsid w:val="00170603"/>
    <w:rsid w:val="0017068A"/>
    <w:rsid w:val="001709C8"/>
    <w:rsid w:val="00170C50"/>
    <w:rsid w:val="00170CA8"/>
    <w:rsid w:val="00170E3F"/>
    <w:rsid w:val="00170ED0"/>
    <w:rsid w:val="00171530"/>
    <w:rsid w:val="00171A4D"/>
    <w:rsid w:val="00171ADE"/>
    <w:rsid w:val="00171DD6"/>
    <w:rsid w:val="001722DE"/>
    <w:rsid w:val="0017284E"/>
    <w:rsid w:val="00172DE4"/>
    <w:rsid w:val="00172ED2"/>
    <w:rsid w:val="00172FAB"/>
    <w:rsid w:val="00173121"/>
    <w:rsid w:val="00173152"/>
    <w:rsid w:val="00173250"/>
    <w:rsid w:val="00173509"/>
    <w:rsid w:val="00173BB0"/>
    <w:rsid w:val="00173C5B"/>
    <w:rsid w:val="00173D1B"/>
    <w:rsid w:val="00173E09"/>
    <w:rsid w:val="0017404D"/>
    <w:rsid w:val="001741CA"/>
    <w:rsid w:val="0017472D"/>
    <w:rsid w:val="00174878"/>
    <w:rsid w:val="00174A3F"/>
    <w:rsid w:val="00174A44"/>
    <w:rsid w:val="00174D00"/>
    <w:rsid w:val="00174D87"/>
    <w:rsid w:val="00174D99"/>
    <w:rsid w:val="00174FBB"/>
    <w:rsid w:val="001750EC"/>
    <w:rsid w:val="00175149"/>
    <w:rsid w:val="00175184"/>
    <w:rsid w:val="001756B4"/>
    <w:rsid w:val="0017570E"/>
    <w:rsid w:val="00175787"/>
    <w:rsid w:val="00175D53"/>
    <w:rsid w:val="00175F54"/>
    <w:rsid w:val="00176217"/>
    <w:rsid w:val="00176515"/>
    <w:rsid w:val="0017653D"/>
    <w:rsid w:val="001767B6"/>
    <w:rsid w:val="00176894"/>
    <w:rsid w:val="00177222"/>
    <w:rsid w:val="00177BBB"/>
    <w:rsid w:val="001804A7"/>
    <w:rsid w:val="001805FA"/>
    <w:rsid w:val="00180982"/>
    <w:rsid w:val="001809BA"/>
    <w:rsid w:val="00180E57"/>
    <w:rsid w:val="0018148C"/>
    <w:rsid w:val="00181A1A"/>
    <w:rsid w:val="00181B1E"/>
    <w:rsid w:val="00181BFC"/>
    <w:rsid w:val="00181C36"/>
    <w:rsid w:val="001826D2"/>
    <w:rsid w:val="00182B5A"/>
    <w:rsid w:val="00182C9D"/>
    <w:rsid w:val="00182DCD"/>
    <w:rsid w:val="00182DDD"/>
    <w:rsid w:val="001839DD"/>
    <w:rsid w:val="00183A51"/>
    <w:rsid w:val="00183E36"/>
    <w:rsid w:val="001840CD"/>
    <w:rsid w:val="001844FF"/>
    <w:rsid w:val="00184A6F"/>
    <w:rsid w:val="00184A9F"/>
    <w:rsid w:val="001850D4"/>
    <w:rsid w:val="00185237"/>
    <w:rsid w:val="001853BF"/>
    <w:rsid w:val="001857BE"/>
    <w:rsid w:val="00185AFC"/>
    <w:rsid w:val="00185B48"/>
    <w:rsid w:val="00185C38"/>
    <w:rsid w:val="001860B3"/>
    <w:rsid w:val="001861F8"/>
    <w:rsid w:val="001866FC"/>
    <w:rsid w:val="00186710"/>
    <w:rsid w:val="0018690A"/>
    <w:rsid w:val="0018697C"/>
    <w:rsid w:val="00186B31"/>
    <w:rsid w:val="0018715C"/>
    <w:rsid w:val="001874A2"/>
    <w:rsid w:val="00187740"/>
    <w:rsid w:val="00187935"/>
    <w:rsid w:val="00187985"/>
    <w:rsid w:val="001879F2"/>
    <w:rsid w:val="00187A9D"/>
    <w:rsid w:val="00187CB5"/>
    <w:rsid w:val="00190256"/>
    <w:rsid w:val="00190699"/>
    <w:rsid w:val="00190911"/>
    <w:rsid w:val="00190D5A"/>
    <w:rsid w:val="00190DE9"/>
    <w:rsid w:val="001911DD"/>
    <w:rsid w:val="0019129A"/>
    <w:rsid w:val="00191EE2"/>
    <w:rsid w:val="00191F74"/>
    <w:rsid w:val="00191FC9"/>
    <w:rsid w:val="001921C8"/>
    <w:rsid w:val="001921CF"/>
    <w:rsid w:val="001921D8"/>
    <w:rsid w:val="0019238E"/>
    <w:rsid w:val="00192406"/>
    <w:rsid w:val="00192672"/>
    <w:rsid w:val="001928CD"/>
    <w:rsid w:val="00192C75"/>
    <w:rsid w:val="0019353C"/>
    <w:rsid w:val="001938B0"/>
    <w:rsid w:val="00193BA1"/>
    <w:rsid w:val="00194081"/>
    <w:rsid w:val="0019408C"/>
    <w:rsid w:val="00194312"/>
    <w:rsid w:val="00194588"/>
    <w:rsid w:val="001945DA"/>
    <w:rsid w:val="0019463D"/>
    <w:rsid w:val="00194E49"/>
    <w:rsid w:val="00194F34"/>
    <w:rsid w:val="00195007"/>
    <w:rsid w:val="00195371"/>
    <w:rsid w:val="001956FD"/>
    <w:rsid w:val="0019587F"/>
    <w:rsid w:val="00195933"/>
    <w:rsid w:val="00195B1A"/>
    <w:rsid w:val="00195C4A"/>
    <w:rsid w:val="00195E74"/>
    <w:rsid w:val="001963EF"/>
    <w:rsid w:val="00196555"/>
    <w:rsid w:val="00196B30"/>
    <w:rsid w:val="00196CE6"/>
    <w:rsid w:val="00196F20"/>
    <w:rsid w:val="00197862"/>
    <w:rsid w:val="00197AD5"/>
    <w:rsid w:val="00197C92"/>
    <w:rsid w:val="00197EBF"/>
    <w:rsid w:val="001A00DB"/>
    <w:rsid w:val="001A01AC"/>
    <w:rsid w:val="001A0244"/>
    <w:rsid w:val="001A0354"/>
    <w:rsid w:val="001A05F0"/>
    <w:rsid w:val="001A0B27"/>
    <w:rsid w:val="001A0C05"/>
    <w:rsid w:val="001A0DF3"/>
    <w:rsid w:val="001A10D2"/>
    <w:rsid w:val="001A158F"/>
    <w:rsid w:val="001A172F"/>
    <w:rsid w:val="001A1855"/>
    <w:rsid w:val="001A1885"/>
    <w:rsid w:val="001A18E2"/>
    <w:rsid w:val="001A1984"/>
    <w:rsid w:val="001A1E12"/>
    <w:rsid w:val="001A263E"/>
    <w:rsid w:val="001A27BD"/>
    <w:rsid w:val="001A28F1"/>
    <w:rsid w:val="001A295E"/>
    <w:rsid w:val="001A2B45"/>
    <w:rsid w:val="001A2DD1"/>
    <w:rsid w:val="001A2E8C"/>
    <w:rsid w:val="001A33E3"/>
    <w:rsid w:val="001A3DFC"/>
    <w:rsid w:val="001A3EF9"/>
    <w:rsid w:val="001A3F46"/>
    <w:rsid w:val="001A413F"/>
    <w:rsid w:val="001A4187"/>
    <w:rsid w:val="001A423D"/>
    <w:rsid w:val="001A42F9"/>
    <w:rsid w:val="001A49AB"/>
    <w:rsid w:val="001A4CF2"/>
    <w:rsid w:val="001A4E58"/>
    <w:rsid w:val="001A4FC1"/>
    <w:rsid w:val="001A5156"/>
    <w:rsid w:val="001A55EA"/>
    <w:rsid w:val="001A5691"/>
    <w:rsid w:val="001A5913"/>
    <w:rsid w:val="001A5B09"/>
    <w:rsid w:val="001A5C0A"/>
    <w:rsid w:val="001A5CAE"/>
    <w:rsid w:val="001A5EAF"/>
    <w:rsid w:val="001A5F3F"/>
    <w:rsid w:val="001A6435"/>
    <w:rsid w:val="001A6762"/>
    <w:rsid w:val="001A6985"/>
    <w:rsid w:val="001A6A0E"/>
    <w:rsid w:val="001A6AB4"/>
    <w:rsid w:val="001A6BC2"/>
    <w:rsid w:val="001A71FD"/>
    <w:rsid w:val="001A7251"/>
    <w:rsid w:val="001A7555"/>
    <w:rsid w:val="001A758F"/>
    <w:rsid w:val="001A764D"/>
    <w:rsid w:val="001A7654"/>
    <w:rsid w:val="001A78A1"/>
    <w:rsid w:val="001A7993"/>
    <w:rsid w:val="001B033B"/>
    <w:rsid w:val="001B0782"/>
    <w:rsid w:val="001B096E"/>
    <w:rsid w:val="001B0A2F"/>
    <w:rsid w:val="001B0FBF"/>
    <w:rsid w:val="001B10D9"/>
    <w:rsid w:val="001B111E"/>
    <w:rsid w:val="001B113A"/>
    <w:rsid w:val="001B191C"/>
    <w:rsid w:val="001B1AB4"/>
    <w:rsid w:val="001B1B09"/>
    <w:rsid w:val="001B1CC5"/>
    <w:rsid w:val="001B1E14"/>
    <w:rsid w:val="001B1E2C"/>
    <w:rsid w:val="001B1FFC"/>
    <w:rsid w:val="001B24AA"/>
    <w:rsid w:val="001B262F"/>
    <w:rsid w:val="001B28D7"/>
    <w:rsid w:val="001B29D6"/>
    <w:rsid w:val="001B2B4B"/>
    <w:rsid w:val="001B2C76"/>
    <w:rsid w:val="001B2E85"/>
    <w:rsid w:val="001B33A7"/>
    <w:rsid w:val="001B33EB"/>
    <w:rsid w:val="001B342E"/>
    <w:rsid w:val="001B350C"/>
    <w:rsid w:val="001B3B6C"/>
    <w:rsid w:val="001B3F87"/>
    <w:rsid w:val="001B46F3"/>
    <w:rsid w:val="001B48BC"/>
    <w:rsid w:val="001B494E"/>
    <w:rsid w:val="001B4B55"/>
    <w:rsid w:val="001B4C04"/>
    <w:rsid w:val="001B4F09"/>
    <w:rsid w:val="001B5094"/>
    <w:rsid w:val="001B51A1"/>
    <w:rsid w:val="001B51DD"/>
    <w:rsid w:val="001B532A"/>
    <w:rsid w:val="001B5734"/>
    <w:rsid w:val="001B5828"/>
    <w:rsid w:val="001B5B56"/>
    <w:rsid w:val="001B5B97"/>
    <w:rsid w:val="001B5EE9"/>
    <w:rsid w:val="001B5FA4"/>
    <w:rsid w:val="001B6031"/>
    <w:rsid w:val="001B6760"/>
    <w:rsid w:val="001B69E3"/>
    <w:rsid w:val="001B706F"/>
    <w:rsid w:val="001B742A"/>
    <w:rsid w:val="001B7481"/>
    <w:rsid w:val="001B7837"/>
    <w:rsid w:val="001B79DC"/>
    <w:rsid w:val="001B7E88"/>
    <w:rsid w:val="001B7FD0"/>
    <w:rsid w:val="001C0B55"/>
    <w:rsid w:val="001C1071"/>
    <w:rsid w:val="001C1324"/>
    <w:rsid w:val="001C1590"/>
    <w:rsid w:val="001C2385"/>
    <w:rsid w:val="001C27BB"/>
    <w:rsid w:val="001C2904"/>
    <w:rsid w:val="001C2BC9"/>
    <w:rsid w:val="001C2C5D"/>
    <w:rsid w:val="001C2D31"/>
    <w:rsid w:val="001C383A"/>
    <w:rsid w:val="001C4163"/>
    <w:rsid w:val="001C4A6E"/>
    <w:rsid w:val="001C4C7C"/>
    <w:rsid w:val="001C4FC3"/>
    <w:rsid w:val="001C506B"/>
    <w:rsid w:val="001C513E"/>
    <w:rsid w:val="001C563E"/>
    <w:rsid w:val="001C56D9"/>
    <w:rsid w:val="001C5952"/>
    <w:rsid w:val="001C5A7C"/>
    <w:rsid w:val="001C5AE2"/>
    <w:rsid w:val="001C5C64"/>
    <w:rsid w:val="001C64BE"/>
    <w:rsid w:val="001C6656"/>
    <w:rsid w:val="001C67BD"/>
    <w:rsid w:val="001C69C8"/>
    <w:rsid w:val="001C6CDC"/>
    <w:rsid w:val="001C6D08"/>
    <w:rsid w:val="001C6D17"/>
    <w:rsid w:val="001C70B4"/>
    <w:rsid w:val="001C70E4"/>
    <w:rsid w:val="001C72B0"/>
    <w:rsid w:val="001C7406"/>
    <w:rsid w:val="001C779C"/>
    <w:rsid w:val="001C7CE2"/>
    <w:rsid w:val="001C7D99"/>
    <w:rsid w:val="001C7F87"/>
    <w:rsid w:val="001D029A"/>
    <w:rsid w:val="001D030E"/>
    <w:rsid w:val="001D036D"/>
    <w:rsid w:val="001D06AE"/>
    <w:rsid w:val="001D08D2"/>
    <w:rsid w:val="001D09C5"/>
    <w:rsid w:val="001D0CA6"/>
    <w:rsid w:val="001D0E53"/>
    <w:rsid w:val="001D14FF"/>
    <w:rsid w:val="001D173D"/>
    <w:rsid w:val="001D180B"/>
    <w:rsid w:val="001D1894"/>
    <w:rsid w:val="001D1E06"/>
    <w:rsid w:val="001D1E3F"/>
    <w:rsid w:val="001D1EEA"/>
    <w:rsid w:val="001D21CB"/>
    <w:rsid w:val="001D2397"/>
    <w:rsid w:val="001D248F"/>
    <w:rsid w:val="001D24B4"/>
    <w:rsid w:val="001D2A7B"/>
    <w:rsid w:val="001D2AA6"/>
    <w:rsid w:val="001D302D"/>
    <w:rsid w:val="001D32B3"/>
    <w:rsid w:val="001D32F2"/>
    <w:rsid w:val="001D335E"/>
    <w:rsid w:val="001D33C0"/>
    <w:rsid w:val="001D347E"/>
    <w:rsid w:val="001D3623"/>
    <w:rsid w:val="001D36BC"/>
    <w:rsid w:val="001D397C"/>
    <w:rsid w:val="001D3ABD"/>
    <w:rsid w:val="001D3EE4"/>
    <w:rsid w:val="001D413C"/>
    <w:rsid w:val="001D4149"/>
    <w:rsid w:val="001D4159"/>
    <w:rsid w:val="001D43E2"/>
    <w:rsid w:val="001D4752"/>
    <w:rsid w:val="001D5223"/>
    <w:rsid w:val="001D5371"/>
    <w:rsid w:val="001D552C"/>
    <w:rsid w:val="001D5561"/>
    <w:rsid w:val="001D5B2F"/>
    <w:rsid w:val="001D5D61"/>
    <w:rsid w:val="001D641F"/>
    <w:rsid w:val="001D6697"/>
    <w:rsid w:val="001D6D06"/>
    <w:rsid w:val="001D70D6"/>
    <w:rsid w:val="001D743A"/>
    <w:rsid w:val="001D7686"/>
    <w:rsid w:val="001D7A84"/>
    <w:rsid w:val="001D7B91"/>
    <w:rsid w:val="001E0354"/>
    <w:rsid w:val="001E0578"/>
    <w:rsid w:val="001E0668"/>
    <w:rsid w:val="001E13BE"/>
    <w:rsid w:val="001E14A6"/>
    <w:rsid w:val="001E1714"/>
    <w:rsid w:val="001E184B"/>
    <w:rsid w:val="001E2052"/>
    <w:rsid w:val="001E21FD"/>
    <w:rsid w:val="001E22A6"/>
    <w:rsid w:val="001E254A"/>
    <w:rsid w:val="001E2752"/>
    <w:rsid w:val="001E28F2"/>
    <w:rsid w:val="001E2A6B"/>
    <w:rsid w:val="001E2B26"/>
    <w:rsid w:val="001E2B5C"/>
    <w:rsid w:val="001E2E41"/>
    <w:rsid w:val="001E30BC"/>
    <w:rsid w:val="001E3185"/>
    <w:rsid w:val="001E3284"/>
    <w:rsid w:val="001E331E"/>
    <w:rsid w:val="001E335E"/>
    <w:rsid w:val="001E3614"/>
    <w:rsid w:val="001E37B1"/>
    <w:rsid w:val="001E37EC"/>
    <w:rsid w:val="001E3949"/>
    <w:rsid w:val="001E3993"/>
    <w:rsid w:val="001E3A23"/>
    <w:rsid w:val="001E3A85"/>
    <w:rsid w:val="001E3B8C"/>
    <w:rsid w:val="001E3EC6"/>
    <w:rsid w:val="001E4150"/>
    <w:rsid w:val="001E45E5"/>
    <w:rsid w:val="001E49C9"/>
    <w:rsid w:val="001E4E58"/>
    <w:rsid w:val="001E4EA2"/>
    <w:rsid w:val="001E4EEB"/>
    <w:rsid w:val="001E5043"/>
    <w:rsid w:val="001E57FF"/>
    <w:rsid w:val="001E5B9C"/>
    <w:rsid w:val="001E5D6D"/>
    <w:rsid w:val="001E6258"/>
    <w:rsid w:val="001E6314"/>
    <w:rsid w:val="001E64CE"/>
    <w:rsid w:val="001E692C"/>
    <w:rsid w:val="001E6E27"/>
    <w:rsid w:val="001E705F"/>
    <w:rsid w:val="001E7093"/>
    <w:rsid w:val="001E73A0"/>
    <w:rsid w:val="001E79FE"/>
    <w:rsid w:val="001E7A45"/>
    <w:rsid w:val="001E7E52"/>
    <w:rsid w:val="001F03F7"/>
    <w:rsid w:val="001F0559"/>
    <w:rsid w:val="001F0C13"/>
    <w:rsid w:val="001F12B9"/>
    <w:rsid w:val="001F15EA"/>
    <w:rsid w:val="001F1784"/>
    <w:rsid w:val="001F1D34"/>
    <w:rsid w:val="001F1F41"/>
    <w:rsid w:val="001F226F"/>
    <w:rsid w:val="001F2367"/>
    <w:rsid w:val="001F2881"/>
    <w:rsid w:val="001F2F38"/>
    <w:rsid w:val="001F30C5"/>
    <w:rsid w:val="001F31AC"/>
    <w:rsid w:val="001F358F"/>
    <w:rsid w:val="001F398A"/>
    <w:rsid w:val="001F3CA7"/>
    <w:rsid w:val="001F3DCA"/>
    <w:rsid w:val="001F42CB"/>
    <w:rsid w:val="001F44E1"/>
    <w:rsid w:val="001F4695"/>
    <w:rsid w:val="001F4726"/>
    <w:rsid w:val="001F4745"/>
    <w:rsid w:val="001F47FF"/>
    <w:rsid w:val="001F49CF"/>
    <w:rsid w:val="001F4A37"/>
    <w:rsid w:val="001F4FB6"/>
    <w:rsid w:val="001F50C5"/>
    <w:rsid w:val="001F5275"/>
    <w:rsid w:val="001F543C"/>
    <w:rsid w:val="001F5712"/>
    <w:rsid w:val="001F5A8B"/>
    <w:rsid w:val="001F5C02"/>
    <w:rsid w:val="001F5DB8"/>
    <w:rsid w:val="001F5DE9"/>
    <w:rsid w:val="001F60B0"/>
    <w:rsid w:val="001F612D"/>
    <w:rsid w:val="001F652E"/>
    <w:rsid w:val="001F654A"/>
    <w:rsid w:val="001F66F6"/>
    <w:rsid w:val="001F6BD0"/>
    <w:rsid w:val="001F6BD7"/>
    <w:rsid w:val="001F6C6B"/>
    <w:rsid w:val="001F6E6E"/>
    <w:rsid w:val="001F72D8"/>
    <w:rsid w:val="001F72DB"/>
    <w:rsid w:val="001F73E6"/>
    <w:rsid w:val="001F7B10"/>
    <w:rsid w:val="001F7CF6"/>
    <w:rsid w:val="001F7DB2"/>
    <w:rsid w:val="001F7DEC"/>
    <w:rsid w:val="001F7E59"/>
    <w:rsid w:val="001F7E9A"/>
    <w:rsid w:val="00200350"/>
    <w:rsid w:val="00200443"/>
    <w:rsid w:val="00200A8F"/>
    <w:rsid w:val="00200B24"/>
    <w:rsid w:val="00200C6C"/>
    <w:rsid w:val="00200DAD"/>
    <w:rsid w:val="00201072"/>
    <w:rsid w:val="0020134C"/>
    <w:rsid w:val="0020142D"/>
    <w:rsid w:val="00201730"/>
    <w:rsid w:val="00201A44"/>
    <w:rsid w:val="00201B3A"/>
    <w:rsid w:val="00201BA9"/>
    <w:rsid w:val="00201CAE"/>
    <w:rsid w:val="00201D44"/>
    <w:rsid w:val="00201F31"/>
    <w:rsid w:val="00202731"/>
    <w:rsid w:val="002032B9"/>
    <w:rsid w:val="00203D32"/>
    <w:rsid w:val="002040B1"/>
    <w:rsid w:val="002046A9"/>
    <w:rsid w:val="00204908"/>
    <w:rsid w:val="00204979"/>
    <w:rsid w:val="00204A03"/>
    <w:rsid w:val="00204A16"/>
    <w:rsid w:val="00204AFB"/>
    <w:rsid w:val="00204EF1"/>
    <w:rsid w:val="002056C3"/>
    <w:rsid w:val="002057A1"/>
    <w:rsid w:val="00205843"/>
    <w:rsid w:val="00205ADA"/>
    <w:rsid w:val="00205D6F"/>
    <w:rsid w:val="002064C0"/>
    <w:rsid w:val="0020655F"/>
    <w:rsid w:val="00206627"/>
    <w:rsid w:val="0020666B"/>
    <w:rsid w:val="00206675"/>
    <w:rsid w:val="002066CF"/>
    <w:rsid w:val="00206FE3"/>
    <w:rsid w:val="00207144"/>
    <w:rsid w:val="00207783"/>
    <w:rsid w:val="00207854"/>
    <w:rsid w:val="00207879"/>
    <w:rsid w:val="00207D67"/>
    <w:rsid w:val="00210372"/>
    <w:rsid w:val="00210408"/>
    <w:rsid w:val="002110AE"/>
    <w:rsid w:val="002111A2"/>
    <w:rsid w:val="0021190D"/>
    <w:rsid w:val="00211AEF"/>
    <w:rsid w:val="00211D9B"/>
    <w:rsid w:val="00211F69"/>
    <w:rsid w:val="00212220"/>
    <w:rsid w:val="0021252E"/>
    <w:rsid w:val="002128A8"/>
    <w:rsid w:val="00212967"/>
    <w:rsid w:val="00212AB6"/>
    <w:rsid w:val="002133D0"/>
    <w:rsid w:val="00213420"/>
    <w:rsid w:val="002136BE"/>
    <w:rsid w:val="002137E9"/>
    <w:rsid w:val="00213868"/>
    <w:rsid w:val="00213A01"/>
    <w:rsid w:val="0021405E"/>
    <w:rsid w:val="0021426C"/>
    <w:rsid w:val="00214B6F"/>
    <w:rsid w:val="00215477"/>
    <w:rsid w:val="00215979"/>
    <w:rsid w:val="00215A69"/>
    <w:rsid w:val="00215E17"/>
    <w:rsid w:val="00215F31"/>
    <w:rsid w:val="00216184"/>
    <w:rsid w:val="00216250"/>
    <w:rsid w:val="0021629A"/>
    <w:rsid w:val="002162D7"/>
    <w:rsid w:val="00216950"/>
    <w:rsid w:val="00216C35"/>
    <w:rsid w:val="00216C58"/>
    <w:rsid w:val="00216CEF"/>
    <w:rsid w:val="00217209"/>
    <w:rsid w:val="00217564"/>
    <w:rsid w:val="002177A6"/>
    <w:rsid w:val="002178C4"/>
    <w:rsid w:val="002178D8"/>
    <w:rsid w:val="002178D9"/>
    <w:rsid w:val="00217C08"/>
    <w:rsid w:val="00220066"/>
    <w:rsid w:val="00220181"/>
    <w:rsid w:val="00220568"/>
    <w:rsid w:val="002209F4"/>
    <w:rsid w:val="00220AA7"/>
    <w:rsid w:val="002218A0"/>
    <w:rsid w:val="00221AFE"/>
    <w:rsid w:val="00221BD3"/>
    <w:rsid w:val="00221CF9"/>
    <w:rsid w:val="00221D2F"/>
    <w:rsid w:val="00221EAE"/>
    <w:rsid w:val="00221F7A"/>
    <w:rsid w:val="00221FC5"/>
    <w:rsid w:val="00222346"/>
    <w:rsid w:val="00222352"/>
    <w:rsid w:val="002223A7"/>
    <w:rsid w:val="00222425"/>
    <w:rsid w:val="00222528"/>
    <w:rsid w:val="0022252E"/>
    <w:rsid w:val="00222AFC"/>
    <w:rsid w:val="00222BCF"/>
    <w:rsid w:val="00222C5C"/>
    <w:rsid w:val="00222DE2"/>
    <w:rsid w:val="00222E41"/>
    <w:rsid w:val="0022342A"/>
    <w:rsid w:val="002234C4"/>
    <w:rsid w:val="00223689"/>
    <w:rsid w:val="002238B5"/>
    <w:rsid w:val="002238C5"/>
    <w:rsid w:val="00223AF5"/>
    <w:rsid w:val="00223BA6"/>
    <w:rsid w:val="00223BDA"/>
    <w:rsid w:val="00223DF6"/>
    <w:rsid w:val="00223EBF"/>
    <w:rsid w:val="00223F62"/>
    <w:rsid w:val="0022471E"/>
    <w:rsid w:val="0022475F"/>
    <w:rsid w:val="0022485E"/>
    <w:rsid w:val="00224C0A"/>
    <w:rsid w:val="00224D6C"/>
    <w:rsid w:val="00224DE3"/>
    <w:rsid w:val="00225366"/>
    <w:rsid w:val="002253A6"/>
    <w:rsid w:val="002253BA"/>
    <w:rsid w:val="002253F0"/>
    <w:rsid w:val="002259D3"/>
    <w:rsid w:val="00225F71"/>
    <w:rsid w:val="0022602A"/>
    <w:rsid w:val="00226497"/>
    <w:rsid w:val="002265D3"/>
    <w:rsid w:val="002266CA"/>
    <w:rsid w:val="00226B5D"/>
    <w:rsid w:val="0022746B"/>
    <w:rsid w:val="0022748B"/>
    <w:rsid w:val="002279C0"/>
    <w:rsid w:val="00227CD0"/>
    <w:rsid w:val="00227E89"/>
    <w:rsid w:val="00227EE8"/>
    <w:rsid w:val="00230017"/>
    <w:rsid w:val="00230040"/>
    <w:rsid w:val="002301FF"/>
    <w:rsid w:val="002304F3"/>
    <w:rsid w:val="002307BE"/>
    <w:rsid w:val="00230E91"/>
    <w:rsid w:val="00230EAE"/>
    <w:rsid w:val="00230EFE"/>
    <w:rsid w:val="0023103D"/>
    <w:rsid w:val="002312D0"/>
    <w:rsid w:val="0023192F"/>
    <w:rsid w:val="00231D8B"/>
    <w:rsid w:val="00231F23"/>
    <w:rsid w:val="00232226"/>
    <w:rsid w:val="002328F7"/>
    <w:rsid w:val="00232929"/>
    <w:rsid w:val="00232B4F"/>
    <w:rsid w:val="00232FA1"/>
    <w:rsid w:val="002333D6"/>
    <w:rsid w:val="00233E1C"/>
    <w:rsid w:val="00234353"/>
    <w:rsid w:val="002344B0"/>
    <w:rsid w:val="00234648"/>
    <w:rsid w:val="00234735"/>
    <w:rsid w:val="002358F9"/>
    <w:rsid w:val="00235A13"/>
    <w:rsid w:val="00235DE9"/>
    <w:rsid w:val="00236125"/>
    <w:rsid w:val="002362DB"/>
    <w:rsid w:val="00236824"/>
    <w:rsid w:val="002369A1"/>
    <w:rsid w:val="00236D51"/>
    <w:rsid w:val="00236DA2"/>
    <w:rsid w:val="00236EB1"/>
    <w:rsid w:val="00236FE6"/>
    <w:rsid w:val="0023706A"/>
    <w:rsid w:val="0023755B"/>
    <w:rsid w:val="0023756A"/>
    <w:rsid w:val="0023768B"/>
    <w:rsid w:val="0023768F"/>
    <w:rsid w:val="00237D2C"/>
    <w:rsid w:val="002405ED"/>
    <w:rsid w:val="002406C2"/>
    <w:rsid w:val="00240728"/>
    <w:rsid w:val="0024102B"/>
    <w:rsid w:val="00241057"/>
    <w:rsid w:val="002412A1"/>
    <w:rsid w:val="0024168A"/>
    <w:rsid w:val="00241747"/>
    <w:rsid w:val="00241ABC"/>
    <w:rsid w:val="00241FA8"/>
    <w:rsid w:val="00242288"/>
    <w:rsid w:val="0024238B"/>
    <w:rsid w:val="00242776"/>
    <w:rsid w:val="002428E3"/>
    <w:rsid w:val="00242DD9"/>
    <w:rsid w:val="00243187"/>
    <w:rsid w:val="0024355D"/>
    <w:rsid w:val="00243AB2"/>
    <w:rsid w:val="002441DB"/>
    <w:rsid w:val="002446F8"/>
    <w:rsid w:val="00244A63"/>
    <w:rsid w:val="00244E3F"/>
    <w:rsid w:val="002450DA"/>
    <w:rsid w:val="0024526B"/>
    <w:rsid w:val="00245775"/>
    <w:rsid w:val="00245789"/>
    <w:rsid w:val="002459C6"/>
    <w:rsid w:val="00245AF4"/>
    <w:rsid w:val="00245E40"/>
    <w:rsid w:val="00246480"/>
    <w:rsid w:val="002464C6"/>
    <w:rsid w:val="002465EB"/>
    <w:rsid w:val="002469DB"/>
    <w:rsid w:val="002476D7"/>
    <w:rsid w:val="0024790B"/>
    <w:rsid w:val="00247CBE"/>
    <w:rsid w:val="00247DDD"/>
    <w:rsid w:val="00250253"/>
    <w:rsid w:val="00250446"/>
    <w:rsid w:val="002505FB"/>
    <w:rsid w:val="002508B2"/>
    <w:rsid w:val="00251293"/>
    <w:rsid w:val="002513FC"/>
    <w:rsid w:val="002514D2"/>
    <w:rsid w:val="00251755"/>
    <w:rsid w:val="00251DF7"/>
    <w:rsid w:val="002523F8"/>
    <w:rsid w:val="00252569"/>
    <w:rsid w:val="002528B5"/>
    <w:rsid w:val="00252A23"/>
    <w:rsid w:val="00252B2F"/>
    <w:rsid w:val="00252FF9"/>
    <w:rsid w:val="00253037"/>
    <w:rsid w:val="0025394F"/>
    <w:rsid w:val="00254120"/>
    <w:rsid w:val="00254542"/>
    <w:rsid w:val="00254546"/>
    <w:rsid w:val="00254967"/>
    <w:rsid w:val="00254CD6"/>
    <w:rsid w:val="00254FCB"/>
    <w:rsid w:val="00255797"/>
    <w:rsid w:val="002558BA"/>
    <w:rsid w:val="002558F9"/>
    <w:rsid w:val="00255A88"/>
    <w:rsid w:val="00255CCC"/>
    <w:rsid w:val="00255E3A"/>
    <w:rsid w:val="0025629B"/>
    <w:rsid w:val="0025646D"/>
    <w:rsid w:val="00256491"/>
    <w:rsid w:val="0025658F"/>
    <w:rsid w:val="0025670C"/>
    <w:rsid w:val="002567E4"/>
    <w:rsid w:val="00256E24"/>
    <w:rsid w:val="00256FA0"/>
    <w:rsid w:val="00256FBB"/>
    <w:rsid w:val="00257458"/>
    <w:rsid w:val="002577B5"/>
    <w:rsid w:val="00260548"/>
    <w:rsid w:val="0026062F"/>
    <w:rsid w:val="002607F9"/>
    <w:rsid w:val="00260A1F"/>
    <w:rsid w:val="00260EEE"/>
    <w:rsid w:val="00260F01"/>
    <w:rsid w:val="0026111F"/>
    <w:rsid w:val="0026154F"/>
    <w:rsid w:val="0026178E"/>
    <w:rsid w:val="002618F9"/>
    <w:rsid w:val="00261FE4"/>
    <w:rsid w:val="002621D9"/>
    <w:rsid w:val="002622FA"/>
    <w:rsid w:val="00262424"/>
    <w:rsid w:val="00262519"/>
    <w:rsid w:val="00262765"/>
    <w:rsid w:val="00262AEF"/>
    <w:rsid w:val="00263052"/>
    <w:rsid w:val="00263D92"/>
    <w:rsid w:val="00263D98"/>
    <w:rsid w:val="00263DBC"/>
    <w:rsid w:val="00263E9E"/>
    <w:rsid w:val="00263EFD"/>
    <w:rsid w:val="00263F27"/>
    <w:rsid w:val="00264A53"/>
    <w:rsid w:val="00264A7B"/>
    <w:rsid w:val="0026559E"/>
    <w:rsid w:val="002656EF"/>
    <w:rsid w:val="00265CC0"/>
    <w:rsid w:val="00265D7C"/>
    <w:rsid w:val="002666D2"/>
    <w:rsid w:val="002669C2"/>
    <w:rsid w:val="00266BA2"/>
    <w:rsid w:val="00266DF5"/>
    <w:rsid w:val="002672F3"/>
    <w:rsid w:val="0026760E"/>
    <w:rsid w:val="00267ACE"/>
    <w:rsid w:val="00267CF2"/>
    <w:rsid w:val="00267DB3"/>
    <w:rsid w:val="0027018C"/>
    <w:rsid w:val="002707CB"/>
    <w:rsid w:val="00270974"/>
    <w:rsid w:val="0027097A"/>
    <w:rsid w:val="002709E1"/>
    <w:rsid w:val="00270AF4"/>
    <w:rsid w:val="00270B5F"/>
    <w:rsid w:val="00270CCB"/>
    <w:rsid w:val="00270FE0"/>
    <w:rsid w:val="00271547"/>
    <w:rsid w:val="00271DAB"/>
    <w:rsid w:val="002721FA"/>
    <w:rsid w:val="00272905"/>
    <w:rsid w:val="00272AC0"/>
    <w:rsid w:val="00272D1B"/>
    <w:rsid w:val="00272F2C"/>
    <w:rsid w:val="002732CD"/>
    <w:rsid w:val="00273369"/>
    <w:rsid w:val="002736F9"/>
    <w:rsid w:val="00273A5B"/>
    <w:rsid w:val="00273BD0"/>
    <w:rsid w:val="002746AF"/>
    <w:rsid w:val="00274C0B"/>
    <w:rsid w:val="00275557"/>
    <w:rsid w:val="002757B3"/>
    <w:rsid w:val="00275C6F"/>
    <w:rsid w:val="00275CC5"/>
    <w:rsid w:val="00275E44"/>
    <w:rsid w:val="00275FC5"/>
    <w:rsid w:val="00276208"/>
    <w:rsid w:val="002767DB"/>
    <w:rsid w:val="00276993"/>
    <w:rsid w:val="00276DE0"/>
    <w:rsid w:val="00276F70"/>
    <w:rsid w:val="00276F8A"/>
    <w:rsid w:val="0027714B"/>
    <w:rsid w:val="00277FCA"/>
    <w:rsid w:val="0028004D"/>
    <w:rsid w:val="002804D4"/>
    <w:rsid w:val="00280C54"/>
    <w:rsid w:val="00280E18"/>
    <w:rsid w:val="00280E6F"/>
    <w:rsid w:val="00281150"/>
    <w:rsid w:val="00281155"/>
    <w:rsid w:val="0028137B"/>
    <w:rsid w:val="0028145B"/>
    <w:rsid w:val="00281A3E"/>
    <w:rsid w:val="00281ED9"/>
    <w:rsid w:val="0028201E"/>
    <w:rsid w:val="00282157"/>
    <w:rsid w:val="00282283"/>
    <w:rsid w:val="00282538"/>
    <w:rsid w:val="00282844"/>
    <w:rsid w:val="002828BF"/>
    <w:rsid w:val="00282AE0"/>
    <w:rsid w:val="00282DCB"/>
    <w:rsid w:val="00282E9E"/>
    <w:rsid w:val="00283212"/>
    <w:rsid w:val="002833AD"/>
    <w:rsid w:val="002834B1"/>
    <w:rsid w:val="00283744"/>
    <w:rsid w:val="0028380A"/>
    <w:rsid w:val="002838AD"/>
    <w:rsid w:val="00283B19"/>
    <w:rsid w:val="00283FBA"/>
    <w:rsid w:val="0028402D"/>
    <w:rsid w:val="00284401"/>
    <w:rsid w:val="00284531"/>
    <w:rsid w:val="0028455A"/>
    <w:rsid w:val="002845B4"/>
    <w:rsid w:val="002845D1"/>
    <w:rsid w:val="002847F1"/>
    <w:rsid w:val="0028519E"/>
    <w:rsid w:val="00285698"/>
    <w:rsid w:val="002857F4"/>
    <w:rsid w:val="00285AB7"/>
    <w:rsid w:val="00285AF8"/>
    <w:rsid w:val="002860EE"/>
    <w:rsid w:val="0028642A"/>
    <w:rsid w:val="002866AB"/>
    <w:rsid w:val="002873DC"/>
    <w:rsid w:val="00287D55"/>
    <w:rsid w:val="0029017B"/>
    <w:rsid w:val="002903D4"/>
    <w:rsid w:val="00290446"/>
    <w:rsid w:val="0029060D"/>
    <w:rsid w:val="00290776"/>
    <w:rsid w:val="0029091E"/>
    <w:rsid w:val="00290B95"/>
    <w:rsid w:val="00290DE5"/>
    <w:rsid w:val="002910EA"/>
    <w:rsid w:val="0029144B"/>
    <w:rsid w:val="0029168E"/>
    <w:rsid w:val="002916B8"/>
    <w:rsid w:val="00291700"/>
    <w:rsid w:val="00291E8C"/>
    <w:rsid w:val="00292118"/>
    <w:rsid w:val="00292393"/>
    <w:rsid w:val="002923F8"/>
    <w:rsid w:val="00292523"/>
    <w:rsid w:val="00292A10"/>
    <w:rsid w:val="00292FA8"/>
    <w:rsid w:val="00293020"/>
    <w:rsid w:val="002932BE"/>
    <w:rsid w:val="002935C2"/>
    <w:rsid w:val="00293DCE"/>
    <w:rsid w:val="002945E9"/>
    <w:rsid w:val="002948DF"/>
    <w:rsid w:val="00294CC2"/>
    <w:rsid w:val="00294E35"/>
    <w:rsid w:val="002950C5"/>
    <w:rsid w:val="00295435"/>
    <w:rsid w:val="002959EB"/>
    <w:rsid w:val="00295BA7"/>
    <w:rsid w:val="00296175"/>
    <w:rsid w:val="002961C4"/>
    <w:rsid w:val="002961EE"/>
    <w:rsid w:val="00296548"/>
    <w:rsid w:val="00296612"/>
    <w:rsid w:val="00296822"/>
    <w:rsid w:val="00296940"/>
    <w:rsid w:val="0029720C"/>
    <w:rsid w:val="00297F57"/>
    <w:rsid w:val="002A0169"/>
    <w:rsid w:val="002A05DA"/>
    <w:rsid w:val="002A0A36"/>
    <w:rsid w:val="002A0C61"/>
    <w:rsid w:val="002A0F2C"/>
    <w:rsid w:val="002A0FCB"/>
    <w:rsid w:val="002A112C"/>
    <w:rsid w:val="002A13C1"/>
    <w:rsid w:val="002A1457"/>
    <w:rsid w:val="002A172D"/>
    <w:rsid w:val="002A173A"/>
    <w:rsid w:val="002A17DF"/>
    <w:rsid w:val="002A1931"/>
    <w:rsid w:val="002A1CFE"/>
    <w:rsid w:val="002A2076"/>
    <w:rsid w:val="002A2180"/>
    <w:rsid w:val="002A2ABB"/>
    <w:rsid w:val="002A2D74"/>
    <w:rsid w:val="002A2E66"/>
    <w:rsid w:val="002A2EA6"/>
    <w:rsid w:val="002A3A81"/>
    <w:rsid w:val="002A3B6C"/>
    <w:rsid w:val="002A3F02"/>
    <w:rsid w:val="002A3FF0"/>
    <w:rsid w:val="002A45BD"/>
    <w:rsid w:val="002A4684"/>
    <w:rsid w:val="002A469C"/>
    <w:rsid w:val="002A490E"/>
    <w:rsid w:val="002A4D06"/>
    <w:rsid w:val="002A4FCF"/>
    <w:rsid w:val="002A5351"/>
    <w:rsid w:val="002A57FC"/>
    <w:rsid w:val="002A5ABD"/>
    <w:rsid w:val="002A5C2F"/>
    <w:rsid w:val="002A67FB"/>
    <w:rsid w:val="002A6CA1"/>
    <w:rsid w:val="002A707C"/>
    <w:rsid w:val="002A78BD"/>
    <w:rsid w:val="002A7BB6"/>
    <w:rsid w:val="002A7C6F"/>
    <w:rsid w:val="002A7FEA"/>
    <w:rsid w:val="002B01BC"/>
    <w:rsid w:val="002B02E0"/>
    <w:rsid w:val="002B07A2"/>
    <w:rsid w:val="002B0801"/>
    <w:rsid w:val="002B0A5D"/>
    <w:rsid w:val="002B0E04"/>
    <w:rsid w:val="002B1939"/>
    <w:rsid w:val="002B1AE1"/>
    <w:rsid w:val="002B20C7"/>
    <w:rsid w:val="002B2389"/>
    <w:rsid w:val="002B250F"/>
    <w:rsid w:val="002B2628"/>
    <w:rsid w:val="002B2F3F"/>
    <w:rsid w:val="002B32E4"/>
    <w:rsid w:val="002B3443"/>
    <w:rsid w:val="002B35F3"/>
    <w:rsid w:val="002B3961"/>
    <w:rsid w:val="002B3AEB"/>
    <w:rsid w:val="002B3E24"/>
    <w:rsid w:val="002B41DB"/>
    <w:rsid w:val="002B46E9"/>
    <w:rsid w:val="002B482B"/>
    <w:rsid w:val="002B4C86"/>
    <w:rsid w:val="002B4D31"/>
    <w:rsid w:val="002B4EB5"/>
    <w:rsid w:val="002B4F56"/>
    <w:rsid w:val="002B5396"/>
    <w:rsid w:val="002B5866"/>
    <w:rsid w:val="002B5A3D"/>
    <w:rsid w:val="002B600F"/>
    <w:rsid w:val="002B6030"/>
    <w:rsid w:val="002B60B8"/>
    <w:rsid w:val="002B653E"/>
    <w:rsid w:val="002B6740"/>
    <w:rsid w:val="002B67E0"/>
    <w:rsid w:val="002B6F0C"/>
    <w:rsid w:val="002B72EC"/>
    <w:rsid w:val="002B786F"/>
    <w:rsid w:val="002B78B6"/>
    <w:rsid w:val="002B79AA"/>
    <w:rsid w:val="002B7E5C"/>
    <w:rsid w:val="002C00C8"/>
    <w:rsid w:val="002C029F"/>
    <w:rsid w:val="002C057F"/>
    <w:rsid w:val="002C092D"/>
    <w:rsid w:val="002C0B63"/>
    <w:rsid w:val="002C0C8F"/>
    <w:rsid w:val="002C17F5"/>
    <w:rsid w:val="002C2109"/>
    <w:rsid w:val="002C236E"/>
    <w:rsid w:val="002C2490"/>
    <w:rsid w:val="002C2D55"/>
    <w:rsid w:val="002C2F22"/>
    <w:rsid w:val="002C30C0"/>
    <w:rsid w:val="002C3433"/>
    <w:rsid w:val="002C36C4"/>
    <w:rsid w:val="002C36E1"/>
    <w:rsid w:val="002C3979"/>
    <w:rsid w:val="002C3B33"/>
    <w:rsid w:val="002C3C6E"/>
    <w:rsid w:val="002C3D89"/>
    <w:rsid w:val="002C3D9E"/>
    <w:rsid w:val="002C3F7B"/>
    <w:rsid w:val="002C4165"/>
    <w:rsid w:val="002C4391"/>
    <w:rsid w:val="002C458F"/>
    <w:rsid w:val="002C4824"/>
    <w:rsid w:val="002C4976"/>
    <w:rsid w:val="002C4B24"/>
    <w:rsid w:val="002C4F12"/>
    <w:rsid w:val="002C501F"/>
    <w:rsid w:val="002C503F"/>
    <w:rsid w:val="002C51BE"/>
    <w:rsid w:val="002C52E1"/>
    <w:rsid w:val="002C5E23"/>
    <w:rsid w:val="002C611D"/>
    <w:rsid w:val="002C6194"/>
    <w:rsid w:val="002C6329"/>
    <w:rsid w:val="002C6595"/>
    <w:rsid w:val="002C6911"/>
    <w:rsid w:val="002C6A3A"/>
    <w:rsid w:val="002C6CC1"/>
    <w:rsid w:val="002C6E9C"/>
    <w:rsid w:val="002C7136"/>
    <w:rsid w:val="002C77AA"/>
    <w:rsid w:val="002C7AF4"/>
    <w:rsid w:val="002C7E89"/>
    <w:rsid w:val="002D0077"/>
    <w:rsid w:val="002D007D"/>
    <w:rsid w:val="002D0392"/>
    <w:rsid w:val="002D055A"/>
    <w:rsid w:val="002D070E"/>
    <w:rsid w:val="002D0B87"/>
    <w:rsid w:val="002D0CBE"/>
    <w:rsid w:val="002D114C"/>
    <w:rsid w:val="002D182E"/>
    <w:rsid w:val="002D1846"/>
    <w:rsid w:val="002D1892"/>
    <w:rsid w:val="002D1B60"/>
    <w:rsid w:val="002D1D3B"/>
    <w:rsid w:val="002D1FFB"/>
    <w:rsid w:val="002D2109"/>
    <w:rsid w:val="002D22B5"/>
    <w:rsid w:val="002D2594"/>
    <w:rsid w:val="002D25AE"/>
    <w:rsid w:val="002D2E55"/>
    <w:rsid w:val="002D3277"/>
    <w:rsid w:val="002D376C"/>
    <w:rsid w:val="002D39FA"/>
    <w:rsid w:val="002D3B92"/>
    <w:rsid w:val="002D3F7E"/>
    <w:rsid w:val="002D40E7"/>
    <w:rsid w:val="002D422C"/>
    <w:rsid w:val="002D459E"/>
    <w:rsid w:val="002D4ADA"/>
    <w:rsid w:val="002D4C3C"/>
    <w:rsid w:val="002D4C91"/>
    <w:rsid w:val="002D518C"/>
    <w:rsid w:val="002D51AC"/>
    <w:rsid w:val="002D52F4"/>
    <w:rsid w:val="002D5520"/>
    <w:rsid w:val="002D58C8"/>
    <w:rsid w:val="002D5CA2"/>
    <w:rsid w:val="002D5CD6"/>
    <w:rsid w:val="002D5F78"/>
    <w:rsid w:val="002D6065"/>
    <w:rsid w:val="002D6114"/>
    <w:rsid w:val="002D63CE"/>
    <w:rsid w:val="002D640C"/>
    <w:rsid w:val="002D662E"/>
    <w:rsid w:val="002D68F5"/>
    <w:rsid w:val="002D69D9"/>
    <w:rsid w:val="002D6F9D"/>
    <w:rsid w:val="002D720C"/>
    <w:rsid w:val="002D75C9"/>
    <w:rsid w:val="002E01CC"/>
    <w:rsid w:val="002E0287"/>
    <w:rsid w:val="002E0BBF"/>
    <w:rsid w:val="002E0D85"/>
    <w:rsid w:val="002E1077"/>
    <w:rsid w:val="002E1227"/>
    <w:rsid w:val="002E1316"/>
    <w:rsid w:val="002E1375"/>
    <w:rsid w:val="002E1666"/>
    <w:rsid w:val="002E175E"/>
    <w:rsid w:val="002E179D"/>
    <w:rsid w:val="002E1E16"/>
    <w:rsid w:val="002E2580"/>
    <w:rsid w:val="002E2816"/>
    <w:rsid w:val="002E282B"/>
    <w:rsid w:val="002E28F2"/>
    <w:rsid w:val="002E2A9E"/>
    <w:rsid w:val="002E2BCB"/>
    <w:rsid w:val="002E2E99"/>
    <w:rsid w:val="002E2F66"/>
    <w:rsid w:val="002E322B"/>
    <w:rsid w:val="002E3814"/>
    <w:rsid w:val="002E3A3D"/>
    <w:rsid w:val="002E3BF5"/>
    <w:rsid w:val="002E3EB1"/>
    <w:rsid w:val="002E3F15"/>
    <w:rsid w:val="002E477A"/>
    <w:rsid w:val="002E479C"/>
    <w:rsid w:val="002E4A13"/>
    <w:rsid w:val="002E4CB4"/>
    <w:rsid w:val="002E506E"/>
    <w:rsid w:val="002E5214"/>
    <w:rsid w:val="002E5553"/>
    <w:rsid w:val="002E56AE"/>
    <w:rsid w:val="002E5756"/>
    <w:rsid w:val="002E5A13"/>
    <w:rsid w:val="002E5E84"/>
    <w:rsid w:val="002E6045"/>
    <w:rsid w:val="002E60D3"/>
    <w:rsid w:val="002E6239"/>
    <w:rsid w:val="002E6264"/>
    <w:rsid w:val="002E62DC"/>
    <w:rsid w:val="002E63CE"/>
    <w:rsid w:val="002E63EE"/>
    <w:rsid w:val="002E63FC"/>
    <w:rsid w:val="002E650A"/>
    <w:rsid w:val="002E653B"/>
    <w:rsid w:val="002E6706"/>
    <w:rsid w:val="002E712D"/>
    <w:rsid w:val="002E7C4B"/>
    <w:rsid w:val="002F0156"/>
    <w:rsid w:val="002F07C5"/>
    <w:rsid w:val="002F0930"/>
    <w:rsid w:val="002F0A19"/>
    <w:rsid w:val="002F0A54"/>
    <w:rsid w:val="002F0A72"/>
    <w:rsid w:val="002F0A79"/>
    <w:rsid w:val="002F0EEC"/>
    <w:rsid w:val="002F1142"/>
    <w:rsid w:val="002F1160"/>
    <w:rsid w:val="002F127B"/>
    <w:rsid w:val="002F141D"/>
    <w:rsid w:val="002F1A1E"/>
    <w:rsid w:val="002F1D51"/>
    <w:rsid w:val="002F2170"/>
    <w:rsid w:val="002F257C"/>
    <w:rsid w:val="002F259B"/>
    <w:rsid w:val="002F264F"/>
    <w:rsid w:val="002F2C0E"/>
    <w:rsid w:val="002F2D55"/>
    <w:rsid w:val="002F330D"/>
    <w:rsid w:val="002F369E"/>
    <w:rsid w:val="002F384D"/>
    <w:rsid w:val="002F3BEE"/>
    <w:rsid w:val="002F3C09"/>
    <w:rsid w:val="002F3C6A"/>
    <w:rsid w:val="002F3D5F"/>
    <w:rsid w:val="002F4123"/>
    <w:rsid w:val="002F46B8"/>
    <w:rsid w:val="002F47C1"/>
    <w:rsid w:val="002F4990"/>
    <w:rsid w:val="002F4EED"/>
    <w:rsid w:val="002F5194"/>
    <w:rsid w:val="002F59EC"/>
    <w:rsid w:val="002F5A04"/>
    <w:rsid w:val="002F5B88"/>
    <w:rsid w:val="002F6286"/>
    <w:rsid w:val="002F62F5"/>
    <w:rsid w:val="002F6667"/>
    <w:rsid w:val="002F68C0"/>
    <w:rsid w:val="002F6A73"/>
    <w:rsid w:val="002F70EA"/>
    <w:rsid w:val="002F73F0"/>
    <w:rsid w:val="002F7749"/>
    <w:rsid w:val="002F79FF"/>
    <w:rsid w:val="00300A7C"/>
    <w:rsid w:val="00300AAB"/>
    <w:rsid w:val="00300FC7"/>
    <w:rsid w:val="0030131C"/>
    <w:rsid w:val="003013B8"/>
    <w:rsid w:val="003014BA"/>
    <w:rsid w:val="003015CC"/>
    <w:rsid w:val="003019BE"/>
    <w:rsid w:val="00301ECE"/>
    <w:rsid w:val="00302124"/>
    <w:rsid w:val="0030224B"/>
    <w:rsid w:val="00302309"/>
    <w:rsid w:val="0030263F"/>
    <w:rsid w:val="00302CC9"/>
    <w:rsid w:val="00302DE3"/>
    <w:rsid w:val="00303193"/>
    <w:rsid w:val="003034BD"/>
    <w:rsid w:val="0030353E"/>
    <w:rsid w:val="0030390F"/>
    <w:rsid w:val="00303A38"/>
    <w:rsid w:val="00303E96"/>
    <w:rsid w:val="00304113"/>
    <w:rsid w:val="00304145"/>
    <w:rsid w:val="0030433F"/>
    <w:rsid w:val="003043A6"/>
    <w:rsid w:val="00304441"/>
    <w:rsid w:val="0030484E"/>
    <w:rsid w:val="00304DE8"/>
    <w:rsid w:val="00304EEF"/>
    <w:rsid w:val="00305242"/>
    <w:rsid w:val="00305430"/>
    <w:rsid w:val="00305549"/>
    <w:rsid w:val="0030576C"/>
    <w:rsid w:val="00305E05"/>
    <w:rsid w:val="0030661E"/>
    <w:rsid w:val="00306A0A"/>
    <w:rsid w:val="00306AB4"/>
    <w:rsid w:val="00306DBB"/>
    <w:rsid w:val="0030796F"/>
    <w:rsid w:val="00307A55"/>
    <w:rsid w:val="00307D8F"/>
    <w:rsid w:val="00307D9B"/>
    <w:rsid w:val="00310076"/>
    <w:rsid w:val="003100C1"/>
    <w:rsid w:val="0031032E"/>
    <w:rsid w:val="00310366"/>
    <w:rsid w:val="003109B5"/>
    <w:rsid w:val="00310DF5"/>
    <w:rsid w:val="00310F66"/>
    <w:rsid w:val="00311250"/>
    <w:rsid w:val="0031176B"/>
    <w:rsid w:val="00311DD6"/>
    <w:rsid w:val="003121C5"/>
    <w:rsid w:val="00312268"/>
    <w:rsid w:val="0031237F"/>
    <w:rsid w:val="00312779"/>
    <w:rsid w:val="0031293F"/>
    <w:rsid w:val="00312E23"/>
    <w:rsid w:val="00312E27"/>
    <w:rsid w:val="0031304E"/>
    <w:rsid w:val="003130DB"/>
    <w:rsid w:val="00313286"/>
    <w:rsid w:val="00313C4D"/>
    <w:rsid w:val="00313CAB"/>
    <w:rsid w:val="00313FAA"/>
    <w:rsid w:val="0031462B"/>
    <w:rsid w:val="003146AB"/>
    <w:rsid w:val="003147B3"/>
    <w:rsid w:val="00314836"/>
    <w:rsid w:val="00314852"/>
    <w:rsid w:val="00314A84"/>
    <w:rsid w:val="0031512A"/>
    <w:rsid w:val="003154F0"/>
    <w:rsid w:val="00315729"/>
    <w:rsid w:val="0031585C"/>
    <w:rsid w:val="003159F6"/>
    <w:rsid w:val="00315ED7"/>
    <w:rsid w:val="00316204"/>
    <w:rsid w:val="003167D8"/>
    <w:rsid w:val="0031686A"/>
    <w:rsid w:val="00316B63"/>
    <w:rsid w:val="003175B4"/>
    <w:rsid w:val="00317928"/>
    <w:rsid w:val="003179E2"/>
    <w:rsid w:val="00317ED2"/>
    <w:rsid w:val="00317F6F"/>
    <w:rsid w:val="00317F8C"/>
    <w:rsid w:val="00320231"/>
    <w:rsid w:val="00320786"/>
    <w:rsid w:val="00320C63"/>
    <w:rsid w:val="00320CD5"/>
    <w:rsid w:val="00320F8D"/>
    <w:rsid w:val="00321115"/>
    <w:rsid w:val="00321120"/>
    <w:rsid w:val="00321480"/>
    <w:rsid w:val="00321574"/>
    <w:rsid w:val="00321717"/>
    <w:rsid w:val="0032178D"/>
    <w:rsid w:val="00321917"/>
    <w:rsid w:val="00321C77"/>
    <w:rsid w:val="00322154"/>
    <w:rsid w:val="003224FE"/>
    <w:rsid w:val="00322FE3"/>
    <w:rsid w:val="003231CE"/>
    <w:rsid w:val="00323983"/>
    <w:rsid w:val="00323CE2"/>
    <w:rsid w:val="00323E66"/>
    <w:rsid w:val="003243D4"/>
    <w:rsid w:val="0032465A"/>
    <w:rsid w:val="00324667"/>
    <w:rsid w:val="00324CC7"/>
    <w:rsid w:val="00325203"/>
    <w:rsid w:val="00325415"/>
    <w:rsid w:val="00325C5D"/>
    <w:rsid w:val="00325EE4"/>
    <w:rsid w:val="00326389"/>
    <w:rsid w:val="00326696"/>
    <w:rsid w:val="0032672A"/>
    <w:rsid w:val="003269A5"/>
    <w:rsid w:val="00326DB0"/>
    <w:rsid w:val="003270A6"/>
    <w:rsid w:val="0032735C"/>
    <w:rsid w:val="003275CE"/>
    <w:rsid w:val="0032781E"/>
    <w:rsid w:val="0032782F"/>
    <w:rsid w:val="003278B3"/>
    <w:rsid w:val="00327A0C"/>
    <w:rsid w:val="00327B34"/>
    <w:rsid w:val="00330294"/>
    <w:rsid w:val="00330446"/>
    <w:rsid w:val="003308A7"/>
    <w:rsid w:val="00330B7A"/>
    <w:rsid w:val="00330DD6"/>
    <w:rsid w:val="00331093"/>
    <w:rsid w:val="003315B0"/>
    <w:rsid w:val="00331876"/>
    <w:rsid w:val="003319EE"/>
    <w:rsid w:val="00331D1B"/>
    <w:rsid w:val="00331F2A"/>
    <w:rsid w:val="00331FF9"/>
    <w:rsid w:val="00332153"/>
    <w:rsid w:val="003325B8"/>
    <w:rsid w:val="00332787"/>
    <w:rsid w:val="00332AD0"/>
    <w:rsid w:val="00332DDF"/>
    <w:rsid w:val="00332FF5"/>
    <w:rsid w:val="0033327F"/>
    <w:rsid w:val="00333333"/>
    <w:rsid w:val="003335CE"/>
    <w:rsid w:val="003335EC"/>
    <w:rsid w:val="00333633"/>
    <w:rsid w:val="00333A58"/>
    <w:rsid w:val="00333B18"/>
    <w:rsid w:val="0033402C"/>
    <w:rsid w:val="003340E4"/>
    <w:rsid w:val="003343F2"/>
    <w:rsid w:val="0033446A"/>
    <w:rsid w:val="003345AB"/>
    <w:rsid w:val="00334725"/>
    <w:rsid w:val="00334875"/>
    <w:rsid w:val="00334A1B"/>
    <w:rsid w:val="00334AE3"/>
    <w:rsid w:val="00334E11"/>
    <w:rsid w:val="00334E12"/>
    <w:rsid w:val="00334F7B"/>
    <w:rsid w:val="0033503E"/>
    <w:rsid w:val="00335227"/>
    <w:rsid w:val="00335563"/>
    <w:rsid w:val="00335A04"/>
    <w:rsid w:val="00335B50"/>
    <w:rsid w:val="0033611B"/>
    <w:rsid w:val="00336435"/>
    <w:rsid w:val="00336630"/>
    <w:rsid w:val="0033680D"/>
    <w:rsid w:val="00336B30"/>
    <w:rsid w:val="00336CD4"/>
    <w:rsid w:val="00336D94"/>
    <w:rsid w:val="003372AC"/>
    <w:rsid w:val="003374C1"/>
    <w:rsid w:val="00337619"/>
    <w:rsid w:val="003378A5"/>
    <w:rsid w:val="00337D05"/>
    <w:rsid w:val="00340054"/>
    <w:rsid w:val="00340288"/>
    <w:rsid w:val="003402D2"/>
    <w:rsid w:val="003403E3"/>
    <w:rsid w:val="00340674"/>
    <w:rsid w:val="00340A9A"/>
    <w:rsid w:val="00340D6B"/>
    <w:rsid w:val="00340DE9"/>
    <w:rsid w:val="00340E70"/>
    <w:rsid w:val="00340E7D"/>
    <w:rsid w:val="00341184"/>
    <w:rsid w:val="00341B9F"/>
    <w:rsid w:val="00342072"/>
    <w:rsid w:val="00342691"/>
    <w:rsid w:val="0034281C"/>
    <w:rsid w:val="0034283A"/>
    <w:rsid w:val="00342B53"/>
    <w:rsid w:val="00342BB0"/>
    <w:rsid w:val="003436FD"/>
    <w:rsid w:val="003439A8"/>
    <w:rsid w:val="003439E6"/>
    <w:rsid w:val="00343AE4"/>
    <w:rsid w:val="00343FBF"/>
    <w:rsid w:val="00344115"/>
    <w:rsid w:val="00344359"/>
    <w:rsid w:val="00344654"/>
    <w:rsid w:val="00344813"/>
    <w:rsid w:val="00344A8E"/>
    <w:rsid w:val="00344EB2"/>
    <w:rsid w:val="00344F88"/>
    <w:rsid w:val="00345192"/>
    <w:rsid w:val="0034566E"/>
    <w:rsid w:val="003458E6"/>
    <w:rsid w:val="00345A8E"/>
    <w:rsid w:val="00345B56"/>
    <w:rsid w:val="003462BA"/>
    <w:rsid w:val="00346677"/>
    <w:rsid w:val="003466A1"/>
    <w:rsid w:val="003476D3"/>
    <w:rsid w:val="00347FEC"/>
    <w:rsid w:val="00350331"/>
    <w:rsid w:val="0035081C"/>
    <w:rsid w:val="00351115"/>
    <w:rsid w:val="003516D9"/>
    <w:rsid w:val="0035178F"/>
    <w:rsid w:val="00351FEC"/>
    <w:rsid w:val="0035214A"/>
    <w:rsid w:val="003521CA"/>
    <w:rsid w:val="003524FE"/>
    <w:rsid w:val="00352835"/>
    <w:rsid w:val="00352C0D"/>
    <w:rsid w:val="00352CF9"/>
    <w:rsid w:val="00352E02"/>
    <w:rsid w:val="0035323C"/>
    <w:rsid w:val="00353536"/>
    <w:rsid w:val="00353873"/>
    <w:rsid w:val="00353B69"/>
    <w:rsid w:val="00353E0E"/>
    <w:rsid w:val="003544CD"/>
    <w:rsid w:val="0035464C"/>
    <w:rsid w:val="00354654"/>
    <w:rsid w:val="00354F52"/>
    <w:rsid w:val="003553E8"/>
    <w:rsid w:val="00355751"/>
    <w:rsid w:val="00355BE1"/>
    <w:rsid w:val="00355C3F"/>
    <w:rsid w:val="00355D70"/>
    <w:rsid w:val="00355D9B"/>
    <w:rsid w:val="00355F79"/>
    <w:rsid w:val="00356413"/>
    <w:rsid w:val="003564D4"/>
    <w:rsid w:val="003565A1"/>
    <w:rsid w:val="003567AD"/>
    <w:rsid w:val="0035681C"/>
    <w:rsid w:val="00356A59"/>
    <w:rsid w:val="00356D01"/>
    <w:rsid w:val="00356E9E"/>
    <w:rsid w:val="00356F3D"/>
    <w:rsid w:val="003571D9"/>
    <w:rsid w:val="003571F4"/>
    <w:rsid w:val="00357C22"/>
    <w:rsid w:val="00357ED8"/>
    <w:rsid w:val="003603D3"/>
    <w:rsid w:val="00360B61"/>
    <w:rsid w:val="00360F19"/>
    <w:rsid w:val="00360FF7"/>
    <w:rsid w:val="00361227"/>
    <w:rsid w:val="00361275"/>
    <w:rsid w:val="0036161E"/>
    <w:rsid w:val="00361735"/>
    <w:rsid w:val="0036192D"/>
    <w:rsid w:val="00361DFD"/>
    <w:rsid w:val="00361E86"/>
    <w:rsid w:val="0036217E"/>
    <w:rsid w:val="003626E3"/>
    <w:rsid w:val="00362A7B"/>
    <w:rsid w:val="00362D66"/>
    <w:rsid w:val="00362F32"/>
    <w:rsid w:val="00362FA6"/>
    <w:rsid w:val="00363101"/>
    <w:rsid w:val="00363384"/>
    <w:rsid w:val="0036409E"/>
    <w:rsid w:val="0036415F"/>
    <w:rsid w:val="0036430C"/>
    <w:rsid w:val="0036491D"/>
    <w:rsid w:val="00364D19"/>
    <w:rsid w:val="00364EE4"/>
    <w:rsid w:val="003655DF"/>
    <w:rsid w:val="003656D7"/>
    <w:rsid w:val="00365D91"/>
    <w:rsid w:val="003660A7"/>
    <w:rsid w:val="00366434"/>
    <w:rsid w:val="00366B35"/>
    <w:rsid w:val="00367101"/>
    <w:rsid w:val="00367443"/>
    <w:rsid w:val="0036764D"/>
    <w:rsid w:val="00367AC8"/>
    <w:rsid w:val="00367AE6"/>
    <w:rsid w:val="00367B5E"/>
    <w:rsid w:val="00367F76"/>
    <w:rsid w:val="003702BA"/>
    <w:rsid w:val="00370A10"/>
    <w:rsid w:val="00370D19"/>
    <w:rsid w:val="00371394"/>
    <w:rsid w:val="00371398"/>
    <w:rsid w:val="003715E3"/>
    <w:rsid w:val="0037181B"/>
    <w:rsid w:val="00371848"/>
    <w:rsid w:val="00371FA5"/>
    <w:rsid w:val="00371FE2"/>
    <w:rsid w:val="003720CD"/>
    <w:rsid w:val="003723B5"/>
    <w:rsid w:val="00372503"/>
    <w:rsid w:val="0037293D"/>
    <w:rsid w:val="00372BD2"/>
    <w:rsid w:val="00373086"/>
    <w:rsid w:val="0037318C"/>
    <w:rsid w:val="003733BB"/>
    <w:rsid w:val="0037348E"/>
    <w:rsid w:val="0037392A"/>
    <w:rsid w:val="00373AFE"/>
    <w:rsid w:val="00373B84"/>
    <w:rsid w:val="00374166"/>
    <w:rsid w:val="003742AA"/>
    <w:rsid w:val="0037446D"/>
    <w:rsid w:val="003747B1"/>
    <w:rsid w:val="00374E4B"/>
    <w:rsid w:val="00375158"/>
    <w:rsid w:val="00375293"/>
    <w:rsid w:val="00375936"/>
    <w:rsid w:val="00375BF0"/>
    <w:rsid w:val="00375E82"/>
    <w:rsid w:val="0037609B"/>
    <w:rsid w:val="00376209"/>
    <w:rsid w:val="003767BB"/>
    <w:rsid w:val="003768B5"/>
    <w:rsid w:val="003768CF"/>
    <w:rsid w:val="003769D4"/>
    <w:rsid w:val="00376CA5"/>
    <w:rsid w:val="00376DFF"/>
    <w:rsid w:val="00377C2C"/>
    <w:rsid w:val="00377FA3"/>
    <w:rsid w:val="00380238"/>
    <w:rsid w:val="003804B7"/>
    <w:rsid w:val="003805D1"/>
    <w:rsid w:val="00380F2D"/>
    <w:rsid w:val="00380FD5"/>
    <w:rsid w:val="003814E0"/>
    <w:rsid w:val="003814EF"/>
    <w:rsid w:val="0038175C"/>
    <w:rsid w:val="00381A46"/>
    <w:rsid w:val="00381DFA"/>
    <w:rsid w:val="00381F18"/>
    <w:rsid w:val="00382730"/>
    <w:rsid w:val="00382BDB"/>
    <w:rsid w:val="00382D71"/>
    <w:rsid w:val="00382DCC"/>
    <w:rsid w:val="00383035"/>
    <w:rsid w:val="00383349"/>
    <w:rsid w:val="0038360D"/>
    <w:rsid w:val="00383A4A"/>
    <w:rsid w:val="00383A62"/>
    <w:rsid w:val="00383BA4"/>
    <w:rsid w:val="00383D11"/>
    <w:rsid w:val="00383F1A"/>
    <w:rsid w:val="0038432C"/>
    <w:rsid w:val="00384585"/>
    <w:rsid w:val="0038461F"/>
    <w:rsid w:val="00384967"/>
    <w:rsid w:val="00384DC5"/>
    <w:rsid w:val="00384DCB"/>
    <w:rsid w:val="00385190"/>
    <w:rsid w:val="00385206"/>
    <w:rsid w:val="00385266"/>
    <w:rsid w:val="00385A6A"/>
    <w:rsid w:val="00385D76"/>
    <w:rsid w:val="00386023"/>
    <w:rsid w:val="00386B32"/>
    <w:rsid w:val="00386BAD"/>
    <w:rsid w:val="00386DDE"/>
    <w:rsid w:val="00386EB1"/>
    <w:rsid w:val="0038718D"/>
    <w:rsid w:val="00387264"/>
    <w:rsid w:val="0038749C"/>
    <w:rsid w:val="003877EE"/>
    <w:rsid w:val="003878BE"/>
    <w:rsid w:val="00387B97"/>
    <w:rsid w:val="0039037B"/>
    <w:rsid w:val="0039042D"/>
    <w:rsid w:val="00390493"/>
    <w:rsid w:val="0039049E"/>
    <w:rsid w:val="00390FA7"/>
    <w:rsid w:val="00391042"/>
    <w:rsid w:val="00391070"/>
    <w:rsid w:val="003914BF"/>
    <w:rsid w:val="00391701"/>
    <w:rsid w:val="00391A63"/>
    <w:rsid w:val="00391F53"/>
    <w:rsid w:val="00392102"/>
    <w:rsid w:val="00392320"/>
    <w:rsid w:val="003924DB"/>
    <w:rsid w:val="003928B0"/>
    <w:rsid w:val="0039294A"/>
    <w:rsid w:val="00392C4E"/>
    <w:rsid w:val="00392F5A"/>
    <w:rsid w:val="003933C6"/>
    <w:rsid w:val="00393AC5"/>
    <w:rsid w:val="00393B63"/>
    <w:rsid w:val="0039415B"/>
    <w:rsid w:val="003947F1"/>
    <w:rsid w:val="00394B04"/>
    <w:rsid w:val="00394BA4"/>
    <w:rsid w:val="00394EAD"/>
    <w:rsid w:val="0039506C"/>
    <w:rsid w:val="003952E6"/>
    <w:rsid w:val="003953A7"/>
    <w:rsid w:val="003953A9"/>
    <w:rsid w:val="003953F3"/>
    <w:rsid w:val="00395533"/>
    <w:rsid w:val="00395B46"/>
    <w:rsid w:val="00396652"/>
    <w:rsid w:val="00396774"/>
    <w:rsid w:val="00396859"/>
    <w:rsid w:val="003973A9"/>
    <w:rsid w:val="003973ED"/>
    <w:rsid w:val="003975A7"/>
    <w:rsid w:val="00397B42"/>
    <w:rsid w:val="00397C6D"/>
    <w:rsid w:val="00397E4C"/>
    <w:rsid w:val="003A0442"/>
    <w:rsid w:val="003A06E0"/>
    <w:rsid w:val="003A0826"/>
    <w:rsid w:val="003A0ADD"/>
    <w:rsid w:val="003A0E3B"/>
    <w:rsid w:val="003A10B8"/>
    <w:rsid w:val="003A112E"/>
    <w:rsid w:val="003A143A"/>
    <w:rsid w:val="003A1736"/>
    <w:rsid w:val="003A18A9"/>
    <w:rsid w:val="003A1B77"/>
    <w:rsid w:val="003A1D34"/>
    <w:rsid w:val="003A20D0"/>
    <w:rsid w:val="003A2284"/>
    <w:rsid w:val="003A238F"/>
    <w:rsid w:val="003A25A4"/>
    <w:rsid w:val="003A2840"/>
    <w:rsid w:val="003A2ACC"/>
    <w:rsid w:val="003A2B2D"/>
    <w:rsid w:val="003A2BE5"/>
    <w:rsid w:val="003A2CC8"/>
    <w:rsid w:val="003A2D45"/>
    <w:rsid w:val="003A32D8"/>
    <w:rsid w:val="003A374D"/>
    <w:rsid w:val="003A4274"/>
    <w:rsid w:val="003A4865"/>
    <w:rsid w:val="003A4A40"/>
    <w:rsid w:val="003A502D"/>
    <w:rsid w:val="003A5183"/>
    <w:rsid w:val="003A5636"/>
    <w:rsid w:val="003A565C"/>
    <w:rsid w:val="003A5A37"/>
    <w:rsid w:val="003A5B5A"/>
    <w:rsid w:val="003A5CDE"/>
    <w:rsid w:val="003A5CFB"/>
    <w:rsid w:val="003A5D1E"/>
    <w:rsid w:val="003A5F0B"/>
    <w:rsid w:val="003A6317"/>
    <w:rsid w:val="003A6840"/>
    <w:rsid w:val="003A6A5D"/>
    <w:rsid w:val="003A6ABA"/>
    <w:rsid w:val="003A7A33"/>
    <w:rsid w:val="003A7A4F"/>
    <w:rsid w:val="003A7C1C"/>
    <w:rsid w:val="003A7C3D"/>
    <w:rsid w:val="003A7D05"/>
    <w:rsid w:val="003A7E06"/>
    <w:rsid w:val="003A7FF1"/>
    <w:rsid w:val="003B0176"/>
    <w:rsid w:val="003B07FD"/>
    <w:rsid w:val="003B0984"/>
    <w:rsid w:val="003B0A06"/>
    <w:rsid w:val="003B1028"/>
    <w:rsid w:val="003B10AB"/>
    <w:rsid w:val="003B10CB"/>
    <w:rsid w:val="003B11A8"/>
    <w:rsid w:val="003B141C"/>
    <w:rsid w:val="003B17F0"/>
    <w:rsid w:val="003B1A0A"/>
    <w:rsid w:val="003B1A6E"/>
    <w:rsid w:val="003B1BA9"/>
    <w:rsid w:val="003B1EEC"/>
    <w:rsid w:val="003B2083"/>
    <w:rsid w:val="003B20B5"/>
    <w:rsid w:val="003B214D"/>
    <w:rsid w:val="003B21BF"/>
    <w:rsid w:val="003B221E"/>
    <w:rsid w:val="003B2536"/>
    <w:rsid w:val="003B268B"/>
    <w:rsid w:val="003B2726"/>
    <w:rsid w:val="003B2B2D"/>
    <w:rsid w:val="003B2BF5"/>
    <w:rsid w:val="003B2DEF"/>
    <w:rsid w:val="003B31AF"/>
    <w:rsid w:val="003B342F"/>
    <w:rsid w:val="003B3651"/>
    <w:rsid w:val="003B3977"/>
    <w:rsid w:val="003B4783"/>
    <w:rsid w:val="003B48E2"/>
    <w:rsid w:val="003B4ACD"/>
    <w:rsid w:val="003B4C2E"/>
    <w:rsid w:val="003B4DA6"/>
    <w:rsid w:val="003B519E"/>
    <w:rsid w:val="003B599F"/>
    <w:rsid w:val="003B5B56"/>
    <w:rsid w:val="003B5B90"/>
    <w:rsid w:val="003B5D59"/>
    <w:rsid w:val="003B5E0F"/>
    <w:rsid w:val="003B5FC5"/>
    <w:rsid w:val="003B607D"/>
    <w:rsid w:val="003B6323"/>
    <w:rsid w:val="003B6673"/>
    <w:rsid w:val="003B69A0"/>
    <w:rsid w:val="003B6B57"/>
    <w:rsid w:val="003B723C"/>
    <w:rsid w:val="003B73E0"/>
    <w:rsid w:val="003B7549"/>
    <w:rsid w:val="003B76FA"/>
    <w:rsid w:val="003B786A"/>
    <w:rsid w:val="003B7978"/>
    <w:rsid w:val="003B79F4"/>
    <w:rsid w:val="003B7AE7"/>
    <w:rsid w:val="003B7C27"/>
    <w:rsid w:val="003B7C28"/>
    <w:rsid w:val="003B7C77"/>
    <w:rsid w:val="003B7CED"/>
    <w:rsid w:val="003B7FC3"/>
    <w:rsid w:val="003C00D4"/>
    <w:rsid w:val="003C0429"/>
    <w:rsid w:val="003C0454"/>
    <w:rsid w:val="003C056E"/>
    <w:rsid w:val="003C06C5"/>
    <w:rsid w:val="003C09D1"/>
    <w:rsid w:val="003C0C6B"/>
    <w:rsid w:val="003C0CA6"/>
    <w:rsid w:val="003C0D01"/>
    <w:rsid w:val="003C129C"/>
    <w:rsid w:val="003C1428"/>
    <w:rsid w:val="003C156D"/>
    <w:rsid w:val="003C1A1B"/>
    <w:rsid w:val="003C1CB1"/>
    <w:rsid w:val="003C1E55"/>
    <w:rsid w:val="003C2164"/>
    <w:rsid w:val="003C22CB"/>
    <w:rsid w:val="003C262F"/>
    <w:rsid w:val="003C294F"/>
    <w:rsid w:val="003C29C4"/>
    <w:rsid w:val="003C2DAC"/>
    <w:rsid w:val="003C33E7"/>
    <w:rsid w:val="003C3536"/>
    <w:rsid w:val="003C3A24"/>
    <w:rsid w:val="003C402C"/>
    <w:rsid w:val="003C4043"/>
    <w:rsid w:val="003C432E"/>
    <w:rsid w:val="003C4361"/>
    <w:rsid w:val="003C4A23"/>
    <w:rsid w:val="003C510B"/>
    <w:rsid w:val="003C519A"/>
    <w:rsid w:val="003C52AB"/>
    <w:rsid w:val="003C533C"/>
    <w:rsid w:val="003C5454"/>
    <w:rsid w:val="003C5990"/>
    <w:rsid w:val="003C59A0"/>
    <w:rsid w:val="003C5A23"/>
    <w:rsid w:val="003C5B1B"/>
    <w:rsid w:val="003C5E24"/>
    <w:rsid w:val="003C68A1"/>
    <w:rsid w:val="003C6B03"/>
    <w:rsid w:val="003C7356"/>
    <w:rsid w:val="003C7488"/>
    <w:rsid w:val="003C7962"/>
    <w:rsid w:val="003C7E0B"/>
    <w:rsid w:val="003D06D3"/>
    <w:rsid w:val="003D0796"/>
    <w:rsid w:val="003D0829"/>
    <w:rsid w:val="003D0885"/>
    <w:rsid w:val="003D08EF"/>
    <w:rsid w:val="003D0902"/>
    <w:rsid w:val="003D09AC"/>
    <w:rsid w:val="003D0A83"/>
    <w:rsid w:val="003D0E09"/>
    <w:rsid w:val="003D0E7C"/>
    <w:rsid w:val="003D1698"/>
    <w:rsid w:val="003D192E"/>
    <w:rsid w:val="003D1CEE"/>
    <w:rsid w:val="003D1DB3"/>
    <w:rsid w:val="003D21FA"/>
    <w:rsid w:val="003D24E1"/>
    <w:rsid w:val="003D2692"/>
    <w:rsid w:val="003D2919"/>
    <w:rsid w:val="003D2BC5"/>
    <w:rsid w:val="003D2D34"/>
    <w:rsid w:val="003D32D0"/>
    <w:rsid w:val="003D3429"/>
    <w:rsid w:val="003D3BED"/>
    <w:rsid w:val="003D3F4D"/>
    <w:rsid w:val="003D4394"/>
    <w:rsid w:val="003D477D"/>
    <w:rsid w:val="003D4900"/>
    <w:rsid w:val="003D4CDF"/>
    <w:rsid w:val="003D4F54"/>
    <w:rsid w:val="003D4F6C"/>
    <w:rsid w:val="003D4FF7"/>
    <w:rsid w:val="003D51C1"/>
    <w:rsid w:val="003D5502"/>
    <w:rsid w:val="003D5666"/>
    <w:rsid w:val="003D5756"/>
    <w:rsid w:val="003D5A1F"/>
    <w:rsid w:val="003D5C4A"/>
    <w:rsid w:val="003D5E2A"/>
    <w:rsid w:val="003D5FCA"/>
    <w:rsid w:val="003D6D0F"/>
    <w:rsid w:val="003D6DB4"/>
    <w:rsid w:val="003D6E75"/>
    <w:rsid w:val="003D70D0"/>
    <w:rsid w:val="003D72D4"/>
    <w:rsid w:val="003D780B"/>
    <w:rsid w:val="003D7C09"/>
    <w:rsid w:val="003D7C67"/>
    <w:rsid w:val="003D7E29"/>
    <w:rsid w:val="003E015B"/>
    <w:rsid w:val="003E0483"/>
    <w:rsid w:val="003E0A98"/>
    <w:rsid w:val="003E0D1B"/>
    <w:rsid w:val="003E101B"/>
    <w:rsid w:val="003E11EB"/>
    <w:rsid w:val="003E1505"/>
    <w:rsid w:val="003E1702"/>
    <w:rsid w:val="003E1777"/>
    <w:rsid w:val="003E1806"/>
    <w:rsid w:val="003E185C"/>
    <w:rsid w:val="003E1932"/>
    <w:rsid w:val="003E196E"/>
    <w:rsid w:val="003E1C64"/>
    <w:rsid w:val="003E1E28"/>
    <w:rsid w:val="003E20B0"/>
    <w:rsid w:val="003E20F9"/>
    <w:rsid w:val="003E2254"/>
    <w:rsid w:val="003E236E"/>
    <w:rsid w:val="003E2538"/>
    <w:rsid w:val="003E25E6"/>
    <w:rsid w:val="003E2D3B"/>
    <w:rsid w:val="003E3098"/>
    <w:rsid w:val="003E325B"/>
    <w:rsid w:val="003E37E2"/>
    <w:rsid w:val="003E3D88"/>
    <w:rsid w:val="003E4586"/>
    <w:rsid w:val="003E45F4"/>
    <w:rsid w:val="003E4D01"/>
    <w:rsid w:val="003E5150"/>
    <w:rsid w:val="003E515B"/>
    <w:rsid w:val="003E5960"/>
    <w:rsid w:val="003E59A1"/>
    <w:rsid w:val="003E5C69"/>
    <w:rsid w:val="003E5DD4"/>
    <w:rsid w:val="003E62D7"/>
    <w:rsid w:val="003E666C"/>
    <w:rsid w:val="003E6B6E"/>
    <w:rsid w:val="003E6C97"/>
    <w:rsid w:val="003E6DE3"/>
    <w:rsid w:val="003E6F1D"/>
    <w:rsid w:val="003E70B4"/>
    <w:rsid w:val="003E7434"/>
    <w:rsid w:val="003E7465"/>
    <w:rsid w:val="003E7471"/>
    <w:rsid w:val="003E763D"/>
    <w:rsid w:val="003E7988"/>
    <w:rsid w:val="003E7A2B"/>
    <w:rsid w:val="003F0284"/>
    <w:rsid w:val="003F02E9"/>
    <w:rsid w:val="003F04AE"/>
    <w:rsid w:val="003F0A18"/>
    <w:rsid w:val="003F0A8E"/>
    <w:rsid w:val="003F0AE1"/>
    <w:rsid w:val="003F0BD3"/>
    <w:rsid w:val="003F1081"/>
    <w:rsid w:val="003F1447"/>
    <w:rsid w:val="003F1CBB"/>
    <w:rsid w:val="003F2005"/>
    <w:rsid w:val="003F25DD"/>
    <w:rsid w:val="003F275A"/>
    <w:rsid w:val="003F2E81"/>
    <w:rsid w:val="003F333F"/>
    <w:rsid w:val="003F41CF"/>
    <w:rsid w:val="003F455B"/>
    <w:rsid w:val="003F4E00"/>
    <w:rsid w:val="003F4E75"/>
    <w:rsid w:val="003F5315"/>
    <w:rsid w:val="003F5556"/>
    <w:rsid w:val="003F5B9A"/>
    <w:rsid w:val="003F5CD8"/>
    <w:rsid w:val="003F6003"/>
    <w:rsid w:val="003F7582"/>
    <w:rsid w:val="003F7AA9"/>
    <w:rsid w:val="003F7BA8"/>
    <w:rsid w:val="003F7C8C"/>
    <w:rsid w:val="004002B6"/>
    <w:rsid w:val="004005FB"/>
    <w:rsid w:val="0040077F"/>
    <w:rsid w:val="00400801"/>
    <w:rsid w:val="00400864"/>
    <w:rsid w:val="004009F9"/>
    <w:rsid w:val="00400BAF"/>
    <w:rsid w:val="00400C2F"/>
    <w:rsid w:val="00401197"/>
    <w:rsid w:val="00401973"/>
    <w:rsid w:val="00401989"/>
    <w:rsid w:val="00401C20"/>
    <w:rsid w:val="00401C80"/>
    <w:rsid w:val="00401D37"/>
    <w:rsid w:val="00401D62"/>
    <w:rsid w:val="0040221F"/>
    <w:rsid w:val="004025B0"/>
    <w:rsid w:val="00402C19"/>
    <w:rsid w:val="00402C86"/>
    <w:rsid w:val="00402D47"/>
    <w:rsid w:val="00402D9E"/>
    <w:rsid w:val="00403A4F"/>
    <w:rsid w:val="00403A6A"/>
    <w:rsid w:val="00403B00"/>
    <w:rsid w:val="00403D2F"/>
    <w:rsid w:val="00404180"/>
    <w:rsid w:val="004042A3"/>
    <w:rsid w:val="00404498"/>
    <w:rsid w:val="00404711"/>
    <w:rsid w:val="00404C4F"/>
    <w:rsid w:val="00404F0E"/>
    <w:rsid w:val="00404FE1"/>
    <w:rsid w:val="004050B4"/>
    <w:rsid w:val="0040564A"/>
    <w:rsid w:val="004059A6"/>
    <w:rsid w:val="00405BA6"/>
    <w:rsid w:val="00405DF6"/>
    <w:rsid w:val="0040610A"/>
    <w:rsid w:val="00406685"/>
    <w:rsid w:val="00406811"/>
    <w:rsid w:val="004068A6"/>
    <w:rsid w:val="00406DCC"/>
    <w:rsid w:val="00406F36"/>
    <w:rsid w:val="00406F9D"/>
    <w:rsid w:val="004073B2"/>
    <w:rsid w:val="004077F4"/>
    <w:rsid w:val="004079F4"/>
    <w:rsid w:val="00407F24"/>
    <w:rsid w:val="00407F3A"/>
    <w:rsid w:val="0041016C"/>
    <w:rsid w:val="004101DC"/>
    <w:rsid w:val="0041031A"/>
    <w:rsid w:val="004106DE"/>
    <w:rsid w:val="00410BF8"/>
    <w:rsid w:val="00410DAD"/>
    <w:rsid w:val="00411374"/>
    <w:rsid w:val="0041161C"/>
    <w:rsid w:val="00411681"/>
    <w:rsid w:val="0041199A"/>
    <w:rsid w:val="00411CCB"/>
    <w:rsid w:val="00411ED8"/>
    <w:rsid w:val="00411F2B"/>
    <w:rsid w:val="0041200B"/>
    <w:rsid w:val="00412338"/>
    <w:rsid w:val="00412A53"/>
    <w:rsid w:val="004139A6"/>
    <w:rsid w:val="004139E6"/>
    <w:rsid w:val="00413B6D"/>
    <w:rsid w:val="004142D0"/>
    <w:rsid w:val="00414613"/>
    <w:rsid w:val="004147D0"/>
    <w:rsid w:val="00414872"/>
    <w:rsid w:val="00414BAA"/>
    <w:rsid w:val="00414D28"/>
    <w:rsid w:val="00414D33"/>
    <w:rsid w:val="00414D43"/>
    <w:rsid w:val="00414F55"/>
    <w:rsid w:val="0041558D"/>
    <w:rsid w:val="004155E5"/>
    <w:rsid w:val="0041574A"/>
    <w:rsid w:val="004159C3"/>
    <w:rsid w:val="00415B63"/>
    <w:rsid w:val="00416318"/>
    <w:rsid w:val="004163BF"/>
    <w:rsid w:val="004165F9"/>
    <w:rsid w:val="00416C66"/>
    <w:rsid w:val="004171BB"/>
    <w:rsid w:val="004172EF"/>
    <w:rsid w:val="00417553"/>
    <w:rsid w:val="00417565"/>
    <w:rsid w:val="0041770E"/>
    <w:rsid w:val="00417836"/>
    <w:rsid w:val="00417858"/>
    <w:rsid w:val="00417DA1"/>
    <w:rsid w:val="00420059"/>
    <w:rsid w:val="004202D5"/>
    <w:rsid w:val="0042086A"/>
    <w:rsid w:val="00420AB6"/>
    <w:rsid w:val="00420B72"/>
    <w:rsid w:val="00420D8F"/>
    <w:rsid w:val="00420DAD"/>
    <w:rsid w:val="0042185D"/>
    <w:rsid w:val="00422EEC"/>
    <w:rsid w:val="0042323E"/>
    <w:rsid w:val="0042344C"/>
    <w:rsid w:val="004237B0"/>
    <w:rsid w:val="00424075"/>
    <w:rsid w:val="00424174"/>
    <w:rsid w:val="00424A9E"/>
    <w:rsid w:val="00424ED4"/>
    <w:rsid w:val="004251F8"/>
    <w:rsid w:val="00425350"/>
    <w:rsid w:val="004253C5"/>
    <w:rsid w:val="004255B0"/>
    <w:rsid w:val="00425B07"/>
    <w:rsid w:val="00425D0B"/>
    <w:rsid w:val="00426207"/>
    <w:rsid w:val="00426560"/>
    <w:rsid w:val="00426602"/>
    <w:rsid w:val="00426673"/>
    <w:rsid w:val="00427029"/>
    <w:rsid w:val="004270AC"/>
    <w:rsid w:val="00427272"/>
    <w:rsid w:val="00427311"/>
    <w:rsid w:val="0042759D"/>
    <w:rsid w:val="00427794"/>
    <w:rsid w:val="00430073"/>
    <w:rsid w:val="00430182"/>
    <w:rsid w:val="004301B2"/>
    <w:rsid w:val="004302D5"/>
    <w:rsid w:val="004305B7"/>
    <w:rsid w:val="00430675"/>
    <w:rsid w:val="00430A55"/>
    <w:rsid w:val="00430E28"/>
    <w:rsid w:val="00430F8C"/>
    <w:rsid w:val="00430F94"/>
    <w:rsid w:val="0043135E"/>
    <w:rsid w:val="00431AB9"/>
    <w:rsid w:val="00431AE8"/>
    <w:rsid w:val="00431E3C"/>
    <w:rsid w:val="00431E50"/>
    <w:rsid w:val="00431F97"/>
    <w:rsid w:val="004326D1"/>
    <w:rsid w:val="00432D00"/>
    <w:rsid w:val="00432E46"/>
    <w:rsid w:val="004330BF"/>
    <w:rsid w:val="004331BF"/>
    <w:rsid w:val="004333E6"/>
    <w:rsid w:val="00433607"/>
    <w:rsid w:val="00433B51"/>
    <w:rsid w:val="00433CBB"/>
    <w:rsid w:val="00433E36"/>
    <w:rsid w:val="00433F76"/>
    <w:rsid w:val="00433FDC"/>
    <w:rsid w:val="004340FE"/>
    <w:rsid w:val="00434180"/>
    <w:rsid w:val="00434267"/>
    <w:rsid w:val="00434381"/>
    <w:rsid w:val="0043479E"/>
    <w:rsid w:val="00434A29"/>
    <w:rsid w:val="00434DE1"/>
    <w:rsid w:val="00434E92"/>
    <w:rsid w:val="004352B9"/>
    <w:rsid w:val="00436493"/>
    <w:rsid w:val="004366CF"/>
    <w:rsid w:val="00436C68"/>
    <w:rsid w:val="00436CE8"/>
    <w:rsid w:val="00437542"/>
    <w:rsid w:val="00437D85"/>
    <w:rsid w:val="00437D9C"/>
    <w:rsid w:val="00437E21"/>
    <w:rsid w:val="0044001E"/>
    <w:rsid w:val="00440623"/>
    <w:rsid w:val="004407EB"/>
    <w:rsid w:val="0044093D"/>
    <w:rsid w:val="00440A6D"/>
    <w:rsid w:val="00440A95"/>
    <w:rsid w:val="00440BAD"/>
    <w:rsid w:val="00440BDA"/>
    <w:rsid w:val="00440FB7"/>
    <w:rsid w:val="004411DA"/>
    <w:rsid w:val="0044159F"/>
    <w:rsid w:val="00441979"/>
    <w:rsid w:val="00441A94"/>
    <w:rsid w:val="00441AFE"/>
    <w:rsid w:val="00441F5B"/>
    <w:rsid w:val="00441FB0"/>
    <w:rsid w:val="00442662"/>
    <w:rsid w:val="0044292E"/>
    <w:rsid w:val="00442CA8"/>
    <w:rsid w:val="0044313A"/>
    <w:rsid w:val="004431E2"/>
    <w:rsid w:val="004436AC"/>
    <w:rsid w:val="0044375B"/>
    <w:rsid w:val="00443962"/>
    <w:rsid w:val="00443A61"/>
    <w:rsid w:val="00443CF4"/>
    <w:rsid w:val="00443D75"/>
    <w:rsid w:val="004445CF"/>
    <w:rsid w:val="00444889"/>
    <w:rsid w:val="00444DC8"/>
    <w:rsid w:val="00444DCF"/>
    <w:rsid w:val="0044508C"/>
    <w:rsid w:val="0044523A"/>
    <w:rsid w:val="00445B08"/>
    <w:rsid w:val="00445E65"/>
    <w:rsid w:val="004462C0"/>
    <w:rsid w:val="0044666F"/>
    <w:rsid w:val="004468F9"/>
    <w:rsid w:val="00446D59"/>
    <w:rsid w:val="00446D7F"/>
    <w:rsid w:val="004470D3"/>
    <w:rsid w:val="0044751B"/>
    <w:rsid w:val="0044752C"/>
    <w:rsid w:val="00447CA7"/>
    <w:rsid w:val="00447DE2"/>
    <w:rsid w:val="00447ECD"/>
    <w:rsid w:val="00447F01"/>
    <w:rsid w:val="00450482"/>
    <w:rsid w:val="004504B2"/>
    <w:rsid w:val="00451215"/>
    <w:rsid w:val="004512CB"/>
    <w:rsid w:val="00451997"/>
    <w:rsid w:val="00451C3A"/>
    <w:rsid w:val="00451D77"/>
    <w:rsid w:val="00451EDB"/>
    <w:rsid w:val="00452390"/>
    <w:rsid w:val="0045242C"/>
    <w:rsid w:val="0045283D"/>
    <w:rsid w:val="00452CA4"/>
    <w:rsid w:val="00452DEA"/>
    <w:rsid w:val="00452E81"/>
    <w:rsid w:val="00453005"/>
    <w:rsid w:val="0045332B"/>
    <w:rsid w:val="00453402"/>
    <w:rsid w:val="0045375F"/>
    <w:rsid w:val="00453786"/>
    <w:rsid w:val="004537DE"/>
    <w:rsid w:val="004538C0"/>
    <w:rsid w:val="004538CC"/>
    <w:rsid w:val="00453A3C"/>
    <w:rsid w:val="00453C57"/>
    <w:rsid w:val="00454234"/>
    <w:rsid w:val="00454257"/>
    <w:rsid w:val="004543E8"/>
    <w:rsid w:val="00454680"/>
    <w:rsid w:val="0045484E"/>
    <w:rsid w:val="00454FE2"/>
    <w:rsid w:val="0045502F"/>
    <w:rsid w:val="004550F7"/>
    <w:rsid w:val="00455739"/>
    <w:rsid w:val="0045585B"/>
    <w:rsid w:val="00455CA1"/>
    <w:rsid w:val="00455D27"/>
    <w:rsid w:val="00455F17"/>
    <w:rsid w:val="00455FEF"/>
    <w:rsid w:val="0045601B"/>
    <w:rsid w:val="00456A9F"/>
    <w:rsid w:val="00456FA2"/>
    <w:rsid w:val="00457056"/>
    <w:rsid w:val="00457132"/>
    <w:rsid w:val="00457168"/>
    <w:rsid w:val="004571BA"/>
    <w:rsid w:val="004573A4"/>
    <w:rsid w:val="00457624"/>
    <w:rsid w:val="00457999"/>
    <w:rsid w:val="00457C00"/>
    <w:rsid w:val="00457EC3"/>
    <w:rsid w:val="00457F2F"/>
    <w:rsid w:val="00460169"/>
    <w:rsid w:val="00460304"/>
    <w:rsid w:val="004606EE"/>
    <w:rsid w:val="0046091A"/>
    <w:rsid w:val="00460FEB"/>
    <w:rsid w:val="0046184C"/>
    <w:rsid w:val="00461888"/>
    <w:rsid w:val="00461D6C"/>
    <w:rsid w:val="00461E74"/>
    <w:rsid w:val="00461EA4"/>
    <w:rsid w:val="004626B1"/>
    <w:rsid w:val="0046274F"/>
    <w:rsid w:val="0046288B"/>
    <w:rsid w:val="00462902"/>
    <w:rsid w:val="00462B03"/>
    <w:rsid w:val="00462DFD"/>
    <w:rsid w:val="00462EE7"/>
    <w:rsid w:val="004636E7"/>
    <w:rsid w:val="004637B1"/>
    <w:rsid w:val="00463AE7"/>
    <w:rsid w:val="00463C10"/>
    <w:rsid w:val="004641E5"/>
    <w:rsid w:val="0046490E"/>
    <w:rsid w:val="00464BBE"/>
    <w:rsid w:val="004650E9"/>
    <w:rsid w:val="00465DC1"/>
    <w:rsid w:val="004660E8"/>
    <w:rsid w:val="0046623D"/>
    <w:rsid w:val="00466DA5"/>
    <w:rsid w:val="00466F6E"/>
    <w:rsid w:val="00467026"/>
    <w:rsid w:val="00467274"/>
    <w:rsid w:val="00467554"/>
    <w:rsid w:val="00467601"/>
    <w:rsid w:val="00467795"/>
    <w:rsid w:val="00467A5E"/>
    <w:rsid w:val="00467CED"/>
    <w:rsid w:val="00467F5C"/>
    <w:rsid w:val="00470A61"/>
    <w:rsid w:val="00470C2A"/>
    <w:rsid w:val="00470F71"/>
    <w:rsid w:val="00471264"/>
    <w:rsid w:val="00471523"/>
    <w:rsid w:val="00471A75"/>
    <w:rsid w:val="00471CC5"/>
    <w:rsid w:val="004722CD"/>
    <w:rsid w:val="0047242B"/>
    <w:rsid w:val="00472524"/>
    <w:rsid w:val="00472559"/>
    <w:rsid w:val="0047255E"/>
    <w:rsid w:val="004726E4"/>
    <w:rsid w:val="00472741"/>
    <w:rsid w:val="00472AC6"/>
    <w:rsid w:val="00472B56"/>
    <w:rsid w:val="00472D66"/>
    <w:rsid w:val="00473237"/>
    <w:rsid w:val="004737AA"/>
    <w:rsid w:val="0047423D"/>
    <w:rsid w:val="00474418"/>
    <w:rsid w:val="004746FE"/>
    <w:rsid w:val="004747BE"/>
    <w:rsid w:val="00474D50"/>
    <w:rsid w:val="00475215"/>
    <w:rsid w:val="0047528F"/>
    <w:rsid w:val="004754BE"/>
    <w:rsid w:val="0047564A"/>
    <w:rsid w:val="00475885"/>
    <w:rsid w:val="00475D43"/>
    <w:rsid w:val="0047617C"/>
    <w:rsid w:val="004761FE"/>
    <w:rsid w:val="004763EF"/>
    <w:rsid w:val="004768A0"/>
    <w:rsid w:val="00476938"/>
    <w:rsid w:val="004774B3"/>
    <w:rsid w:val="004775FF"/>
    <w:rsid w:val="0047766F"/>
    <w:rsid w:val="00477789"/>
    <w:rsid w:val="00477BB1"/>
    <w:rsid w:val="00477D7F"/>
    <w:rsid w:val="00477FE9"/>
    <w:rsid w:val="00480009"/>
    <w:rsid w:val="004800F5"/>
    <w:rsid w:val="0048019D"/>
    <w:rsid w:val="004803B0"/>
    <w:rsid w:val="00480492"/>
    <w:rsid w:val="004804BC"/>
    <w:rsid w:val="004807FA"/>
    <w:rsid w:val="00480C91"/>
    <w:rsid w:val="00480FDC"/>
    <w:rsid w:val="00481260"/>
    <w:rsid w:val="004812C5"/>
    <w:rsid w:val="004813D6"/>
    <w:rsid w:val="004814AF"/>
    <w:rsid w:val="0048154F"/>
    <w:rsid w:val="004818FC"/>
    <w:rsid w:val="00481A67"/>
    <w:rsid w:val="00481F40"/>
    <w:rsid w:val="00482195"/>
    <w:rsid w:val="00482467"/>
    <w:rsid w:val="004824B9"/>
    <w:rsid w:val="004824E7"/>
    <w:rsid w:val="00482A63"/>
    <w:rsid w:val="004831B9"/>
    <w:rsid w:val="0048341E"/>
    <w:rsid w:val="004834E1"/>
    <w:rsid w:val="00483529"/>
    <w:rsid w:val="00483647"/>
    <w:rsid w:val="00483790"/>
    <w:rsid w:val="00483B68"/>
    <w:rsid w:val="00484477"/>
    <w:rsid w:val="0048470C"/>
    <w:rsid w:val="00484AB9"/>
    <w:rsid w:val="00484C9F"/>
    <w:rsid w:val="00484E95"/>
    <w:rsid w:val="00485226"/>
    <w:rsid w:val="00485243"/>
    <w:rsid w:val="004857A8"/>
    <w:rsid w:val="00485B1C"/>
    <w:rsid w:val="00485B4D"/>
    <w:rsid w:val="00485CD3"/>
    <w:rsid w:val="00485EC3"/>
    <w:rsid w:val="0048617E"/>
    <w:rsid w:val="004862BF"/>
    <w:rsid w:val="004864E4"/>
    <w:rsid w:val="00486DD8"/>
    <w:rsid w:val="0048714C"/>
    <w:rsid w:val="00487538"/>
    <w:rsid w:val="004875E0"/>
    <w:rsid w:val="00487690"/>
    <w:rsid w:val="00487735"/>
    <w:rsid w:val="004877E4"/>
    <w:rsid w:val="00487BF9"/>
    <w:rsid w:val="0049027F"/>
    <w:rsid w:val="004908C7"/>
    <w:rsid w:val="004908CB"/>
    <w:rsid w:val="00490ACC"/>
    <w:rsid w:val="00490AE2"/>
    <w:rsid w:val="00490B15"/>
    <w:rsid w:val="00490BC9"/>
    <w:rsid w:val="00490C72"/>
    <w:rsid w:val="00490E68"/>
    <w:rsid w:val="004910C5"/>
    <w:rsid w:val="004911D5"/>
    <w:rsid w:val="00491242"/>
    <w:rsid w:val="004913F4"/>
    <w:rsid w:val="00491C01"/>
    <w:rsid w:val="00491CE1"/>
    <w:rsid w:val="00491E24"/>
    <w:rsid w:val="00492405"/>
    <w:rsid w:val="00492456"/>
    <w:rsid w:val="004925C1"/>
    <w:rsid w:val="00492684"/>
    <w:rsid w:val="004927E0"/>
    <w:rsid w:val="004929D1"/>
    <w:rsid w:val="004929F3"/>
    <w:rsid w:val="00492C56"/>
    <w:rsid w:val="00492D9B"/>
    <w:rsid w:val="00493073"/>
    <w:rsid w:val="00493083"/>
    <w:rsid w:val="00493846"/>
    <w:rsid w:val="00493C94"/>
    <w:rsid w:val="00494237"/>
    <w:rsid w:val="004942D2"/>
    <w:rsid w:val="004943B1"/>
    <w:rsid w:val="00494640"/>
    <w:rsid w:val="004947FE"/>
    <w:rsid w:val="00494972"/>
    <w:rsid w:val="004949CE"/>
    <w:rsid w:val="00494F33"/>
    <w:rsid w:val="00495101"/>
    <w:rsid w:val="00495669"/>
    <w:rsid w:val="00496048"/>
    <w:rsid w:val="0049615C"/>
    <w:rsid w:val="00496379"/>
    <w:rsid w:val="004963AA"/>
    <w:rsid w:val="00496774"/>
    <w:rsid w:val="00496CE1"/>
    <w:rsid w:val="00496E06"/>
    <w:rsid w:val="0049700C"/>
    <w:rsid w:val="00497041"/>
    <w:rsid w:val="0049705F"/>
    <w:rsid w:val="00497255"/>
    <w:rsid w:val="00497531"/>
    <w:rsid w:val="004975B4"/>
    <w:rsid w:val="004977E2"/>
    <w:rsid w:val="00497850"/>
    <w:rsid w:val="00497B5A"/>
    <w:rsid w:val="00497FF7"/>
    <w:rsid w:val="004A0070"/>
    <w:rsid w:val="004A0257"/>
    <w:rsid w:val="004A0964"/>
    <w:rsid w:val="004A0A57"/>
    <w:rsid w:val="004A1232"/>
    <w:rsid w:val="004A123B"/>
    <w:rsid w:val="004A1FC3"/>
    <w:rsid w:val="004A2417"/>
    <w:rsid w:val="004A255A"/>
    <w:rsid w:val="004A2625"/>
    <w:rsid w:val="004A2C71"/>
    <w:rsid w:val="004A2E61"/>
    <w:rsid w:val="004A2EFB"/>
    <w:rsid w:val="004A33E4"/>
    <w:rsid w:val="004A4025"/>
    <w:rsid w:val="004A4282"/>
    <w:rsid w:val="004A42CA"/>
    <w:rsid w:val="004A43AD"/>
    <w:rsid w:val="004A4491"/>
    <w:rsid w:val="004A462F"/>
    <w:rsid w:val="004A4D13"/>
    <w:rsid w:val="004A4D1D"/>
    <w:rsid w:val="004A4D72"/>
    <w:rsid w:val="004A4E95"/>
    <w:rsid w:val="004A5411"/>
    <w:rsid w:val="004A5614"/>
    <w:rsid w:val="004A5777"/>
    <w:rsid w:val="004A5A18"/>
    <w:rsid w:val="004A5F1F"/>
    <w:rsid w:val="004A6012"/>
    <w:rsid w:val="004A608F"/>
    <w:rsid w:val="004A659F"/>
    <w:rsid w:val="004A6672"/>
    <w:rsid w:val="004A672E"/>
    <w:rsid w:val="004A7081"/>
    <w:rsid w:val="004A735D"/>
    <w:rsid w:val="004A767F"/>
    <w:rsid w:val="004A794A"/>
    <w:rsid w:val="004A7B54"/>
    <w:rsid w:val="004A7D81"/>
    <w:rsid w:val="004A7FA7"/>
    <w:rsid w:val="004B0346"/>
    <w:rsid w:val="004B04F4"/>
    <w:rsid w:val="004B0880"/>
    <w:rsid w:val="004B08A5"/>
    <w:rsid w:val="004B08AE"/>
    <w:rsid w:val="004B0B71"/>
    <w:rsid w:val="004B0F73"/>
    <w:rsid w:val="004B110C"/>
    <w:rsid w:val="004B181A"/>
    <w:rsid w:val="004B1946"/>
    <w:rsid w:val="004B2058"/>
    <w:rsid w:val="004B26AA"/>
    <w:rsid w:val="004B283A"/>
    <w:rsid w:val="004B28B3"/>
    <w:rsid w:val="004B2A1A"/>
    <w:rsid w:val="004B2A65"/>
    <w:rsid w:val="004B303C"/>
    <w:rsid w:val="004B3252"/>
    <w:rsid w:val="004B36D6"/>
    <w:rsid w:val="004B379B"/>
    <w:rsid w:val="004B379C"/>
    <w:rsid w:val="004B3D3A"/>
    <w:rsid w:val="004B3D6F"/>
    <w:rsid w:val="004B3F29"/>
    <w:rsid w:val="004B445D"/>
    <w:rsid w:val="004B4578"/>
    <w:rsid w:val="004B4766"/>
    <w:rsid w:val="004B47B9"/>
    <w:rsid w:val="004B493B"/>
    <w:rsid w:val="004B4A5D"/>
    <w:rsid w:val="004B4C0B"/>
    <w:rsid w:val="004B51F4"/>
    <w:rsid w:val="004B5404"/>
    <w:rsid w:val="004B54FC"/>
    <w:rsid w:val="004B59FB"/>
    <w:rsid w:val="004B5BF5"/>
    <w:rsid w:val="004B5F43"/>
    <w:rsid w:val="004B6077"/>
    <w:rsid w:val="004B6101"/>
    <w:rsid w:val="004B6750"/>
    <w:rsid w:val="004B74EA"/>
    <w:rsid w:val="004B7589"/>
    <w:rsid w:val="004B75C1"/>
    <w:rsid w:val="004B7740"/>
    <w:rsid w:val="004B7848"/>
    <w:rsid w:val="004B79C4"/>
    <w:rsid w:val="004B7A9E"/>
    <w:rsid w:val="004B7ACD"/>
    <w:rsid w:val="004B7CF7"/>
    <w:rsid w:val="004C0126"/>
    <w:rsid w:val="004C019B"/>
    <w:rsid w:val="004C0B54"/>
    <w:rsid w:val="004C0FAD"/>
    <w:rsid w:val="004C1426"/>
    <w:rsid w:val="004C183A"/>
    <w:rsid w:val="004C1C39"/>
    <w:rsid w:val="004C1D26"/>
    <w:rsid w:val="004C1FF7"/>
    <w:rsid w:val="004C2516"/>
    <w:rsid w:val="004C261C"/>
    <w:rsid w:val="004C3347"/>
    <w:rsid w:val="004C3350"/>
    <w:rsid w:val="004C3380"/>
    <w:rsid w:val="004C36E4"/>
    <w:rsid w:val="004C41C1"/>
    <w:rsid w:val="004C45FE"/>
    <w:rsid w:val="004C47A2"/>
    <w:rsid w:val="004C47A5"/>
    <w:rsid w:val="004C47FF"/>
    <w:rsid w:val="004C4DF3"/>
    <w:rsid w:val="004C544B"/>
    <w:rsid w:val="004C56CB"/>
    <w:rsid w:val="004C57DD"/>
    <w:rsid w:val="004C5AA7"/>
    <w:rsid w:val="004C5CFB"/>
    <w:rsid w:val="004C5E08"/>
    <w:rsid w:val="004C6017"/>
    <w:rsid w:val="004C66B7"/>
    <w:rsid w:val="004C67EE"/>
    <w:rsid w:val="004C69C2"/>
    <w:rsid w:val="004C6A75"/>
    <w:rsid w:val="004C6C20"/>
    <w:rsid w:val="004C6E79"/>
    <w:rsid w:val="004C7267"/>
    <w:rsid w:val="004C74CE"/>
    <w:rsid w:val="004C7642"/>
    <w:rsid w:val="004C7871"/>
    <w:rsid w:val="004C7A35"/>
    <w:rsid w:val="004C7D53"/>
    <w:rsid w:val="004C7DFA"/>
    <w:rsid w:val="004D070D"/>
    <w:rsid w:val="004D0F4C"/>
    <w:rsid w:val="004D0F99"/>
    <w:rsid w:val="004D1137"/>
    <w:rsid w:val="004D1F89"/>
    <w:rsid w:val="004D20E5"/>
    <w:rsid w:val="004D2211"/>
    <w:rsid w:val="004D24C6"/>
    <w:rsid w:val="004D2580"/>
    <w:rsid w:val="004D2A4E"/>
    <w:rsid w:val="004D2AEB"/>
    <w:rsid w:val="004D2B42"/>
    <w:rsid w:val="004D2D97"/>
    <w:rsid w:val="004D2DB2"/>
    <w:rsid w:val="004D30A9"/>
    <w:rsid w:val="004D3214"/>
    <w:rsid w:val="004D3329"/>
    <w:rsid w:val="004D37AA"/>
    <w:rsid w:val="004D3999"/>
    <w:rsid w:val="004D39BB"/>
    <w:rsid w:val="004D3EE7"/>
    <w:rsid w:val="004D42EE"/>
    <w:rsid w:val="004D436B"/>
    <w:rsid w:val="004D4846"/>
    <w:rsid w:val="004D4B67"/>
    <w:rsid w:val="004D51C7"/>
    <w:rsid w:val="004D53A5"/>
    <w:rsid w:val="004D547C"/>
    <w:rsid w:val="004D5776"/>
    <w:rsid w:val="004D5B41"/>
    <w:rsid w:val="004D6099"/>
    <w:rsid w:val="004D610A"/>
    <w:rsid w:val="004D6499"/>
    <w:rsid w:val="004D6570"/>
    <w:rsid w:val="004D662C"/>
    <w:rsid w:val="004D6A31"/>
    <w:rsid w:val="004D6A7A"/>
    <w:rsid w:val="004D6BE1"/>
    <w:rsid w:val="004D6CA6"/>
    <w:rsid w:val="004D6CFD"/>
    <w:rsid w:val="004D7324"/>
    <w:rsid w:val="004D756A"/>
    <w:rsid w:val="004D76D8"/>
    <w:rsid w:val="004D78E4"/>
    <w:rsid w:val="004D7B55"/>
    <w:rsid w:val="004E005A"/>
    <w:rsid w:val="004E046D"/>
    <w:rsid w:val="004E0531"/>
    <w:rsid w:val="004E07BF"/>
    <w:rsid w:val="004E0912"/>
    <w:rsid w:val="004E09E5"/>
    <w:rsid w:val="004E0D92"/>
    <w:rsid w:val="004E0E98"/>
    <w:rsid w:val="004E0EDF"/>
    <w:rsid w:val="004E104A"/>
    <w:rsid w:val="004E136B"/>
    <w:rsid w:val="004E1CE5"/>
    <w:rsid w:val="004E1FB3"/>
    <w:rsid w:val="004E202C"/>
    <w:rsid w:val="004E2069"/>
    <w:rsid w:val="004E242A"/>
    <w:rsid w:val="004E272B"/>
    <w:rsid w:val="004E27C4"/>
    <w:rsid w:val="004E2F14"/>
    <w:rsid w:val="004E2FEF"/>
    <w:rsid w:val="004E33DD"/>
    <w:rsid w:val="004E388C"/>
    <w:rsid w:val="004E38D5"/>
    <w:rsid w:val="004E393F"/>
    <w:rsid w:val="004E3AB8"/>
    <w:rsid w:val="004E3B0C"/>
    <w:rsid w:val="004E3B2C"/>
    <w:rsid w:val="004E3EA0"/>
    <w:rsid w:val="004E40BF"/>
    <w:rsid w:val="004E4213"/>
    <w:rsid w:val="004E42F7"/>
    <w:rsid w:val="004E4316"/>
    <w:rsid w:val="004E46CE"/>
    <w:rsid w:val="004E4745"/>
    <w:rsid w:val="004E5022"/>
    <w:rsid w:val="004E50D2"/>
    <w:rsid w:val="004E51A1"/>
    <w:rsid w:val="004E51E7"/>
    <w:rsid w:val="004E5282"/>
    <w:rsid w:val="004E54E3"/>
    <w:rsid w:val="004E5756"/>
    <w:rsid w:val="004E57EE"/>
    <w:rsid w:val="004E5B06"/>
    <w:rsid w:val="004E5C35"/>
    <w:rsid w:val="004E5C83"/>
    <w:rsid w:val="004E5E1E"/>
    <w:rsid w:val="004E5EF4"/>
    <w:rsid w:val="004E62B0"/>
    <w:rsid w:val="004E6346"/>
    <w:rsid w:val="004E6381"/>
    <w:rsid w:val="004E658B"/>
    <w:rsid w:val="004E66FD"/>
    <w:rsid w:val="004E69BF"/>
    <w:rsid w:val="004E71AF"/>
    <w:rsid w:val="004E7229"/>
    <w:rsid w:val="004E75E0"/>
    <w:rsid w:val="004E7603"/>
    <w:rsid w:val="004E767A"/>
    <w:rsid w:val="004E76C4"/>
    <w:rsid w:val="004E7B76"/>
    <w:rsid w:val="004E7FA1"/>
    <w:rsid w:val="004F008C"/>
    <w:rsid w:val="004F00BA"/>
    <w:rsid w:val="004F0379"/>
    <w:rsid w:val="004F09BA"/>
    <w:rsid w:val="004F0A66"/>
    <w:rsid w:val="004F0EDD"/>
    <w:rsid w:val="004F1080"/>
    <w:rsid w:val="004F1148"/>
    <w:rsid w:val="004F14A7"/>
    <w:rsid w:val="004F14C2"/>
    <w:rsid w:val="004F1896"/>
    <w:rsid w:val="004F1998"/>
    <w:rsid w:val="004F1A0C"/>
    <w:rsid w:val="004F1D3A"/>
    <w:rsid w:val="004F1DDF"/>
    <w:rsid w:val="004F20EE"/>
    <w:rsid w:val="004F21CE"/>
    <w:rsid w:val="004F2474"/>
    <w:rsid w:val="004F2870"/>
    <w:rsid w:val="004F28D5"/>
    <w:rsid w:val="004F2D2E"/>
    <w:rsid w:val="004F39EF"/>
    <w:rsid w:val="004F4282"/>
    <w:rsid w:val="004F4A6F"/>
    <w:rsid w:val="004F4E25"/>
    <w:rsid w:val="004F4E83"/>
    <w:rsid w:val="004F564C"/>
    <w:rsid w:val="004F5763"/>
    <w:rsid w:val="004F5A24"/>
    <w:rsid w:val="004F5C7A"/>
    <w:rsid w:val="004F5FA2"/>
    <w:rsid w:val="004F62B3"/>
    <w:rsid w:val="004F6551"/>
    <w:rsid w:val="004F6582"/>
    <w:rsid w:val="004F6876"/>
    <w:rsid w:val="004F688E"/>
    <w:rsid w:val="004F7267"/>
    <w:rsid w:val="004F7441"/>
    <w:rsid w:val="004F7AEB"/>
    <w:rsid w:val="004F7E29"/>
    <w:rsid w:val="005006D8"/>
    <w:rsid w:val="00500BD7"/>
    <w:rsid w:val="00500C23"/>
    <w:rsid w:val="00500D43"/>
    <w:rsid w:val="00500E1B"/>
    <w:rsid w:val="00500EC6"/>
    <w:rsid w:val="005010AD"/>
    <w:rsid w:val="005010AF"/>
    <w:rsid w:val="005012CE"/>
    <w:rsid w:val="00501409"/>
    <w:rsid w:val="00501447"/>
    <w:rsid w:val="005019A7"/>
    <w:rsid w:val="00501E4D"/>
    <w:rsid w:val="00501FA8"/>
    <w:rsid w:val="00502078"/>
    <w:rsid w:val="0050251E"/>
    <w:rsid w:val="00502815"/>
    <w:rsid w:val="00502867"/>
    <w:rsid w:val="005028E8"/>
    <w:rsid w:val="00502C5A"/>
    <w:rsid w:val="00503DD4"/>
    <w:rsid w:val="00503E90"/>
    <w:rsid w:val="00504086"/>
    <w:rsid w:val="005041B6"/>
    <w:rsid w:val="0050437B"/>
    <w:rsid w:val="00504700"/>
    <w:rsid w:val="005047E0"/>
    <w:rsid w:val="00504ADE"/>
    <w:rsid w:val="00504BC1"/>
    <w:rsid w:val="00504D1A"/>
    <w:rsid w:val="00504D37"/>
    <w:rsid w:val="00504E7A"/>
    <w:rsid w:val="00504F1D"/>
    <w:rsid w:val="00505087"/>
    <w:rsid w:val="00505330"/>
    <w:rsid w:val="00505A88"/>
    <w:rsid w:val="00505B0D"/>
    <w:rsid w:val="00505CDC"/>
    <w:rsid w:val="00505CF7"/>
    <w:rsid w:val="005061C3"/>
    <w:rsid w:val="005065D4"/>
    <w:rsid w:val="00506C4B"/>
    <w:rsid w:val="00507075"/>
    <w:rsid w:val="0050717A"/>
    <w:rsid w:val="0050722A"/>
    <w:rsid w:val="005074D0"/>
    <w:rsid w:val="00507776"/>
    <w:rsid w:val="005078E9"/>
    <w:rsid w:val="00507968"/>
    <w:rsid w:val="00507B7D"/>
    <w:rsid w:val="00507E95"/>
    <w:rsid w:val="0051001B"/>
    <w:rsid w:val="0051068C"/>
    <w:rsid w:val="00510A7F"/>
    <w:rsid w:val="00510AA6"/>
    <w:rsid w:val="005115DE"/>
    <w:rsid w:val="00511BB7"/>
    <w:rsid w:val="00511FD1"/>
    <w:rsid w:val="005120FA"/>
    <w:rsid w:val="00512CFD"/>
    <w:rsid w:val="00512EF3"/>
    <w:rsid w:val="00512F3F"/>
    <w:rsid w:val="005134CB"/>
    <w:rsid w:val="005134D8"/>
    <w:rsid w:val="0051353B"/>
    <w:rsid w:val="0051354B"/>
    <w:rsid w:val="00513576"/>
    <w:rsid w:val="005143DE"/>
    <w:rsid w:val="00514B28"/>
    <w:rsid w:val="00514DDB"/>
    <w:rsid w:val="00514E32"/>
    <w:rsid w:val="00514EB5"/>
    <w:rsid w:val="005160BC"/>
    <w:rsid w:val="00516158"/>
    <w:rsid w:val="005162D3"/>
    <w:rsid w:val="005163ED"/>
    <w:rsid w:val="005169BD"/>
    <w:rsid w:val="00516B7C"/>
    <w:rsid w:val="00516B88"/>
    <w:rsid w:val="00516D27"/>
    <w:rsid w:val="005175F1"/>
    <w:rsid w:val="00517775"/>
    <w:rsid w:val="00517C7D"/>
    <w:rsid w:val="00520C91"/>
    <w:rsid w:val="00520E36"/>
    <w:rsid w:val="00520F92"/>
    <w:rsid w:val="00521164"/>
    <w:rsid w:val="005215E6"/>
    <w:rsid w:val="00521812"/>
    <w:rsid w:val="005229A5"/>
    <w:rsid w:val="00522A2A"/>
    <w:rsid w:val="00523626"/>
    <w:rsid w:val="005247CB"/>
    <w:rsid w:val="0052538C"/>
    <w:rsid w:val="00525692"/>
    <w:rsid w:val="005257C4"/>
    <w:rsid w:val="00525825"/>
    <w:rsid w:val="005258A2"/>
    <w:rsid w:val="00525D65"/>
    <w:rsid w:val="00525E8C"/>
    <w:rsid w:val="00525FE9"/>
    <w:rsid w:val="00526026"/>
    <w:rsid w:val="005264B7"/>
    <w:rsid w:val="00526580"/>
    <w:rsid w:val="00526B70"/>
    <w:rsid w:val="00526BCD"/>
    <w:rsid w:val="00526CBC"/>
    <w:rsid w:val="00526CD8"/>
    <w:rsid w:val="00527246"/>
    <w:rsid w:val="0052749A"/>
    <w:rsid w:val="005276DA"/>
    <w:rsid w:val="00527B18"/>
    <w:rsid w:val="00527D8B"/>
    <w:rsid w:val="005302B7"/>
    <w:rsid w:val="00530C0D"/>
    <w:rsid w:val="00531392"/>
    <w:rsid w:val="0053143D"/>
    <w:rsid w:val="00531544"/>
    <w:rsid w:val="00531751"/>
    <w:rsid w:val="00531DFD"/>
    <w:rsid w:val="00531F64"/>
    <w:rsid w:val="00532490"/>
    <w:rsid w:val="0053254F"/>
    <w:rsid w:val="00532652"/>
    <w:rsid w:val="00532885"/>
    <w:rsid w:val="00532DD4"/>
    <w:rsid w:val="00532FE1"/>
    <w:rsid w:val="005337CF"/>
    <w:rsid w:val="00533BC1"/>
    <w:rsid w:val="00533BF6"/>
    <w:rsid w:val="00533FC8"/>
    <w:rsid w:val="005343E8"/>
    <w:rsid w:val="00534A2B"/>
    <w:rsid w:val="00534FDD"/>
    <w:rsid w:val="005352BE"/>
    <w:rsid w:val="005352C4"/>
    <w:rsid w:val="00535523"/>
    <w:rsid w:val="00535644"/>
    <w:rsid w:val="00535E94"/>
    <w:rsid w:val="0053659F"/>
    <w:rsid w:val="005366AC"/>
    <w:rsid w:val="00536AF0"/>
    <w:rsid w:val="00536BB0"/>
    <w:rsid w:val="00537050"/>
    <w:rsid w:val="00537285"/>
    <w:rsid w:val="005372CF"/>
    <w:rsid w:val="005375A7"/>
    <w:rsid w:val="00537945"/>
    <w:rsid w:val="00537D42"/>
    <w:rsid w:val="00537DE3"/>
    <w:rsid w:val="00537FE3"/>
    <w:rsid w:val="00540527"/>
    <w:rsid w:val="0054057C"/>
    <w:rsid w:val="0054066C"/>
    <w:rsid w:val="005406EE"/>
    <w:rsid w:val="00540C04"/>
    <w:rsid w:val="00540C55"/>
    <w:rsid w:val="00540EC9"/>
    <w:rsid w:val="00540F66"/>
    <w:rsid w:val="0054101A"/>
    <w:rsid w:val="0054133A"/>
    <w:rsid w:val="0054139B"/>
    <w:rsid w:val="00541DEC"/>
    <w:rsid w:val="00541EE6"/>
    <w:rsid w:val="00541F64"/>
    <w:rsid w:val="0054242F"/>
    <w:rsid w:val="00542C61"/>
    <w:rsid w:val="00542DCD"/>
    <w:rsid w:val="00542EAC"/>
    <w:rsid w:val="00542EE6"/>
    <w:rsid w:val="00542FD1"/>
    <w:rsid w:val="00543065"/>
    <w:rsid w:val="0054357F"/>
    <w:rsid w:val="005435B2"/>
    <w:rsid w:val="005437DC"/>
    <w:rsid w:val="00543B40"/>
    <w:rsid w:val="00543F22"/>
    <w:rsid w:val="005445E2"/>
    <w:rsid w:val="0054485D"/>
    <w:rsid w:val="00544A42"/>
    <w:rsid w:val="00544BBC"/>
    <w:rsid w:val="00544E85"/>
    <w:rsid w:val="0054531B"/>
    <w:rsid w:val="00545536"/>
    <w:rsid w:val="0054560A"/>
    <w:rsid w:val="00545ED5"/>
    <w:rsid w:val="00545F13"/>
    <w:rsid w:val="005460B6"/>
    <w:rsid w:val="00546B6B"/>
    <w:rsid w:val="00546F05"/>
    <w:rsid w:val="005470E7"/>
    <w:rsid w:val="00547172"/>
    <w:rsid w:val="0054765F"/>
    <w:rsid w:val="0054791E"/>
    <w:rsid w:val="00547DA4"/>
    <w:rsid w:val="00547DD1"/>
    <w:rsid w:val="005500F6"/>
    <w:rsid w:val="0055056D"/>
    <w:rsid w:val="00550C22"/>
    <w:rsid w:val="00550C82"/>
    <w:rsid w:val="00550D00"/>
    <w:rsid w:val="00550E6C"/>
    <w:rsid w:val="00550EE2"/>
    <w:rsid w:val="00550F5F"/>
    <w:rsid w:val="00551481"/>
    <w:rsid w:val="00551824"/>
    <w:rsid w:val="00551BCD"/>
    <w:rsid w:val="00551CC1"/>
    <w:rsid w:val="00551E9E"/>
    <w:rsid w:val="00551FD7"/>
    <w:rsid w:val="0055205F"/>
    <w:rsid w:val="005522E3"/>
    <w:rsid w:val="0055259D"/>
    <w:rsid w:val="005525FA"/>
    <w:rsid w:val="00552846"/>
    <w:rsid w:val="00552AA0"/>
    <w:rsid w:val="00552FEA"/>
    <w:rsid w:val="00553072"/>
    <w:rsid w:val="00553A27"/>
    <w:rsid w:val="00553B4A"/>
    <w:rsid w:val="00553B76"/>
    <w:rsid w:val="00553E7E"/>
    <w:rsid w:val="00554244"/>
    <w:rsid w:val="005547B6"/>
    <w:rsid w:val="005548A4"/>
    <w:rsid w:val="00554D0E"/>
    <w:rsid w:val="00554E64"/>
    <w:rsid w:val="00554F66"/>
    <w:rsid w:val="00555151"/>
    <w:rsid w:val="005553DD"/>
    <w:rsid w:val="005554F4"/>
    <w:rsid w:val="0055590B"/>
    <w:rsid w:val="00555AC9"/>
    <w:rsid w:val="0055617C"/>
    <w:rsid w:val="00556489"/>
    <w:rsid w:val="0055652A"/>
    <w:rsid w:val="005566A1"/>
    <w:rsid w:val="0055678F"/>
    <w:rsid w:val="0055689D"/>
    <w:rsid w:val="00556D53"/>
    <w:rsid w:val="005570C8"/>
    <w:rsid w:val="00557479"/>
    <w:rsid w:val="0055762F"/>
    <w:rsid w:val="00557888"/>
    <w:rsid w:val="00557BE7"/>
    <w:rsid w:val="00557E26"/>
    <w:rsid w:val="0056007E"/>
    <w:rsid w:val="0056070F"/>
    <w:rsid w:val="00560955"/>
    <w:rsid w:val="00560C4E"/>
    <w:rsid w:val="00561137"/>
    <w:rsid w:val="0056129F"/>
    <w:rsid w:val="0056131C"/>
    <w:rsid w:val="005615D9"/>
    <w:rsid w:val="00561897"/>
    <w:rsid w:val="00561A76"/>
    <w:rsid w:val="00561B1E"/>
    <w:rsid w:val="00561C53"/>
    <w:rsid w:val="00561D87"/>
    <w:rsid w:val="00561DFC"/>
    <w:rsid w:val="0056209A"/>
    <w:rsid w:val="0056237A"/>
    <w:rsid w:val="00562581"/>
    <w:rsid w:val="00563285"/>
    <w:rsid w:val="00563D53"/>
    <w:rsid w:val="0056411A"/>
    <w:rsid w:val="00564126"/>
    <w:rsid w:val="005641C0"/>
    <w:rsid w:val="005642AF"/>
    <w:rsid w:val="005643B0"/>
    <w:rsid w:val="00564555"/>
    <w:rsid w:val="005647B1"/>
    <w:rsid w:val="00564AAB"/>
    <w:rsid w:val="00564D40"/>
    <w:rsid w:val="00564D41"/>
    <w:rsid w:val="00564D94"/>
    <w:rsid w:val="00564E68"/>
    <w:rsid w:val="00565182"/>
    <w:rsid w:val="005653F4"/>
    <w:rsid w:val="005655C5"/>
    <w:rsid w:val="005656E1"/>
    <w:rsid w:val="005657E6"/>
    <w:rsid w:val="0056580C"/>
    <w:rsid w:val="005658BA"/>
    <w:rsid w:val="00565BE1"/>
    <w:rsid w:val="0056628D"/>
    <w:rsid w:val="0056631E"/>
    <w:rsid w:val="00566AC5"/>
    <w:rsid w:val="00566AD3"/>
    <w:rsid w:val="00567058"/>
    <w:rsid w:val="0056719B"/>
    <w:rsid w:val="005672D2"/>
    <w:rsid w:val="00567A4B"/>
    <w:rsid w:val="005700F5"/>
    <w:rsid w:val="005701D4"/>
    <w:rsid w:val="005703A3"/>
    <w:rsid w:val="00570744"/>
    <w:rsid w:val="00570DEC"/>
    <w:rsid w:val="00570E9C"/>
    <w:rsid w:val="005717C9"/>
    <w:rsid w:val="00571D41"/>
    <w:rsid w:val="00571DB4"/>
    <w:rsid w:val="0057232B"/>
    <w:rsid w:val="0057263C"/>
    <w:rsid w:val="00572725"/>
    <w:rsid w:val="005729F2"/>
    <w:rsid w:val="00572A65"/>
    <w:rsid w:val="00572A9A"/>
    <w:rsid w:val="00572B27"/>
    <w:rsid w:val="00572B9D"/>
    <w:rsid w:val="00572D09"/>
    <w:rsid w:val="00572E09"/>
    <w:rsid w:val="00572EE4"/>
    <w:rsid w:val="00573458"/>
    <w:rsid w:val="005738F6"/>
    <w:rsid w:val="00573A06"/>
    <w:rsid w:val="00573B76"/>
    <w:rsid w:val="00573C5E"/>
    <w:rsid w:val="00573CB9"/>
    <w:rsid w:val="005743B1"/>
    <w:rsid w:val="0057442D"/>
    <w:rsid w:val="005747D2"/>
    <w:rsid w:val="00574854"/>
    <w:rsid w:val="0057485E"/>
    <w:rsid w:val="0057497D"/>
    <w:rsid w:val="00574AA8"/>
    <w:rsid w:val="00574C58"/>
    <w:rsid w:val="0057519E"/>
    <w:rsid w:val="0057531A"/>
    <w:rsid w:val="00575562"/>
    <w:rsid w:val="005756AF"/>
    <w:rsid w:val="0057573A"/>
    <w:rsid w:val="00575D18"/>
    <w:rsid w:val="00575D41"/>
    <w:rsid w:val="00575D84"/>
    <w:rsid w:val="00575FC4"/>
    <w:rsid w:val="00576A50"/>
    <w:rsid w:val="00576F0B"/>
    <w:rsid w:val="005771A1"/>
    <w:rsid w:val="00577230"/>
    <w:rsid w:val="005772C4"/>
    <w:rsid w:val="00577BC4"/>
    <w:rsid w:val="00580452"/>
    <w:rsid w:val="00580638"/>
    <w:rsid w:val="00580A57"/>
    <w:rsid w:val="00580BBE"/>
    <w:rsid w:val="005811EE"/>
    <w:rsid w:val="00581668"/>
    <w:rsid w:val="00581FD1"/>
    <w:rsid w:val="00582114"/>
    <w:rsid w:val="005822C4"/>
    <w:rsid w:val="00582A3D"/>
    <w:rsid w:val="005832E9"/>
    <w:rsid w:val="005837F2"/>
    <w:rsid w:val="0058382E"/>
    <w:rsid w:val="005838CF"/>
    <w:rsid w:val="0058395D"/>
    <w:rsid w:val="00583D0A"/>
    <w:rsid w:val="00584373"/>
    <w:rsid w:val="0058438F"/>
    <w:rsid w:val="00584552"/>
    <w:rsid w:val="00584C32"/>
    <w:rsid w:val="005851D9"/>
    <w:rsid w:val="005859B7"/>
    <w:rsid w:val="00585CB1"/>
    <w:rsid w:val="0058646C"/>
    <w:rsid w:val="005865E1"/>
    <w:rsid w:val="005866C9"/>
    <w:rsid w:val="00586D97"/>
    <w:rsid w:val="00586F1F"/>
    <w:rsid w:val="0058702C"/>
    <w:rsid w:val="005872A5"/>
    <w:rsid w:val="0058783A"/>
    <w:rsid w:val="005878A9"/>
    <w:rsid w:val="00587AEB"/>
    <w:rsid w:val="00587DEC"/>
    <w:rsid w:val="00587E8B"/>
    <w:rsid w:val="00587FB7"/>
    <w:rsid w:val="00590997"/>
    <w:rsid w:val="00590A8C"/>
    <w:rsid w:val="00590BAD"/>
    <w:rsid w:val="00590F5D"/>
    <w:rsid w:val="005913F2"/>
    <w:rsid w:val="00591965"/>
    <w:rsid w:val="00592110"/>
    <w:rsid w:val="00592412"/>
    <w:rsid w:val="00592442"/>
    <w:rsid w:val="0059251B"/>
    <w:rsid w:val="005926B1"/>
    <w:rsid w:val="00592724"/>
    <w:rsid w:val="00592BA8"/>
    <w:rsid w:val="00592DBD"/>
    <w:rsid w:val="00592EC1"/>
    <w:rsid w:val="00592F2B"/>
    <w:rsid w:val="00592FD5"/>
    <w:rsid w:val="00593688"/>
    <w:rsid w:val="005937C1"/>
    <w:rsid w:val="00593B17"/>
    <w:rsid w:val="00593BBE"/>
    <w:rsid w:val="00593E02"/>
    <w:rsid w:val="005942AB"/>
    <w:rsid w:val="005946A9"/>
    <w:rsid w:val="00594839"/>
    <w:rsid w:val="00594EA2"/>
    <w:rsid w:val="00594FEF"/>
    <w:rsid w:val="00595206"/>
    <w:rsid w:val="0059526E"/>
    <w:rsid w:val="00595554"/>
    <w:rsid w:val="00595AF4"/>
    <w:rsid w:val="00595B35"/>
    <w:rsid w:val="005960BA"/>
    <w:rsid w:val="00596447"/>
    <w:rsid w:val="00596632"/>
    <w:rsid w:val="005968B7"/>
    <w:rsid w:val="00596AB8"/>
    <w:rsid w:val="00596E79"/>
    <w:rsid w:val="005972D3"/>
    <w:rsid w:val="00597373"/>
    <w:rsid w:val="0059754D"/>
    <w:rsid w:val="005976D3"/>
    <w:rsid w:val="005978F0"/>
    <w:rsid w:val="00597A61"/>
    <w:rsid w:val="00597E7C"/>
    <w:rsid w:val="005A03CE"/>
    <w:rsid w:val="005A0A1E"/>
    <w:rsid w:val="005A0A21"/>
    <w:rsid w:val="005A0A95"/>
    <w:rsid w:val="005A1305"/>
    <w:rsid w:val="005A13FC"/>
    <w:rsid w:val="005A15D0"/>
    <w:rsid w:val="005A17ED"/>
    <w:rsid w:val="005A1918"/>
    <w:rsid w:val="005A19E9"/>
    <w:rsid w:val="005A1BEF"/>
    <w:rsid w:val="005A1C0E"/>
    <w:rsid w:val="005A1EA4"/>
    <w:rsid w:val="005A1F9F"/>
    <w:rsid w:val="005A212E"/>
    <w:rsid w:val="005A2162"/>
    <w:rsid w:val="005A216B"/>
    <w:rsid w:val="005A2213"/>
    <w:rsid w:val="005A22FE"/>
    <w:rsid w:val="005A2407"/>
    <w:rsid w:val="005A256A"/>
    <w:rsid w:val="005A281B"/>
    <w:rsid w:val="005A3016"/>
    <w:rsid w:val="005A30C8"/>
    <w:rsid w:val="005A3A4F"/>
    <w:rsid w:val="005A429D"/>
    <w:rsid w:val="005A43A7"/>
    <w:rsid w:val="005A4424"/>
    <w:rsid w:val="005A480F"/>
    <w:rsid w:val="005A4886"/>
    <w:rsid w:val="005A4C30"/>
    <w:rsid w:val="005A5395"/>
    <w:rsid w:val="005A539C"/>
    <w:rsid w:val="005A591E"/>
    <w:rsid w:val="005A5B59"/>
    <w:rsid w:val="005A5C3C"/>
    <w:rsid w:val="005A5C54"/>
    <w:rsid w:val="005A6009"/>
    <w:rsid w:val="005A6371"/>
    <w:rsid w:val="005A68F8"/>
    <w:rsid w:val="005A7006"/>
    <w:rsid w:val="005A7632"/>
    <w:rsid w:val="005A77C8"/>
    <w:rsid w:val="005A7A83"/>
    <w:rsid w:val="005A7B8F"/>
    <w:rsid w:val="005A7BB7"/>
    <w:rsid w:val="005A7DA2"/>
    <w:rsid w:val="005A7FCD"/>
    <w:rsid w:val="005B0049"/>
    <w:rsid w:val="005B00FE"/>
    <w:rsid w:val="005B016A"/>
    <w:rsid w:val="005B02F9"/>
    <w:rsid w:val="005B057E"/>
    <w:rsid w:val="005B0798"/>
    <w:rsid w:val="005B0D77"/>
    <w:rsid w:val="005B0FBC"/>
    <w:rsid w:val="005B10F3"/>
    <w:rsid w:val="005B112D"/>
    <w:rsid w:val="005B137D"/>
    <w:rsid w:val="005B15AC"/>
    <w:rsid w:val="005B1D1F"/>
    <w:rsid w:val="005B1E7B"/>
    <w:rsid w:val="005B23C2"/>
    <w:rsid w:val="005B241F"/>
    <w:rsid w:val="005B250E"/>
    <w:rsid w:val="005B282F"/>
    <w:rsid w:val="005B2B9F"/>
    <w:rsid w:val="005B2EB8"/>
    <w:rsid w:val="005B2EF1"/>
    <w:rsid w:val="005B30AD"/>
    <w:rsid w:val="005B311A"/>
    <w:rsid w:val="005B3766"/>
    <w:rsid w:val="005B3DFF"/>
    <w:rsid w:val="005B3FD2"/>
    <w:rsid w:val="005B3FE5"/>
    <w:rsid w:val="005B404C"/>
    <w:rsid w:val="005B4055"/>
    <w:rsid w:val="005B4100"/>
    <w:rsid w:val="005B4379"/>
    <w:rsid w:val="005B455D"/>
    <w:rsid w:val="005B4843"/>
    <w:rsid w:val="005B4A7D"/>
    <w:rsid w:val="005B4ADC"/>
    <w:rsid w:val="005B52E4"/>
    <w:rsid w:val="005B5479"/>
    <w:rsid w:val="005B5633"/>
    <w:rsid w:val="005B6236"/>
    <w:rsid w:val="005B63FF"/>
    <w:rsid w:val="005B647F"/>
    <w:rsid w:val="005B6663"/>
    <w:rsid w:val="005B68A0"/>
    <w:rsid w:val="005B6B6B"/>
    <w:rsid w:val="005B6CEB"/>
    <w:rsid w:val="005B724A"/>
    <w:rsid w:val="005B75C2"/>
    <w:rsid w:val="005B77A8"/>
    <w:rsid w:val="005B7A6A"/>
    <w:rsid w:val="005B7B47"/>
    <w:rsid w:val="005B7C5C"/>
    <w:rsid w:val="005B7F5F"/>
    <w:rsid w:val="005C073E"/>
    <w:rsid w:val="005C0B27"/>
    <w:rsid w:val="005C0D01"/>
    <w:rsid w:val="005C10D8"/>
    <w:rsid w:val="005C1428"/>
    <w:rsid w:val="005C1462"/>
    <w:rsid w:val="005C16CF"/>
    <w:rsid w:val="005C1B61"/>
    <w:rsid w:val="005C1EF2"/>
    <w:rsid w:val="005C206A"/>
    <w:rsid w:val="005C23B0"/>
    <w:rsid w:val="005C24E0"/>
    <w:rsid w:val="005C263B"/>
    <w:rsid w:val="005C2EEC"/>
    <w:rsid w:val="005C3013"/>
    <w:rsid w:val="005C3061"/>
    <w:rsid w:val="005C3224"/>
    <w:rsid w:val="005C4186"/>
    <w:rsid w:val="005C4398"/>
    <w:rsid w:val="005C4A88"/>
    <w:rsid w:val="005C4B6F"/>
    <w:rsid w:val="005C547E"/>
    <w:rsid w:val="005C57B2"/>
    <w:rsid w:val="005C5DFC"/>
    <w:rsid w:val="005C6198"/>
    <w:rsid w:val="005C6328"/>
    <w:rsid w:val="005C6337"/>
    <w:rsid w:val="005C6768"/>
    <w:rsid w:val="005C711E"/>
    <w:rsid w:val="005C7181"/>
    <w:rsid w:val="005C71BB"/>
    <w:rsid w:val="005C7246"/>
    <w:rsid w:val="005C725E"/>
    <w:rsid w:val="005C7348"/>
    <w:rsid w:val="005C74EA"/>
    <w:rsid w:val="005C7696"/>
    <w:rsid w:val="005C7A35"/>
    <w:rsid w:val="005C7CC4"/>
    <w:rsid w:val="005D0234"/>
    <w:rsid w:val="005D0379"/>
    <w:rsid w:val="005D0535"/>
    <w:rsid w:val="005D0975"/>
    <w:rsid w:val="005D099D"/>
    <w:rsid w:val="005D0C1C"/>
    <w:rsid w:val="005D0C2D"/>
    <w:rsid w:val="005D124F"/>
    <w:rsid w:val="005D1699"/>
    <w:rsid w:val="005D188E"/>
    <w:rsid w:val="005D18F0"/>
    <w:rsid w:val="005D194F"/>
    <w:rsid w:val="005D195B"/>
    <w:rsid w:val="005D1BF5"/>
    <w:rsid w:val="005D22A0"/>
    <w:rsid w:val="005D26DE"/>
    <w:rsid w:val="005D2874"/>
    <w:rsid w:val="005D2BEB"/>
    <w:rsid w:val="005D2D43"/>
    <w:rsid w:val="005D369F"/>
    <w:rsid w:val="005D388C"/>
    <w:rsid w:val="005D3AD2"/>
    <w:rsid w:val="005D3ADC"/>
    <w:rsid w:val="005D3CFD"/>
    <w:rsid w:val="005D3D0B"/>
    <w:rsid w:val="005D3F00"/>
    <w:rsid w:val="005D3F58"/>
    <w:rsid w:val="005D403B"/>
    <w:rsid w:val="005D4248"/>
    <w:rsid w:val="005D4336"/>
    <w:rsid w:val="005D4588"/>
    <w:rsid w:val="005D472A"/>
    <w:rsid w:val="005D4845"/>
    <w:rsid w:val="005D4A20"/>
    <w:rsid w:val="005D4B8A"/>
    <w:rsid w:val="005D4D8E"/>
    <w:rsid w:val="005D4F3E"/>
    <w:rsid w:val="005D524D"/>
    <w:rsid w:val="005D5578"/>
    <w:rsid w:val="005D56FD"/>
    <w:rsid w:val="005D6E90"/>
    <w:rsid w:val="005D72CA"/>
    <w:rsid w:val="005D7306"/>
    <w:rsid w:val="005D74B1"/>
    <w:rsid w:val="005D7A93"/>
    <w:rsid w:val="005D7E5E"/>
    <w:rsid w:val="005E0107"/>
    <w:rsid w:val="005E0132"/>
    <w:rsid w:val="005E03B4"/>
    <w:rsid w:val="005E0C51"/>
    <w:rsid w:val="005E0EA4"/>
    <w:rsid w:val="005E10EB"/>
    <w:rsid w:val="005E11AE"/>
    <w:rsid w:val="005E12C8"/>
    <w:rsid w:val="005E1455"/>
    <w:rsid w:val="005E1540"/>
    <w:rsid w:val="005E1759"/>
    <w:rsid w:val="005E18CB"/>
    <w:rsid w:val="005E1A8F"/>
    <w:rsid w:val="005E23B3"/>
    <w:rsid w:val="005E23B4"/>
    <w:rsid w:val="005E24A5"/>
    <w:rsid w:val="005E267D"/>
    <w:rsid w:val="005E27FF"/>
    <w:rsid w:val="005E3012"/>
    <w:rsid w:val="005E3437"/>
    <w:rsid w:val="005E3A5C"/>
    <w:rsid w:val="005E3D7E"/>
    <w:rsid w:val="005E4189"/>
    <w:rsid w:val="005E4A5B"/>
    <w:rsid w:val="005E54BF"/>
    <w:rsid w:val="005E57B2"/>
    <w:rsid w:val="005E5AC6"/>
    <w:rsid w:val="005E5C1C"/>
    <w:rsid w:val="005E5DA7"/>
    <w:rsid w:val="005E680D"/>
    <w:rsid w:val="005E6847"/>
    <w:rsid w:val="005E74C9"/>
    <w:rsid w:val="005E7A0C"/>
    <w:rsid w:val="005E7B8C"/>
    <w:rsid w:val="005E7FA6"/>
    <w:rsid w:val="005F00A7"/>
    <w:rsid w:val="005F00D9"/>
    <w:rsid w:val="005F07D9"/>
    <w:rsid w:val="005F0868"/>
    <w:rsid w:val="005F0BB6"/>
    <w:rsid w:val="005F0BFB"/>
    <w:rsid w:val="005F0FD2"/>
    <w:rsid w:val="005F1042"/>
    <w:rsid w:val="005F1065"/>
    <w:rsid w:val="005F10E5"/>
    <w:rsid w:val="005F15A2"/>
    <w:rsid w:val="005F1EFD"/>
    <w:rsid w:val="005F1F16"/>
    <w:rsid w:val="005F2433"/>
    <w:rsid w:val="005F28F5"/>
    <w:rsid w:val="005F2A9E"/>
    <w:rsid w:val="005F2ACE"/>
    <w:rsid w:val="005F2C7A"/>
    <w:rsid w:val="005F324F"/>
    <w:rsid w:val="005F34AE"/>
    <w:rsid w:val="005F397C"/>
    <w:rsid w:val="005F3C04"/>
    <w:rsid w:val="005F3C52"/>
    <w:rsid w:val="005F3F60"/>
    <w:rsid w:val="005F3FB5"/>
    <w:rsid w:val="005F40E2"/>
    <w:rsid w:val="005F40E6"/>
    <w:rsid w:val="005F423F"/>
    <w:rsid w:val="005F445E"/>
    <w:rsid w:val="005F4610"/>
    <w:rsid w:val="005F4656"/>
    <w:rsid w:val="005F4A88"/>
    <w:rsid w:val="005F50A0"/>
    <w:rsid w:val="005F5105"/>
    <w:rsid w:val="005F5D80"/>
    <w:rsid w:val="005F5F34"/>
    <w:rsid w:val="005F63CB"/>
    <w:rsid w:val="005F72FE"/>
    <w:rsid w:val="005F7ABC"/>
    <w:rsid w:val="005F7B5A"/>
    <w:rsid w:val="005F7D3C"/>
    <w:rsid w:val="005F7FED"/>
    <w:rsid w:val="006000CB"/>
    <w:rsid w:val="006000E3"/>
    <w:rsid w:val="006002C3"/>
    <w:rsid w:val="006002D4"/>
    <w:rsid w:val="006005F4"/>
    <w:rsid w:val="00600657"/>
    <w:rsid w:val="00600679"/>
    <w:rsid w:val="0060072F"/>
    <w:rsid w:val="006009BB"/>
    <w:rsid w:val="00600A55"/>
    <w:rsid w:val="00600C1E"/>
    <w:rsid w:val="00600E1D"/>
    <w:rsid w:val="00600E76"/>
    <w:rsid w:val="00600FF6"/>
    <w:rsid w:val="00601081"/>
    <w:rsid w:val="006011CD"/>
    <w:rsid w:val="00601227"/>
    <w:rsid w:val="006013B8"/>
    <w:rsid w:val="006014D7"/>
    <w:rsid w:val="006016B7"/>
    <w:rsid w:val="00601810"/>
    <w:rsid w:val="0060183C"/>
    <w:rsid w:val="00601A7A"/>
    <w:rsid w:val="006022A7"/>
    <w:rsid w:val="00602397"/>
    <w:rsid w:val="006026FB"/>
    <w:rsid w:val="00603152"/>
    <w:rsid w:val="006032B8"/>
    <w:rsid w:val="00603544"/>
    <w:rsid w:val="0060384E"/>
    <w:rsid w:val="00603E8A"/>
    <w:rsid w:val="00603F73"/>
    <w:rsid w:val="006042C3"/>
    <w:rsid w:val="0060489E"/>
    <w:rsid w:val="00605019"/>
    <w:rsid w:val="0060554D"/>
    <w:rsid w:val="0060559C"/>
    <w:rsid w:val="0060565D"/>
    <w:rsid w:val="00605D02"/>
    <w:rsid w:val="006065E2"/>
    <w:rsid w:val="00606E31"/>
    <w:rsid w:val="0060700A"/>
    <w:rsid w:val="00607227"/>
    <w:rsid w:val="00607795"/>
    <w:rsid w:val="00607872"/>
    <w:rsid w:val="00607948"/>
    <w:rsid w:val="00607C84"/>
    <w:rsid w:val="0061008D"/>
    <w:rsid w:val="006102A8"/>
    <w:rsid w:val="0061062C"/>
    <w:rsid w:val="0061077A"/>
    <w:rsid w:val="00610854"/>
    <w:rsid w:val="006108D9"/>
    <w:rsid w:val="00610A29"/>
    <w:rsid w:val="00610AFB"/>
    <w:rsid w:val="0061116A"/>
    <w:rsid w:val="006116B9"/>
    <w:rsid w:val="00611DCD"/>
    <w:rsid w:val="00611FAB"/>
    <w:rsid w:val="006120A4"/>
    <w:rsid w:val="00612778"/>
    <w:rsid w:val="0061281E"/>
    <w:rsid w:val="00612BAD"/>
    <w:rsid w:val="00612C42"/>
    <w:rsid w:val="0061303A"/>
    <w:rsid w:val="0061319F"/>
    <w:rsid w:val="006139CA"/>
    <w:rsid w:val="00613C96"/>
    <w:rsid w:val="00613DBA"/>
    <w:rsid w:val="00613EBC"/>
    <w:rsid w:val="00614080"/>
    <w:rsid w:val="006142BB"/>
    <w:rsid w:val="00614DDD"/>
    <w:rsid w:val="006151FD"/>
    <w:rsid w:val="0061543C"/>
    <w:rsid w:val="0061548E"/>
    <w:rsid w:val="0061589D"/>
    <w:rsid w:val="00615A77"/>
    <w:rsid w:val="00615B84"/>
    <w:rsid w:val="00615E09"/>
    <w:rsid w:val="00615FA1"/>
    <w:rsid w:val="00616159"/>
    <w:rsid w:val="0061619F"/>
    <w:rsid w:val="00616925"/>
    <w:rsid w:val="00616D89"/>
    <w:rsid w:val="00616E74"/>
    <w:rsid w:val="0061732A"/>
    <w:rsid w:val="006177D3"/>
    <w:rsid w:val="0061780C"/>
    <w:rsid w:val="0062044E"/>
    <w:rsid w:val="006205D2"/>
    <w:rsid w:val="00620AF1"/>
    <w:rsid w:val="00620B08"/>
    <w:rsid w:val="00620B0E"/>
    <w:rsid w:val="006212C4"/>
    <w:rsid w:val="0062161D"/>
    <w:rsid w:val="006216BA"/>
    <w:rsid w:val="006218B1"/>
    <w:rsid w:val="00621BD4"/>
    <w:rsid w:val="00621E37"/>
    <w:rsid w:val="00621F2E"/>
    <w:rsid w:val="00622099"/>
    <w:rsid w:val="0062227C"/>
    <w:rsid w:val="00622385"/>
    <w:rsid w:val="0062259E"/>
    <w:rsid w:val="006227DC"/>
    <w:rsid w:val="00622820"/>
    <w:rsid w:val="00622960"/>
    <w:rsid w:val="00622AD0"/>
    <w:rsid w:val="00622D4A"/>
    <w:rsid w:val="00623597"/>
    <w:rsid w:val="006244AA"/>
    <w:rsid w:val="006244E8"/>
    <w:rsid w:val="006246B6"/>
    <w:rsid w:val="00624920"/>
    <w:rsid w:val="00625226"/>
    <w:rsid w:val="0062547D"/>
    <w:rsid w:val="0062549B"/>
    <w:rsid w:val="006255FD"/>
    <w:rsid w:val="00625685"/>
    <w:rsid w:val="006258CA"/>
    <w:rsid w:val="006261DF"/>
    <w:rsid w:val="0062625F"/>
    <w:rsid w:val="00626BE0"/>
    <w:rsid w:val="00627014"/>
    <w:rsid w:val="006270AF"/>
    <w:rsid w:val="00627176"/>
    <w:rsid w:val="006274AD"/>
    <w:rsid w:val="00627A95"/>
    <w:rsid w:val="00630008"/>
    <w:rsid w:val="00630166"/>
    <w:rsid w:val="0063058B"/>
    <w:rsid w:val="00630ADD"/>
    <w:rsid w:val="00630DDF"/>
    <w:rsid w:val="00631703"/>
    <w:rsid w:val="00631A8E"/>
    <w:rsid w:val="00631E5F"/>
    <w:rsid w:val="00632432"/>
    <w:rsid w:val="006326D8"/>
    <w:rsid w:val="006326ED"/>
    <w:rsid w:val="0063270C"/>
    <w:rsid w:val="0063271B"/>
    <w:rsid w:val="0063287A"/>
    <w:rsid w:val="0063290E"/>
    <w:rsid w:val="006329C3"/>
    <w:rsid w:val="00632B01"/>
    <w:rsid w:val="006332A6"/>
    <w:rsid w:val="00633650"/>
    <w:rsid w:val="0063371C"/>
    <w:rsid w:val="00633ADB"/>
    <w:rsid w:val="0063444F"/>
    <w:rsid w:val="006344DC"/>
    <w:rsid w:val="00634BA2"/>
    <w:rsid w:val="00634C63"/>
    <w:rsid w:val="00634CB3"/>
    <w:rsid w:val="00634CC5"/>
    <w:rsid w:val="0063514C"/>
    <w:rsid w:val="00635321"/>
    <w:rsid w:val="0063577C"/>
    <w:rsid w:val="0063583B"/>
    <w:rsid w:val="00635E72"/>
    <w:rsid w:val="00635F63"/>
    <w:rsid w:val="006362A7"/>
    <w:rsid w:val="00636A55"/>
    <w:rsid w:val="00636C7A"/>
    <w:rsid w:val="00636F72"/>
    <w:rsid w:val="00637032"/>
    <w:rsid w:val="0063726F"/>
    <w:rsid w:val="0063752A"/>
    <w:rsid w:val="006378DE"/>
    <w:rsid w:val="00637C13"/>
    <w:rsid w:val="00637C40"/>
    <w:rsid w:val="00637EB1"/>
    <w:rsid w:val="00640341"/>
    <w:rsid w:val="00640352"/>
    <w:rsid w:val="006404E3"/>
    <w:rsid w:val="00640D63"/>
    <w:rsid w:val="0064100E"/>
    <w:rsid w:val="00641039"/>
    <w:rsid w:val="00641069"/>
    <w:rsid w:val="006412ED"/>
    <w:rsid w:val="006412FE"/>
    <w:rsid w:val="006418E5"/>
    <w:rsid w:val="00641D03"/>
    <w:rsid w:val="00641DB0"/>
    <w:rsid w:val="0064207A"/>
    <w:rsid w:val="0064217F"/>
    <w:rsid w:val="006424EC"/>
    <w:rsid w:val="00642F25"/>
    <w:rsid w:val="00642FAF"/>
    <w:rsid w:val="00643769"/>
    <w:rsid w:val="00643B47"/>
    <w:rsid w:val="00643CD2"/>
    <w:rsid w:val="00643F49"/>
    <w:rsid w:val="00643FB4"/>
    <w:rsid w:val="0064416E"/>
    <w:rsid w:val="00644908"/>
    <w:rsid w:val="00644A0C"/>
    <w:rsid w:val="00644E3B"/>
    <w:rsid w:val="00644E61"/>
    <w:rsid w:val="006455EE"/>
    <w:rsid w:val="006458E4"/>
    <w:rsid w:val="00645BD9"/>
    <w:rsid w:val="00645BF6"/>
    <w:rsid w:val="00646041"/>
    <w:rsid w:val="006462C7"/>
    <w:rsid w:val="00646380"/>
    <w:rsid w:val="006467E8"/>
    <w:rsid w:val="00647222"/>
    <w:rsid w:val="00647646"/>
    <w:rsid w:val="00647735"/>
    <w:rsid w:val="00647D02"/>
    <w:rsid w:val="00647DC0"/>
    <w:rsid w:val="0065006A"/>
    <w:rsid w:val="00650103"/>
    <w:rsid w:val="006501EE"/>
    <w:rsid w:val="006504C9"/>
    <w:rsid w:val="0065082E"/>
    <w:rsid w:val="00650A6B"/>
    <w:rsid w:val="00650BBC"/>
    <w:rsid w:val="00650E31"/>
    <w:rsid w:val="006510E4"/>
    <w:rsid w:val="00651324"/>
    <w:rsid w:val="00651594"/>
    <w:rsid w:val="006516A2"/>
    <w:rsid w:val="006518BE"/>
    <w:rsid w:val="00651A71"/>
    <w:rsid w:val="00651B1A"/>
    <w:rsid w:val="00651D32"/>
    <w:rsid w:val="006520EA"/>
    <w:rsid w:val="00652169"/>
    <w:rsid w:val="006521F5"/>
    <w:rsid w:val="0065232E"/>
    <w:rsid w:val="006523A8"/>
    <w:rsid w:val="00652793"/>
    <w:rsid w:val="00652BB8"/>
    <w:rsid w:val="00652BF7"/>
    <w:rsid w:val="00652C8C"/>
    <w:rsid w:val="00652E14"/>
    <w:rsid w:val="0065314E"/>
    <w:rsid w:val="00653A13"/>
    <w:rsid w:val="00654346"/>
    <w:rsid w:val="0065448D"/>
    <w:rsid w:val="006544BA"/>
    <w:rsid w:val="0065476B"/>
    <w:rsid w:val="006549A2"/>
    <w:rsid w:val="00655047"/>
    <w:rsid w:val="0065519F"/>
    <w:rsid w:val="006551DF"/>
    <w:rsid w:val="00655334"/>
    <w:rsid w:val="00655852"/>
    <w:rsid w:val="006558C7"/>
    <w:rsid w:val="0065591D"/>
    <w:rsid w:val="00655990"/>
    <w:rsid w:val="00655A4E"/>
    <w:rsid w:val="00656136"/>
    <w:rsid w:val="006563EA"/>
    <w:rsid w:val="00656D0A"/>
    <w:rsid w:val="006573AD"/>
    <w:rsid w:val="00657D59"/>
    <w:rsid w:val="006602F4"/>
    <w:rsid w:val="006603A0"/>
    <w:rsid w:val="00660455"/>
    <w:rsid w:val="006606F3"/>
    <w:rsid w:val="00660E5B"/>
    <w:rsid w:val="0066116E"/>
    <w:rsid w:val="006613D7"/>
    <w:rsid w:val="0066218B"/>
    <w:rsid w:val="00662ABB"/>
    <w:rsid w:val="00663A4F"/>
    <w:rsid w:val="00663A66"/>
    <w:rsid w:val="00663BA3"/>
    <w:rsid w:val="00663DB5"/>
    <w:rsid w:val="006645D7"/>
    <w:rsid w:val="006647A9"/>
    <w:rsid w:val="00664A59"/>
    <w:rsid w:val="006650E8"/>
    <w:rsid w:val="0066527C"/>
    <w:rsid w:val="00665377"/>
    <w:rsid w:val="006655B9"/>
    <w:rsid w:val="00665967"/>
    <w:rsid w:val="00665A2E"/>
    <w:rsid w:val="00665ACE"/>
    <w:rsid w:val="00665D94"/>
    <w:rsid w:val="00666135"/>
    <w:rsid w:val="00666369"/>
    <w:rsid w:val="00666371"/>
    <w:rsid w:val="006667BC"/>
    <w:rsid w:val="00666AB8"/>
    <w:rsid w:val="0066765C"/>
    <w:rsid w:val="0066792A"/>
    <w:rsid w:val="00667A8E"/>
    <w:rsid w:val="00670221"/>
    <w:rsid w:val="00670890"/>
    <w:rsid w:val="00670A24"/>
    <w:rsid w:val="00670AA6"/>
    <w:rsid w:val="00670D09"/>
    <w:rsid w:val="00670DA6"/>
    <w:rsid w:val="00670DE5"/>
    <w:rsid w:val="00670FFE"/>
    <w:rsid w:val="00671228"/>
    <w:rsid w:val="0067126A"/>
    <w:rsid w:val="00671570"/>
    <w:rsid w:val="00671B38"/>
    <w:rsid w:val="00671B50"/>
    <w:rsid w:val="00671E60"/>
    <w:rsid w:val="006725A8"/>
    <w:rsid w:val="00672755"/>
    <w:rsid w:val="00672990"/>
    <w:rsid w:val="00672BC2"/>
    <w:rsid w:val="00672C0F"/>
    <w:rsid w:val="00672D10"/>
    <w:rsid w:val="006733C8"/>
    <w:rsid w:val="006739BF"/>
    <w:rsid w:val="00673FA1"/>
    <w:rsid w:val="00674344"/>
    <w:rsid w:val="006745AE"/>
    <w:rsid w:val="006746EE"/>
    <w:rsid w:val="00674B28"/>
    <w:rsid w:val="00674DA5"/>
    <w:rsid w:val="00674E2C"/>
    <w:rsid w:val="0067560F"/>
    <w:rsid w:val="006759F7"/>
    <w:rsid w:val="00675CBA"/>
    <w:rsid w:val="00675CE6"/>
    <w:rsid w:val="00675E7D"/>
    <w:rsid w:val="00675F59"/>
    <w:rsid w:val="00676294"/>
    <w:rsid w:val="00676504"/>
    <w:rsid w:val="00676BAB"/>
    <w:rsid w:val="0067731A"/>
    <w:rsid w:val="00677C3A"/>
    <w:rsid w:val="0068054B"/>
    <w:rsid w:val="0068082A"/>
    <w:rsid w:val="006808C1"/>
    <w:rsid w:val="00680AC1"/>
    <w:rsid w:val="00680BCF"/>
    <w:rsid w:val="00681811"/>
    <w:rsid w:val="00681B75"/>
    <w:rsid w:val="00681DDC"/>
    <w:rsid w:val="00681DE1"/>
    <w:rsid w:val="00681FEC"/>
    <w:rsid w:val="006823A8"/>
    <w:rsid w:val="00682512"/>
    <w:rsid w:val="00682652"/>
    <w:rsid w:val="0068282F"/>
    <w:rsid w:val="006829D9"/>
    <w:rsid w:val="00682AF0"/>
    <w:rsid w:val="00682B88"/>
    <w:rsid w:val="00682D53"/>
    <w:rsid w:val="00682F69"/>
    <w:rsid w:val="00683089"/>
    <w:rsid w:val="00683A6F"/>
    <w:rsid w:val="00683BAD"/>
    <w:rsid w:val="00683E76"/>
    <w:rsid w:val="006840AC"/>
    <w:rsid w:val="0068472E"/>
    <w:rsid w:val="00684796"/>
    <w:rsid w:val="006847A7"/>
    <w:rsid w:val="00684DF8"/>
    <w:rsid w:val="00685072"/>
    <w:rsid w:val="00685133"/>
    <w:rsid w:val="00685245"/>
    <w:rsid w:val="006852D4"/>
    <w:rsid w:val="00685678"/>
    <w:rsid w:val="00685736"/>
    <w:rsid w:val="00685EFF"/>
    <w:rsid w:val="0068617B"/>
    <w:rsid w:val="00686299"/>
    <w:rsid w:val="0068638A"/>
    <w:rsid w:val="0068663C"/>
    <w:rsid w:val="006866A4"/>
    <w:rsid w:val="006866CC"/>
    <w:rsid w:val="00686DB6"/>
    <w:rsid w:val="00686DC2"/>
    <w:rsid w:val="006870C3"/>
    <w:rsid w:val="006875F1"/>
    <w:rsid w:val="006876E9"/>
    <w:rsid w:val="00687CC3"/>
    <w:rsid w:val="00687E6F"/>
    <w:rsid w:val="00687F08"/>
    <w:rsid w:val="006905B4"/>
    <w:rsid w:val="00690799"/>
    <w:rsid w:val="006908CE"/>
    <w:rsid w:val="00690A00"/>
    <w:rsid w:val="00690E1A"/>
    <w:rsid w:val="00691054"/>
    <w:rsid w:val="0069140D"/>
    <w:rsid w:val="00691B23"/>
    <w:rsid w:val="00691C0F"/>
    <w:rsid w:val="0069254C"/>
    <w:rsid w:val="006925CB"/>
    <w:rsid w:val="006928DC"/>
    <w:rsid w:val="00692B0F"/>
    <w:rsid w:val="00692B7F"/>
    <w:rsid w:val="00692EC7"/>
    <w:rsid w:val="006935B1"/>
    <w:rsid w:val="0069388C"/>
    <w:rsid w:val="006939CD"/>
    <w:rsid w:val="00693CB6"/>
    <w:rsid w:val="00694050"/>
    <w:rsid w:val="006943CC"/>
    <w:rsid w:val="00694504"/>
    <w:rsid w:val="0069480F"/>
    <w:rsid w:val="00694B7B"/>
    <w:rsid w:val="00695048"/>
    <w:rsid w:val="00695196"/>
    <w:rsid w:val="006958F0"/>
    <w:rsid w:val="0069602B"/>
    <w:rsid w:val="006960A2"/>
    <w:rsid w:val="0069677B"/>
    <w:rsid w:val="006969F6"/>
    <w:rsid w:val="00696CA4"/>
    <w:rsid w:val="00696F4A"/>
    <w:rsid w:val="00697137"/>
    <w:rsid w:val="00697332"/>
    <w:rsid w:val="006974B1"/>
    <w:rsid w:val="006975F6"/>
    <w:rsid w:val="00697BC9"/>
    <w:rsid w:val="00697BD7"/>
    <w:rsid w:val="00697DF4"/>
    <w:rsid w:val="006A01DF"/>
    <w:rsid w:val="006A0673"/>
    <w:rsid w:val="006A068B"/>
    <w:rsid w:val="006A0844"/>
    <w:rsid w:val="006A0ACC"/>
    <w:rsid w:val="006A0D83"/>
    <w:rsid w:val="006A0DFE"/>
    <w:rsid w:val="006A1242"/>
    <w:rsid w:val="006A17F7"/>
    <w:rsid w:val="006A1822"/>
    <w:rsid w:val="006A1880"/>
    <w:rsid w:val="006A19FC"/>
    <w:rsid w:val="006A1D56"/>
    <w:rsid w:val="006A1EE2"/>
    <w:rsid w:val="006A1F4B"/>
    <w:rsid w:val="006A202B"/>
    <w:rsid w:val="006A23C9"/>
    <w:rsid w:val="006A251F"/>
    <w:rsid w:val="006A2C5D"/>
    <w:rsid w:val="006A2F31"/>
    <w:rsid w:val="006A3091"/>
    <w:rsid w:val="006A33AF"/>
    <w:rsid w:val="006A35CF"/>
    <w:rsid w:val="006A3A22"/>
    <w:rsid w:val="006A3B8D"/>
    <w:rsid w:val="006A3BE5"/>
    <w:rsid w:val="006A3C96"/>
    <w:rsid w:val="006A3DA2"/>
    <w:rsid w:val="006A3E9C"/>
    <w:rsid w:val="006A4332"/>
    <w:rsid w:val="006A45AE"/>
    <w:rsid w:val="006A460D"/>
    <w:rsid w:val="006A46E3"/>
    <w:rsid w:val="006A4983"/>
    <w:rsid w:val="006A4D35"/>
    <w:rsid w:val="006A4D66"/>
    <w:rsid w:val="006A566E"/>
    <w:rsid w:val="006A61DD"/>
    <w:rsid w:val="006A63C1"/>
    <w:rsid w:val="006A651E"/>
    <w:rsid w:val="006A65AD"/>
    <w:rsid w:val="006A6747"/>
    <w:rsid w:val="006A6AF8"/>
    <w:rsid w:val="006A6D76"/>
    <w:rsid w:val="006A70C9"/>
    <w:rsid w:val="006A777C"/>
    <w:rsid w:val="006A7830"/>
    <w:rsid w:val="006A786F"/>
    <w:rsid w:val="006A7A95"/>
    <w:rsid w:val="006A7E68"/>
    <w:rsid w:val="006B07D9"/>
    <w:rsid w:val="006B08A5"/>
    <w:rsid w:val="006B09F1"/>
    <w:rsid w:val="006B1032"/>
    <w:rsid w:val="006B12F7"/>
    <w:rsid w:val="006B1600"/>
    <w:rsid w:val="006B1D55"/>
    <w:rsid w:val="006B1D82"/>
    <w:rsid w:val="006B1FFA"/>
    <w:rsid w:val="006B2132"/>
    <w:rsid w:val="006B232D"/>
    <w:rsid w:val="006B2533"/>
    <w:rsid w:val="006B2681"/>
    <w:rsid w:val="006B31BB"/>
    <w:rsid w:val="006B3600"/>
    <w:rsid w:val="006B3894"/>
    <w:rsid w:val="006B39EB"/>
    <w:rsid w:val="006B3BDA"/>
    <w:rsid w:val="006B3EB1"/>
    <w:rsid w:val="006B3F8C"/>
    <w:rsid w:val="006B4081"/>
    <w:rsid w:val="006B421C"/>
    <w:rsid w:val="006B4650"/>
    <w:rsid w:val="006B48C1"/>
    <w:rsid w:val="006B4938"/>
    <w:rsid w:val="006B4D7B"/>
    <w:rsid w:val="006B4E6D"/>
    <w:rsid w:val="006B4F00"/>
    <w:rsid w:val="006B5653"/>
    <w:rsid w:val="006B56E9"/>
    <w:rsid w:val="006B5927"/>
    <w:rsid w:val="006B5C5C"/>
    <w:rsid w:val="006B626F"/>
    <w:rsid w:val="006B6C0B"/>
    <w:rsid w:val="006B6E2A"/>
    <w:rsid w:val="006B72EB"/>
    <w:rsid w:val="006B7706"/>
    <w:rsid w:val="006B7795"/>
    <w:rsid w:val="006B7857"/>
    <w:rsid w:val="006B7BFB"/>
    <w:rsid w:val="006B7ED4"/>
    <w:rsid w:val="006C0403"/>
    <w:rsid w:val="006C06A2"/>
    <w:rsid w:val="006C0985"/>
    <w:rsid w:val="006C0990"/>
    <w:rsid w:val="006C0B76"/>
    <w:rsid w:val="006C0F76"/>
    <w:rsid w:val="006C1446"/>
    <w:rsid w:val="006C1B24"/>
    <w:rsid w:val="006C1C89"/>
    <w:rsid w:val="006C223E"/>
    <w:rsid w:val="006C2656"/>
    <w:rsid w:val="006C2A7E"/>
    <w:rsid w:val="006C2DCF"/>
    <w:rsid w:val="006C3093"/>
    <w:rsid w:val="006C3DB3"/>
    <w:rsid w:val="006C414D"/>
    <w:rsid w:val="006C4273"/>
    <w:rsid w:val="006C4B25"/>
    <w:rsid w:val="006C4C69"/>
    <w:rsid w:val="006C5625"/>
    <w:rsid w:val="006C57A5"/>
    <w:rsid w:val="006C5902"/>
    <w:rsid w:val="006C5943"/>
    <w:rsid w:val="006C5D57"/>
    <w:rsid w:val="006C5DCE"/>
    <w:rsid w:val="006C5FF2"/>
    <w:rsid w:val="006C62D0"/>
    <w:rsid w:val="006C6640"/>
    <w:rsid w:val="006C69FD"/>
    <w:rsid w:val="006C6EBB"/>
    <w:rsid w:val="006C7554"/>
    <w:rsid w:val="006C7A34"/>
    <w:rsid w:val="006C7B17"/>
    <w:rsid w:val="006C7BD7"/>
    <w:rsid w:val="006C7C35"/>
    <w:rsid w:val="006C7D4F"/>
    <w:rsid w:val="006D0623"/>
    <w:rsid w:val="006D0FE6"/>
    <w:rsid w:val="006D12A4"/>
    <w:rsid w:val="006D12DD"/>
    <w:rsid w:val="006D17A4"/>
    <w:rsid w:val="006D17BE"/>
    <w:rsid w:val="006D1F10"/>
    <w:rsid w:val="006D215C"/>
    <w:rsid w:val="006D258F"/>
    <w:rsid w:val="006D26A8"/>
    <w:rsid w:val="006D2BE5"/>
    <w:rsid w:val="006D2C84"/>
    <w:rsid w:val="006D2CD5"/>
    <w:rsid w:val="006D2F69"/>
    <w:rsid w:val="006D2F9A"/>
    <w:rsid w:val="006D3399"/>
    <w:rsid w:val="006D37D5"/>
    <w:rsid w:val="006D3EF4"/>
    <w:rsid w:val="006D4474"/>
    <w:rsid w:val="006D4490"/>
    <w:rsid w:val="006D44AC"/>
    <w:rsid w:val="006D460A"/>
    <w:rsid w:val="006D4A21"/>
    <w:rsid w:val="006D4B3D"/>
    <w:rsid w:val="006D4EBA"/>
    <w:rsid w:val="006D511D"/>
    <w:rsid w:val="006D5302"/>
    <w:rsid w:val="006D53B1"/>
    <w:rsid w:val="006D5669"/>
    <w:rsid w:val="006D5797"/>
    <w:rsid w:val="006D5E8E"/>
    <w:rsid w:val="006D6079"/>
    <w:rsid w:val="006D6F81"/>
    <w:rsid w:val="006D6FA7"/>
    <w:rsid w:val="006D7011"/>
    <w:rsid w:val="006D7080"/>
    <w:rsid w:val="006D7502"/>
    <w:rsid w:val="006D7657"/>
    <w:rsid w:val="006D76C7"/>
    <w:rsid w:val="006D7851"/>
    <w:rsid w:val="006D7B85"/>
    <w:rsid w:val="006D7D91"/>
    <w:rsid w:val="006E00D5"/>
    <w:rsid w:val="006E0123"/>
    <w:rsid w:val="006E01BD"/>
    <w:rsid w:val="006E028A"/>
    <w:rsid w:val="006E03B8"/>
    <w:rsid w:val="006E0529"/>
    <w:rsid w:val="006E0613"/>
    <w:rsid w:val="006E06F3"/>
    <w:rsid w:val="006E079D"/>
    <w:rsid w:val="006E09D0"/>
    <w:rsid w:val="006E0B1B"/>
    <w:rsid w:val="006E0CE3"/>
    <w:rsid w:val="006E0EDC"/>
    <w:rsid w:val="006E14C7"/>
    <w:rsid w:val="006E153F"/>
    <w:rsid w:val="006E1542"/>
    <w:rsid w:val="006E156C"/>
    <w:rsid w:val="006E188C"/>
    <w:rsid w:val="006E20AB"/>
    <w:rsid w:val="006E2198"/>
    <w:rsid w:val="006E2816"/>
    <w:rsid w:val="006E28B4"/>
    <w:rsid w:val="006E2B10"/>
    <w:rsid w:val="006E2C26"/>
    <w:rsid w:val="006E3523"/>
    <w:rsid w:val="006E3638"/>
    <w:rsid w:val="006E3B11"/>
    <w:rsid w:val="006E3C9C"/>
    <w:rsid w:val="006E3E4D"/>
    <w:rsid w:val="006E43CC"/>
    <w:rsid w:val="006E4424"/>
    <w:rsid w:val="006E4772"/>
    <w:rsid w:val="006E47B9"/>
    <w:rsid w:val="006E4A7B"/>
    <w:rsid w:val="006E4E60"/>
    <w:rsid w:val="006E56CD"/>
    <w:rsid w:val="006E5A77"/>
    <w:rsid w:val="006E5E23"/>
    <w:rsid w:val="006E6149"/>
    <w:rsid w:val="006E640E"/>
    <w:rsid w:val="006E67A7"/>
    <w:rsid w:val="006E68AF"/>
    <w:rsid w:val="006E6D06"/>
    <w:rsid w:val="006E6FA9"/>
    <w:rsid w:val="006E7445"/>
    <w:rsid w:val="006E7649"/>
    <w:rsid w:val="006E7892"/>
    <w:rsid w:val="006E7DFC"/>
    <w:rsid w:val="006E7EB9"/>
    <w:rsid w:val="006E7F59"/>
    <w:rsid w:val="006F0C8F"/>
    <w:rsid w:val="006F0D3E"/>
    <w:rsid w:val="006F0F21"/>
    <w:rsid w:val="006F0F39"/>
    <w:rsid w:val="006F10AF"/>
    <w:rsid w:val="006F1133"/>
    <w:rsid w:val="006F130A"/>
    <w:rsid w:val="006F1456"/>
    <w:rsid w:val="006F1D74"/>
    <w:rsid w:val="006F23EF"/>
    <w:rsid w:val="006F25A5"/>
    <w:rsid w:val="006F29E2"/>
    <w:rsid w:val="006F2E96"/>
    <w:rsid w:val="006F30D8"/>
    <w:rsid w:val="006F33F4"/>
    <w:rsid w:val="006F37BC"/>
    <w:rsid w:val="006F3816"/>
    <w:rsid w:val="006F39D7"/>
    <w:rsid w:val="006F39FE"/>
    <w:rsid w:val="006F3FF9"/>
    <w:rsid w:val="006F43C2"/>
    <w:rsid w:val="006F48EB"/>
    <w:rsid w:val="006F48FB"/>
    <w:rsid w:val="006F5251"/>
    <w:rsid w:val="006F52D0"/>
    <w:rsid w:val="006F5EDC"/>
    <w:rsid w:val="006F6616"/>
    <w:rsid w:val="006F6999"/>
    <w:rsid w:val="006F6AED"/>
    <w:rsid w:val="006F6E35"/>
    <w:rsid w:val="006F6F69"/>
    <w:rsid w:val="006F711B"/>
    <w:rsid w:val="007001A3"/>
    <w:rsid w:val="0070044E"/>
    <w:rsid w:val="00700660"/>
    <w:rsid w:val="007009B9"/>
    <w:rsid w:val="00700AE1"/>
    <w:rsid w:val="00701997"/>
    <w:rsid w:val="00701B8F"/>
    <w:rsid w:val="00701CAB"/>
    <w:rsid w:val="00701CBD"/>
    <w:rsid w:val="00701DDE"/>
    <w:rsid w:val="00702436"/>
    <w:rsid w:val="007028BE"/>
    <w:rsid w:val="00702922"/>
    <w:rsid w:val="00702CAF"/>
    <w:rsid w:val="007030FD"/>
    <w:rsid w:val="00703535"/>
    <w:rsid w:val="007037AA"/>
    <w:rsid w:val="00703A92"/>
    <w:rsid w:val="00703D1B"/>
    <w:rsid w:val="00704092"/>
    <w:rsid w:val="00704378"/>
    <w:rsid w:val="007044C0"/>
    <w:rsid w:val="00704798"/>
    <w:rsid w:val="00704B6C"/>
    <w:rsid w:val="007054BA"/>
    <w:rsid w:val="00705686"/>
    <w:rsid w:val="00705B7C"/>
    <w:rsid w:val="00705E3E"/>
    <w:rsid w:val="00706011"/>
    <w:rsid w:val="00706241"/>
    <w:rsid w:val="00706340"/>
    <w:rsid w:val="007064BA"/>
    <w:rsid w:val="00706B18"/>
    <w:rsid w:val="00706B1D"/>
    <w:rsid w:val="00706FF1"/>
    <w:rsid w:val="0070706D"/>
    <w:rsid w:val="00707189"/>
    <w:rsid w:val="007071EE"/>
    <w:rsid w:val="00707A65"/>
    <w:rsid w:val="007101D0"/>
    <w:rsid w:val="00710955"/>
    <w:rsid w:val="00710981"/>
    <w:rsid w:val="0071099E"/>
    <w:rsid w:val="00710BE3"/>
    <w:rsid w:val="00710D96"/>
    <w:rsid w:val="00710F9D"/>
    <w:rsid w:val="00711135"/>
    <w:rsid w:val="0071125C"/>
    <w:rsid w:val="00711303"/>
    <w:rsid w:val="00711488"/>
    <w:rsid w:val="0071198D"/>
    <w:rsid w:val="00711D07"/>
    <w:rsid w:val="00711F0A"/>
    <w:rsid w:val="0071208C"/>
    <w:rsid w:val="00712EFA"/>
    <w:rsid w:val="007135C5"/>
    <w:rsid w:val="0071377B"/>
    <w:rsid w:val="0071408F"/>
    <w:rsid w:val="00714236"/>
    <w:rsid w:val="0071432A"/>
    <w:rsid w:val="0071487F"/>
    <w:rsid w:val="00714AB4"/>
    <w:rsid w:val="00714C1C"/>
    <w:rsid w:val="00714C62"/>
    <w:rsid w:val="00714F52"/>
    <w:rsid w:val="007150C8"/>
    <w:rsid w:val="00715265"/>
    <w:rsid w:val="00715515"/>
    <w:rsid w:val="00715B7D"/>
    <w:rsid w:val="00715CC1"/>
    <w:rsid w:val="00715FD6"/>
    <w:rsid w:val="007162E5"/>
    <w:rsid w:val="0071644C"/>
    <w:rsid w:val="00716833"/>
    <w:rsid w:val="00716AE0"/>
    <w:rsid w:val="00716B15"/>
    <w:rsid w:val="0071741E"/>
    <w:rsid w:val="00717700"/>
    <w:rsid w:val="0071783E"/>
    <w:rsid w:val="00717B9D"/>
    <w:rsid w:val="00717C0E"/>
    <w:rsid w:val="00717E3B"/>
    <w:rsid w:val="00720197"/>
    <w:rsid w:val="00720CFD"/>
    <w:rsid w:val="00720F9E"/>
    <w:rsid w:val="0072105A"/>
    <w:rsid w:val="0072106A"/>
    <w:rsid w:val="00721607"/>
    <w:rsid w:val="007217DA"/>
    <w:rsid w:val="00721865"/>
    <w:rsid w:val="007218DE"/>
    <w:rsid w:val="00721F6B"/>
    <w:rsid w:val="007220CE"/>
    <w:rsid w:val="007227B2"/>
    <w:rsid w:val="00722829"/>
    <w:rsid w:val="007229A5"/>
    <w:rsid w:val="007229D9"/>
    <w:rsid w:val="00722DDE"/>
    <w:rsid w:val="007233AB"/>
    <w:rsid w:val="0072373B"/>
    <w:rsid w:val="00723EC6"/>
    <w:rsid w:val="00723ED2"/>
    <w:rsid w:val="00724108"/>
    <w:rsid w:val="00724422"/>
    <w:rsid w:val="00724909"/>
    <w:rsid w:val="00725292"/>
    <w:rsid w:val="007252F9"/>
    <w:rsid w:val="0072568D"/>
    <w:rsid w:val="007256B1"/>
    <w:rsid w:val="007257DA"/>
    <w:rsid w:val="0072586D"/>
    <w:rsid w:val="00725B73"/>
    <w:rsid w:val="00725B89"/>
    <w:rsid w:val="00726454"/>
    <w:rsid w:val="00726AF0"/>
    <w:rsid w:val="00726C40"/>
    <w:rsid w:val="00727024"/>
    <w:rsid w:val="00727080"/>
    <w:rsid w:val="00727D1C"/>
    <w:rsid w:val="00730A0A"/>
    <w:rsid w:val="00730F1F"/>
    <w:rsid w:val="0073158C"/>
    <w:rsid w:val="00731B0B"/>
    <w:rsid w:val="00731F4E"/>
    <w:rsid w:val="00731F56"/>
    <w:rsid w:val="007322B7"/>
    <w:rsid w:val="00732388"/>
    <w:rsid w:val="007328AA"/>
    <w:rsid w:val="00732AB1"/>
    <w:rsid w:val="00733009"/>
    <w:rsid w:val="0073301A"/>
    <w:rsid w:val="0073320B"/>
    <w:rsid w:val="007332A6"/>
    <w:rsid w:val="007333ED"/>
    <w:rsid w:val="007338F5"/>
    <w:rsid w:val="00733B08"/>
    <w:rsid w:val="00733B55"/>
    <w:rsid w:val="00734162"/>
    <w:rsid w:val="0073433A"/>
    <w:rsid w:val="0073456F"/>
    <w:rsid w:val="00734571"/>
    <w:rsid w:val="007347EA"/>
    <w:rsid w:val="00734A67"/>
    <w:rsid w:val="00734CFF"/>
    <w:rsid w:val="00734E3B"/>
    <w:rsid w:val="00734E92"/>
    <w:rsid w:val="00734FDA"/>
    <w:rsid w:val="00735398"/>
    <w:rsid w:val="00735935"/>
    <w:rsid w:val="0073612D"/>
    <w:rsid w:val="007361CF"/>
    <w:rsid w:val="00736463"/>
    <w:rsid w:val="0073653E"/>
    <w:rsid w:val="0073673C"/>
    <w:rsid w:val="007368F4"/>
    <w:rsid w:val="00736931"/>
    <w:rsid w:val="00736D41"/>
    <w:rsid w:val="00736F19"/>
    <w:rsid w:val="00736F44"/>
    <w:rsid w:val="00736F7A"/>
    <w:rsid w:val="0073714F"/>
    <w:rsid w:val="0073717A"/>
    <w:rsid w:val="007377E0"/>
    <w:rsid w:val="00737909"/>
    <w:rsid w:val="00737BBD"/>
    <w:rsid w:val="00740246"/>
    <w:rsid w:val="00740718"/>
    <w:rsid w:val="0074078A"/>
    <w:rsid w:val="007409D8"/>
    <w:rsid w:val="00740B1A"/>
    <w:rsid w:val="00740E6F"/>
    <w:rsid w:val="00740FDC"/>
    <w:rsid w:val="00740FF4"/>
    <w:rsid w:val="0074126F"/>
    <w:rsid w:val="007412DB"/>
    <w:rsid w:val="00741395"/>
    <w:rsid w:val="007415BF"/>
    <w:rsid w:val="00741F1A"/>
    <w:rsid w:val="00741F4B"/>
    <w:rsid w:val="007420B8"/>
    <w:rsid w:val="00742208"/>
    <w:rsid w:val="007423C7"/>
    <w:rsid w:val="00742534"/>
    <w:rsid w:val="007425FD"/>
    <w:rsid w:val="007426D2"/>
    <w:rsid w:val="0074285A"/>
    <w:rsid w:val="0074289A"/>
    <w:rsid w:val="00742935"/>
    <w:rsid w:val="00742B6E"/>
    <w:rsid w:val="00742BB8"/>
    <w:rsid w:val="00742EC5"/>
    <w:rsid w:val="00742EFC"/>
    <w:rsid w:val="00742F56"/>
    <w:rsid w:val="00742FED"/>
    <w:rsid w:val="00743075"/>
    <w:rsid w:val="00743748"/>
    <w:rsid w:val="007438BC"/>
    <w:rsid w:val="007438CE"/>
    <w:rsid w:val="00743A49"/>
    <w:rsid w:val="00743C6F"/>
    <w:rsid w:val="007440CA"/>
    <w:rsid w:val="007441F0"/>
    <w:rsid w:val="0074545A"/>
    <w:rsid w:val="00745B1D"/>
    <w:rsid w:val="00745C6D"/>
    <w:rsid w:val="00745CB3"/>
    <w:rsid w:val="0074609B"/>
    <w:rsid w:val="007461F8"/>
    <w:rsid w:val="007465BD"/>
    <w:rsid w:val="00746D20"/>
    <w:rsid w:val="00746FB5"/>
    <w:rsid w:val="00747116"/>
    <w:rsid w:val="0074745C"/>
    <w:rsid w:val="00747CE0"/>
    <w:rsid w:val="00747EAD"/>
    <w:rsid w:val="007501C4"/>
    <w:rsid w:val="0075093A"/>
    <w:rsid w:val="00750D2A"/>
    <w:rsid w:val="00750DB5"/>
    <w:rsid w:val="00751751"/>
    <w:rsid w:val="0075183A"/>
    <w:rsid w:val="007518A7"/>
    <w:rsid w:val="007520AD"/>
    <w:rsid w:val="00752547"/>
    <w:rsid w:val="00752E04"/>
    <w:rsid w:val="00753392"/>
    <w:rsid w:val="0075362C"/>
    <w:rsid w:val="007537FF"/>
    <w:rsid w:val="00753EC1"/>
    <w:rsid w:val="00754353"/>
    <w:rsid w:val="007544C8"/>
    <w:rsid w:val="00754811"/>
    <w:rsid w:val="007548D5"/>
    <w:rsid w:val="007549FB"/>
    <w:rsid w:val="00754BF2"/>
    <w:rsid w:val="00754DAA"/>
    <w:rsid w:val="00754E60"/>
    <w:rsid w:val="00754EEF"/>
    <w:rsid w:val="00754F1F"/>
    <w:rsid w:val="007550BC"/>
    <w:rsid w:val="0075529D"/>
    <w:rsid w:val="007554E9"/>
    <w:rsid w:val="00755D54"/>
    <w:rsid w:val="00755D9D"/>
    <w:rsid w:val="00755EE7"/>
    <w:rsid w:val="007563C4"/>
    <w:rsid w:val="007568BD"/>
    <w:rsid w:val="00756BD8"/>
    <w:rsid w:val="00756C9D"/>
    <w:rsid w:val="00756CD9"/>
    <w:rsid w:val="00757020"/>
    <w:rsid w:val="007574A0"/>
    <w:rsid w:val="007576A5"/>
    <w:rsid w:val="00757869"/>
    <w:rsid w:val="00757931"/>
    <w:rsid w:val="00757940"/>
    <w:rsid w:val="00757BEF"/>
    <w:rsid w:val="00757E0D"/>
    <w:rsid w:val="00757E94"/>
    <w:rsid w:val="00760148"/>
    <w:rsid w:val="00760289"/>
    <w:rsid w:val="00760568"/>
    <w:rsid w:val="0076079E"/>
    <w:rsid w:val="007611E4"/>
    <w:rsid w:val="0076144B"/>
    <w:rsid w:val="0076177D"/>
    <w:rsid w:val="007619E5"/>
    <w:rsid w:val="00761FCD"/>
    <w:rsid w:val="007631C4"/>
    <w:rsid w:val="0076377C"/>
    <w:rsid w:val="0076401F"/>
    <w:rsid w:val="00764CD1"/>
    <w:rsid w:val="00764DAD"/>
    <w:rsid w:val="00765146"/>
    <w:rsid w:val="007653DA"/>
    <w:rsid w:val="00765CA6"/>
    <w:rsid w:val="00766130"/>
    <w:rsid w:val="00766329"/>
    <w:rsid w:val="00766401"/>
    <w:rsid w:val="00766605"/>
    <w:rsid w:val="00766882"/>
    <w:rsid w:val="007668EE"/>
    <w:rsid w:val="00766B08"/>
    <w:rsid w:val="00766C10"/>
    <w:rsid w:val="00766C48"/>
    <w:rsid w:val="00766C8E"/>
    <w:rsid w:val="00767054"/>
    <w:rsid w:val="00767796"/>
    <w:rsid w:val="007677F0"/>
    <w:rsid w:val="0076787C"/>
    <w:rsid w:val="00767970"/>
    <w:rsid w:val="00767989"/>
    <w:rsid w:val="00770201"/>
    <w:rsid w:val="007703C5"/>
    <w:rsid w:val="007704EB"/>
    <w:rsid w:val="00770936"/>
    <w:rsid w:val="00770987"/>
    <w:rsid w:val="00770C07"/>
    <w:rsid w:val="00770E04"/>
    <w:rsid w:val="00771101"/>
    <w:rsid w:val="0077150F"/>
    <w:rsid w:val="0077188A"/>
    <w:rsid w:val="00771B0A"/>
    <w:rsid w:val="00771C04"/>
    <w:rsid w:val="00771EF6"/>
    <w:rsid w:val="007720A1"/>
    <w:rsid w:val="00772432"/>
    <w:rsid w:val="0077243D"/>
    <w:rsid w:val="007727A2"/>
    <w:rsid w:val="0077289C"/>
    <w:rsid w:val="00772AA8"/>
    <w:rsid w:val="00772BA2"/>
    <w:rsid w:val="00772BDF"/>
    <w:rsid w:val="00772D27"/>
    <w:rsid w:val="00772D6B"/>
    <w:rsid w:val="00772DFF"/>
    <w:rsid w:val="00772EED"/>
    <w:rsid w:val="0077303B"/>
    <w:rsid w:val="007731AF"/>
    <w:rsid w:val="0077346D"/>
    <w:rsid w:val="007734A0"/>
    <w:rsid w:val="0077360F"/>
    <w:rsid w:val="0077374A"/>
    <w:rsid w:val="00773876"/>
    <w:rsid w:val="0077389D"/>
    <w:rsid w:val="00773BDD"/>
    <w:rsid w:val="00773D75"/>
    <w:rsid w:val="00773ED0"/>
    <w:rsid w:val="00774002"/>
    <w:rsid w:val="007744A7"/>
    <w:rsid w:val="0077453A"/>
    <w:rsid w:val="007746FF"/>
    <w:rsid w:val="007748E7"/>
    <w:rsid w:val="00774C51"/>
    <w:rsid w:val="00774CFE"/>
    <w:rsid w:val="00774FAC"/>
    <w:rsid w:val="007750AB"/>
    <w:rsid w:val="0077596D"/>
    <w:rsid w:val="00775B71"/>
    <w:rsid w:val="00775C20"/>
    <w:rsid w:val="00776317"/>
    <w:rsid w:val="0077639C"/>
    <w:rsid w:val="00776568"/>
    <w:rsid w:val="0077696B"/>
    <w:rsid w:val="00776ADD"/>
    <w:rsid w:val="00776D48"/>
    <w:rsid w:val="00776E38"/>
    <w:rsid w:val="00776F43"/>
    <w:rsid w:val="00776FB8"/>
    <w:rsid w:val="0077706C"/>
    <w:rsid w:val="00777655"/>
    <w:rsid w:val="0077781B"/>
    <w:rsid w:val="007778AC"/>
    <w:rsid w:val="00777AF5"/>
    <w:rsid w:val="00777C61"/>
    <w:rsid w:val="0078000B"/>
    <w:rsid w:val="007801DD"/>
    <w:rsid w:val="007802E7"/>
    <w:rsid w:val="00780309"/>
    <w:rsid w:val="00780446"/>
    <w:rsid w:val="007807C3"/>
    <w:rsid w:val="00780D10"/>
    <w:rsid w:val="0078115C"/>
    <w:rsid w:val="007811F3"/>
    <w:rsid w:val="00781305"/>
    <w:rsid w:val="00781507"/>
    <w:rsid w:val="00781891"/>
    <w:rsid w:val="00781941"/>
    <w:rsid w:val="007819A2"/>
    <w:rsid w:val="00781A69"/>
    <w:rsid w:val="00781CE9"/>
    <w:rsid w:val="00781E3F"/>
    <w:rsid w:val="007820C7"/>
    <w:rsid w:val="0078235A"/>
    <w:rsid w:val="00782719"/>
    <w:rsid w:val="00782730"/>
    <w:rsid w:val="00783050"/>
    <w:rsid w:val="00783600"/>
    <w:rsid w:val="0078367F"/>
    <w:rsid w:val="00783681"/>
    <w:rsid w:val="00783B6D"/>
    <w:rsid w:val="007841A2"/>
    <w:rsid w:val="0078432B"/>
    <w:rsid w:val="0078442A"/>
    <w:rsid w:val="007846B7"/>
    <w:rsid w:val="00784817"/>
    <w:rsid w:val="0078481C"/>
    <w:rsid w:val="007859B6"/>
    <w:rsid w:val="00786139"/>
    <w:rsid w:val="007862FB"/>
    <w:rsid w:val="00786559"/>
    <w:rsid w:val="007868A4"/>
    <w:rsid w:val="00786BD1"/>
    <w:rsid w:val="00786BDF"/>
    <w:rsid w:val="00786D30"/>
    <w:rsid w:val="00787305"/>
    <w:rsid w:val="007875BE"/>
    <w:rsid w:val="0078767B"/>
    <w:rsid w:val="007877B7"/>
    <w:rsid w:val="00787ECE"/>
    <w:rsid w:val="0079047A"/>
    <w:rsid w:val="007919B8"/>
    <w:rsid w:val="00791CC5"/>
    <w:rsid w:val="007923A4"/>
    <w:rsid w:val="007923FF"/>
    <w:rsid w:val="00792C8F"/>
    <w:rsid w:val="00793433"/>
    <w:rsid w:val="00793598"/>
    <w:rsid w:val="00793883"/>
    <w:rsid w:val="00793FB9"/>
    <w:rsid w:val="00794135"/>
    <w:rsid w:val="00794150"/>
    <w:rsid w:val="007941C1"/>
    <w:rsid w:val="00794652"/>
    <w:rsid w:val="007946E6"/>
    <w:rsid w:val="007949DE"/>
    <w:rsid w:val="00794B4C"/>
    <w:rsid w:val="0079512F"/>
    <w:rsid w:val="007957D9"/>
    <w:rsid w:val="00795853"/>
    <w:rsid w:val="007961DE"/>
    <w:rsid w:val="00796527"/>
    <w:rsid w:val="00796578"/>
    <w:rsid w:val="00796591"/>
    <w:rsid w:val="00796667"/>
    <w:rsid w:val="007966FF"/>
    <w:rsid w:val="00796716"/>
    <w:rsid w:val="00796921"/>
    <w:rsid w:val="00796C14"/>
    <w:rsid w:val="007971A5"/>
    <w:rsid w:val="00797235"/>
    <w:rsid w:val="007974B6"/>
    <w:rsid w:val="0079783E"/>
    <w:rsid w:val="00797A74"/>
    <w:rsid w:val="00797AF7"/>
    <w:rsid w:val="00797D27"/>
    <w:rsid w:val="00797E86"/>
    <w:rsid w:val="007A0027"/>
    <w:rsid w:val="007A01D8"/>
    <w:rsid w:val="007A05E6"/>
    <w:rsid w:val="007A068A"/>
    <w:rsid w:val="007A0B61"/>
    <w:rsid w:val="007A0B86"/>
    <w:rsid w:val="007A0C89"/>
    <w:rsid w:val="007A1272"/>
    <w:rsid w:val="007A142F"/>
    <w:rsid w:val="007A15B7"/>
    <w:rsid w:val="007A1600"/>
    <w:rsid w:val="007A16F7"/>
    <w:rsid w:val="007A178B"/>
    <w:rsid w:val="007A18F8"/>
    <w:rsid w:val="007A1CE8"/>
    <w:rsid w:val="007A1E7E"/>
    <w:rsid w:val="007A2170"/>
    <w:rsid w:val="007A241D"/>
    <w:rsid w:val="007A255D"/>
    <w:rsid w:val="007A2610"/>
    <w:rsid w:val="007A2919"/>
    <w:rsid w:val="007A2B7F"/>
    <w:rsid w:val="007A2C46"/>
    <w:rsid w:val="007A2F73"/>
    <w:rsid w:val="007A30CD"/>
    <w:rsid w:val="007A3244"/>
    <w:rsid w:val="007A38D8"/>
    <w:rsid w:val="007A415B"/>
    <w:rsid w:val="007A4297"/>
    <w:rsid w:val="007A42EA"/>
    <w:rsid w:val="007A497B"/>
    <w:rsid w:val="007A5277"/>
    <w:rsid w:val="007A55F0"/>
    <w:rsid w:val="007A5D04"/>
    <w:rsid w:val="007A628C"/>
    <w:rsid w:val="007A62D3"/>
    <w:rsid w:val="007A6649"/>
    <w:rsid w:val="007A6676"/>
    <w:rsid w:val="007A66F3"/>
    <w:rsid w:val="007A69A5"/>
    <w:rsid w:val="007A6A74"/>
    <w:rsid w:val="007A6C21"/>
    <w:rsid w:val="007A6DAE"/>
    <w:rsid w:val="007A753A"/>
    <w:rsid w:val="007A7735"/>
    <w:rsid w:val="007A7A45"/>
    <w:rsid w:val="007A7B10"/>
    <w:rsid w:val="007A7E49"/>
    <w:rsid w:val="007A7E7F"/>
    <w:rsid w:val="007B0677"/>
    <w:rsid w:val="007B09FE"/>
    <w:rsid w:val="007B0BC1"/>
    <w:rsid w:val="007B0BD5"/>
    <w:rsid w:val="007B0DBB"/>
    <w:rsid w:val="007B0E47"/>
    <w:rsid w:val="007B0EFB"/>
    <w:rsid w:val="007B1189"/>
    <w:rsid w:val="007B1365"/>
    <w:rsid w:val="007B148C"/>
    <w:rsid w:val="007B18E6"/>
    <w:rsid w:val="007B1C09"/>
    <w:rsid w:val="007B1ECD"/>
    <w:rsid w:val="007B246B"/>
    <w:rsid w:val="007B27CB"/>
    <w:rsid w:val="007B2808"/>
    <w:rsid w:val="007B297F"/>
    <w:rsid w:val="007B2E4D"/>
    <w:rsid w:val="007B2EEF"/>
    <w:rsid w:val="007B2FD7"/>
    <w:rsid w:val="007B3364"/>
    <w:rsid w:val="007B3AA4"/>
    <w:rsid w:val="007B4084"/>
    <w:rsid w:val="007B4445"/>
    <w:rsid w:val="007B47E0"/>
    <w:rsid w:val="007B485B"/>
    <w:rsid w:val="007B4EAC"/>
    <w:rsid w:val="007B5394"/>
    <w:rsid w:val="007B5506"/>
    <w:rsid w:val="007B5640"/>
    <w:rsid w:val="007B5ADE"/>
    <w:rsid w:val="007B5CFF"/>
    <w:rsid w:val="007B5DF3"/>
    <w:rsid w:val="007B6146"/>
    <w:rsid w:val="007B61AA"/>
    <w:rsid w:val="007B649E"/>
    <w:rsid w:val="007B6539"/>
    <w:rsid w:val="007B6548"/>
    <w:rsid w:val="007B65EB"/>
    <w:rsid w:val="007B6BD7"/>
    <w:rsid w:val="007B7429"/>
    <w:rsid w:val="007B7DD6"/>
    <w:rsid w:val="007C0067"/>
    <w:rsid w:val="007C0FCC"/>
    <w:rsid w:val="007C107F"/>
    <w:rsid w:val="007C11D6"/>
    <w:rsid w:val="007C127E"/>
    <w:rsid w:val="007C16AE"/>
    <w:rsid w:val="007C1B6D"/>
    <w:rsid w:val="007C2126"/>
    <w:rsid w:val="007C219F"/>
    <w:rsid w:val="007C25F9"/>
    <w:rsid w:val="007C270C"/>
    <w:rsid w:val="007C275E"/>
    <w:rsid w:val="007C2A2A"/>
    <w:rsid w:val="007C2BBB"/>
    <w:rsid w:val="007C2E2C"/>
    <w:rsid w:val="007C3083"/>
    <w:rsid w:val="007C3178"/>
    <w:rsid w:val="007C3291"/>
    <w:rsid w:val="007C3553"/>
    <w:rsid w:val="007C35DA"/>
    <w:rsid w:val="007C4241"/>
    <w:rsid w:val="007C42C2"/>
    <w:rsid w:val="007C4383"/>
    <w:rsid w:val="007C44EE"/>
    <w:rsid w:val="007C44F9"/>
    <w:rsid w:val="007C486D"/>
    <w:rsid w:val="007C49D0"/>
    <w:rsid w:val="007C4FDE"/>
    <w:rsid w:val="007C55B7"/>
    <w:rsid w:val="007C55F1"/>
    <w:rsid w:val="007C5D49"/>
    <w:rsid w:val="007C64E9"/>
    <w:rsid w:val="007C6776"/>
    <w:rsid w:val="007C7D40"/>
    <w:rsid w:val="007C7E84"/>
    <w:rsid w:val="007C7EE9"/>
    <w:rsid w:val="007C7FD2"/>
    <w:rsid w:val="007D0170"/>
    <w:rsid w:val="007D0173"/>
    <w:rsid w:val="007D0194"/>
    <w:rsid w:val="007D09CB"/>
    <w:rsid w:val="007D0A21"/>
    <w:rsid w:val="007D0A8B"/>
    <w:rsid w:val="007D0BCE"/>
    <w:rsid w:val="007D0C22"/>
    <w:rsid w:val="007D0F0C"/>
    <w:rsid w:val="007D12A9"/>
    <w:rsid w:val="007D143C"/>
    <w:rsid w:val="007D1907"/>
    <w:rsid w:val="007D1964"/>
    <w:rsid w:val="007D1992"/>
    <w:rsid w:val="007D1DD5"/>
    <w:rsid w:val="007D1E02"/>
    <w:rsid w:val="007D2068"/>
    <w:rsid w:val="007D2164"/>
    <w:rsid w:val="007D22FC"/>
    <w:rsid w:val="007D2422"/>
    <w:rsid w:val="007D2816"/>
    <w:rsid w:val="007D283F"/>
    <w:rsid w:val="007D2B69"/>
    <w:rsid w:val="007D30E8"/>
    <w:rsid w:val="007D328A"/>
    <w:rsid w:val="007D3F53"/>
    <w:rsid w:val="007D46C3"/>
    <w:rsid w:val="007D4A42"/>
    <w:rsid w:val="007D4B04"/>
    <w:rsid w:val="007D51E0"/>
    <w:rsid w:val="007D5CFB"/>
    <w:rsid w:val="007D6465"/>
    <w:rsid w:val="007D6690"/>
    <w:rsid w:val="007D6693"/>
    <w:rsid w:val="007D683B"/>
    <w:rsid w:val="007D686E"/>
    <w:rsid w:val="007D69E7"/>
    <w:rsid w:val="007D6CC2"/>
    <w:rsid w:val="007D6E46"/>
    <w:rsid w:val="007D72AD"/>
    <w:rsid w:val="007D766D"/>
    <w:rsid w:val="007D769A"/>
    <w:rsid w:val="007D76BB"/>
    <w:rsid w:val="007D77A9"/>
    <w:rsid w:val="007E0371"/>
    <w:rsid w:val="007E0525"/>
    <w:rsid w:val="007E06C6"/>
    <w:rsid w:val="007E07AE"/>
    <w:rsid w:val="007E0801"/>
    <w:rsid w:val="007E09C8"/>
    <w:rsid w:val="007E0AA1"/>
    <w:rsid w:val="007E0AD7"/>
    <w:rsid w:val="007E0ED0"/>
    <w:rsid w:val="007E0F28"/>
    <w:rsid w:val="007E0F8F"/>
    <w:rsid w:val="007E11D5"/>
    <w:rsid w:val="007E18EB"/>
    <w:rsid w:val="007E1C2A"/>
    <w:rsid w:val="007E1C64"/>
    <w:rsid w:val="007E21E3"/>
    <w:rsid w:val="007E26B3"/>
    <w:rsid w:val="007E2C4D"/>
    <w:rsid w:val="007E2ED3"/>
    <w:rsid w:val="007E32DB"/>
    <w:rsid w:val="007E3719"/>
    <w:rsid w:val="007E37EB"/>
    <w:rsid w:val="007E3F8D"/>
    <w:rsid w:val="007E421C"/>
    <w:rsid w:val="007E46E0"/>
    <w:rsid w:val="007E48A5"/>
    <w:rsid w:val="007E4AE6"/>
    <w:rsid w:val="007E50F5"/>
    <w:rsid w:val="007E5111"/>
    <w:rsid w:val="007E51F4"/>
    <w:rsid w:val="007E580E"/>
    <w:rsid w:val="007E5A64"/>
    <w:rsid w:val="007E60BE"/>
    <w:rsid w:val="007E60FF"/>
    <w:rsid w:val="007E626E"/>
    <w:rsid w:val="007E646E"/>
    <w:rsid w:val="007E65AE"/>
    <w:rsid w:val="007E6FBD"/>
    <w:rsid w:val="007E75EF"/>
    <w:rsid w:val="007E78B3"/>
    <w:rsid w:val="007E7A61"/>
    <w:rsid w:val="007E7CEF"/>
    <w:rsid w:val="007F04FE"/>
    <w:rsid w:val="007F0680"/>
    <w:rsid w:val="007F083A"/>
    <w:rsid w:val="007F0B41"/>
    <w:rsid w:val="007F0CFB"/>
    <w:rsid w:val="007F0D47"/>
    <w:rsid w:val="007F0E7A"/>
    <w:rsid w:val="007F0F15"/>
    <w:rsid w:val="007F16A9"/>
    <w:rsid w:val="007F16EE"/>
    <w:rsid w:val="007F1B01"/>
    <w:rsid w:val="007F1DFB"/>
    <w:rsid w:val="007F203B"/>
    <w:rsid w:val="007F2123"/>
    <w:rsid w:val="007F2801"/>
    <w:rsid w:val="007F2C6C"/>
    <w:rsid w:val="007F2CFA"/>
    <w:rsid w:val="007F31E4"/>
    <w:rsid w:val="007F3314"/>
    <w:rsid w:val="007F3723"/>
    <w:rsid w:val="007F3938"/>
    <w:rsid w:val="007F3B1F"/>
    <w:rsid w:val="007F3D8C"/>
    <w:rsid w:val="007F3D8E"/>
    <w:rsid w:val="007F40CA"/>
    <w:rsid w:val="007F40E6"/>
    <w:rsid w:val="007F43C7"/>
    <w:rsid w:val="007F462D"/>
    <w:rsid w:val="007F4936"/>
    <w:rsid w:val="007F4FA0"/>
    <w:rsid w:val="007F4FD9"/>
    <w:rsid w:val="007F5256"/>
    <w:rsid w:val="007F52EB"/>
    <w:rsid w:val="007F56DD"/>
    <w:rsid w:val="007F576F"/>
    <w:rsid w:val="007F5814"/>
    <w:rsid w:val="007F6ABC"/>
    <w:rsid w:val="007F6B92"/>
    <w:rsid w:val="007F6C67"/>
    <w:rsid w:val="007F6F2C"/>
    <w:rsid w:val="007F7304"/>
    <w:rsid w:val="007F7A0F"/>
    <w:rsid w:val="007F7B04"/>
    <w:rsid w:val="00800172"/>
    <w:rsid w:val="0080028C"/>
    <w:rsid w:val="00800566"/>
    <w:rsid w:val="008005C9"/>
    <w:rsid w:val="00800691"/>
    <w:rsid w:val="00800853"/>
    <w:rsid w:val="008008A6"/>
    <w:rsid w:val="0080098C"/>
    <w:rsid w:val="00800D1B"/>
    <w:rsid w:val="00800DFF"/>
    <w:rsid w:val="00800F49"/>
    <w:rsid w:val="0080132C"/>
    <w:rsid w:val="00801362"/>
    <w:rsid w:val="008015DE"/>
    <w:rsid w:val="008017BA"/>
    <w:rsid w:val="008018E4"/>
    <w:rsid w:val="0080197E"/>
    <w:rsid w:val="00802261"/>
    <w:rsid w:val="008023DA"/>
    <w:rsid w:val="00802CF6"/>
    <w:rsid w:val="00802D89"/>
    <w:rsid w:val="00802E1E"/>
    <w:rsid w:val="00803262"/>
    <w:rsid w:val="0080366F"/>
    <w:rsid w:val="0080371C"/>
    <w:rsid w:val="0080386F"/>
    <w:rsid w:val="00803C0C"/>
    <w:rsid w:val="0080414F"/>
    <w:rsid w:val="008042DE"/>
    <w:rsid w:val="00804536"/>
    <w:rsid w:val="0080462B"/>
    <w:rsid w:val="00804688"/>
    <w:rsid w:val="008047F4"/>
    <w:rsid w:val="00804CD4"/>
    <w:rsid w:val="00804D45"/>
    <w:rsid w:val="0080578C"/>
    <w:rsid w:val="00805BFB"/>
    <w:rsid w:val="00806137"/>
    <w:rsid w:val="00807338"/>
    <w:rsid w:val="00810047"/>
    <w:rsid w:val="008100D4"/>
    <w:rsid w:val="0081033F"/>
    <w:rsid w:val="00810373"/>
    <w:rsid w:val="00810D51"/>
    <w:rsid w:val="00810DF6"/>
    <w:rsid w:val="00810E75"/>
    <w:rsid w:val="00811034"/>
    <w:rsid w:val="0081186A"/>
    <w:rsid w:val="00811D57"/>
    <w:rsid w:val="00812010"/>
    <w:rsid w:val="0081246C"/>
    <w:rsid w:val="00813239"/>
    <w:rsid w:val="00813DFC"/>
    <w:rsid w:val="008141A6"/>
    <w:rsid w:val="0081421D"/>
    <w:rsid w:val="00814544"/>
    <w:rsid w:val="00814923"/>
    <w:rsid w:val="00814A10"/>
    <w:rsid w:val="00814F13"/>
    <w:rsid w:val="0081553A"/>
    <w:rsid w:val="008158DF"/>
    <w:rsid w:val="00815B75"/>
    <w:rsid w:val="00815B8A"/>
    <w:rsid w:val="00815BA6"/>
    <w:rsid w:val="00816539"/>
    <w:rsid w:val="0081677E"/>
    <w:rsid w:val="00816885"/>
    <w:rsid w:val="008168F6"/>
    <w:rsid w:val="00816C1B"/>
    <w:rsid w:val="00816D1E"/>
    <w:rsid w:val="00816EBF"/>
    <w:rsid w:val="00817211"/>
    <w:rsid w:val="0081721D"/>
    <w:rsid w:val="00817385"/>
    <w:rsid w:val="00817BA6"/>
    <w:rsid w:val="00817C72"/>
    <w:rsid w:val="00817CDD"/>
    <w:rsid w:val="00817F29"/>
    <w:rsid w:val="008201D3"/>
    <w:rsid w:val="008205BF"/>
    <w:rsid w:val="00820692"/>
    <w:rsid w:val="00820834"/>
    <w:rsid w:val="00820B8B"/>
    <w:rsid w:val="00820CB7"/>
    <w:rsid w:val="00820D58"/>
    <w:rsid w:val="00821164"/>
    <w:rsid w:val="008211F5"/>
    <w:rsid w:val="0082128C"/>
    <w:rsid w:val="0082161F"/>
    <w:rsid w:val="00821C1F"/>
    <w:rsid w:val="00821C32"/>
    <w:rsid w:val="00821CC6"/>
    <w:rsid w:val="00822212"/>
    <w:rsid w:val="008225D9"/>
    <w:rsid w:val="008226F6"/>
    <w:rsid w:val="008228A0"/>
    <w:rsid w:val="00822B10"/>
    <w:rsid w:val="00822C3E"/>
    <w:rsid w:val="00823078"/>
    <w:rsid w:val="00823681"/>
    <w:rsid w:val="0082373C"/>
    <w:rsid w:val="00823763"/>
    <w:rsid w:val="008238A4"/>
    <w:rsid w:val="0082395A"/>
    <w:rsid w:val="00823A1E"/>
    <w:rsid w:val="008241A9"/>
    <w:rsid w:val="008248FC"/>
    <w:rsid w:val="0082497D"/>
    <w:rsid w:val="00824C51"/>
    <w:rsid w:val="00824CF3"/>
    <w:rsid w:val="008252C4"/>
    <w:rsid w:val="008252DD"/>
    <w:rsid w:val="0082539D"/>
    <w:rsid w:val="0082547B"/>
    <w:rsid w:val="0082552F"/>
    <w:rsid w:val="008257FC"/>
    <w:rsid w:val="008258C0"/>
    <w:rsid w:val="008259D1"/>
    <w:rsid w:val="00825BC8"/>
    <w:rsid w:val="00825C23"/>
    <w:rsid w:val="00825F92"/>
    <w:rsid w:val="00826002"/>
    <w:rsid w:val="00826581"/>
    <w:rsid w:val="00826892"/>
    <w:rsid w:val="008269AF"/>
    <w:rsid w:val="00826F04"/>
    <w:rsid w:val="00827641"/>
    <w:rsid w:val="008278F1"/>
    <w:rsid w:val="0082794A"/>
    <w:rsid w:val="00827A30"/>
    <w:rsid w:val="00827AF3"/>
    <w:rsid w:val="00827B16"/>
    <w:rsid w:val="00827B3C"/>
    <w:rsid w:val="00827BDB"/>
    <w:rsid w:val="0083066A"/>
    <w:rsid w:val="008307D6"/>
    <w:rsid w:val="008308E6"/>
    <w:rsid w:val="00830CAA"/>
    <w:rsid w:val="00830DBD"/>
    <w:rsid w:val="00830DF0"/>
    <w:rsid w:val="008312CD"/>
    <w:rsid w:val="008313CF"/>
    <w:rsid w:val="00831430"/>
    <w:rsid w:val="00831564"/>
    <w:rsid w:val="00831586"/>
    <w:rsid w:val="008318A3"/>
    <w:rsid w:val="00831B0A"/>
    <w:rsid w:val="00831E28"/>
    <w:rsid w:val="008322DC"/>
    <w:rsid w:val="008323ED"/>
    <w:rsid w:val="00832C36"/>
    <w:rsid w:val="00832DE3"/>
    <w:rsid w:val="00832E51"/>
    <w:rsid w:val="008330C5"/>
    <w:rsid w:val="008332B0"/>
    <w:rsid w:val="00833645"/>
    <w:rsid w:val="00833D6F"/>
    <w:rsid w:val="00833E9E"/>
    <w:rsid w:val="008348C2"/>
    <w:rsid w:val="008349B3"/>
    <w:rsid w:val="00834EB9"/>
    <w:rsid w:val="00835549"/>
    <w:rsid w:val="00835A41"/>
    <w:rsid w:val="00835AD6"/>
    <w:rsid w:val="00835B84"/>
    <w:rsid w:val="00835C2A"/>
    <w:rsid w:val="00835C77"/>
    <w:rsid w:val="00835CF2"/>
    <w:rsid w:val="00835DAB"/>
    <w:rsid w:val="00835E81"/>
    <w:rsid w:val="008361E9"/>
    <w:rsid w:val="008362D6"/>
    <w:rsid w:val="00836534"/>
    <w:rsid w:val="00836587"/>
    <w:rsid w:val="00836600"/>
    <w:rsid w:val="0083697F"/>
    <w:rsid w:val="00836BD3"/>
    <w:rsid w:val="00836E91"/>
    <w:rsid w:val="00837081"/>
    <w:rsid w:val="0083712C"/>
    <w:rsid w:val="00837247"/>
    <w:rsid w:val="00837405"/>
    <w:rsid w:val="0083748B"/>
    <w:rsid w:val="00837870"/>
    <w:rsid w:val="00840207"/>
    <w:rsid w:val="00840342"/>
    <w:rsid w:val="008405B0"/>
    <w:rsid w:val="00840AC7"/>
    <w:rsid w:val="00840C74"/>
    <w:rsid w:val="00840DA7"/>
    <w:rsid w:val="00840FB9"/>
    <w:rsid w:val="008414F7"/>
    <w:rsid w:val="00841647"/>
    <w:rsid w:val="00841CCA"/>
    <w:rsid w:val="00841EFB"/>
    <w:rsid w:val="00841F68"/>
    <w:rsid w:val="00842146"/>
    <w:rsid w:val="008422B9"/>
    <w:rsid w:val="00842BBF"/>
    <w:rsid w:val="00843048"/>
    <w:rsid w:val="0084344C"/>
    <w:rsid w:val="00843E21"/>
    <w:rsid w:val="008445B1"/>
    <w:rsid w:val="0084465E"/>
    <w:rsid w:val="0084471E"/>
    <w:rsid w:val="00844772"/>
    <w:rsid w:val="00844FAC"/>
    <w:rsid w:val="0084514F"/>
    <w:rsid w:val="0084539E"/>
    <w:rsid w:val="0084545C"/>
    <w:rsid w:val="008455C7"/>
    <w:rsid w:val="00845860"/>
    <w:rsid w:val="00845B5D"/>
    <w:rsid w:val="00845D02"/>
    <w:rsid w:val="00846064"/>
    <w:rsid w:val="0084614F"/>
    <w:rsid w:val="00846964"/>
    <w:rsid w:val="00846B52"/>
    <w:rsid w:val="00846FC6"/>
    <w:rsid w:val="00846FDB"/>
    <w:rsid w:val="008471DE"/>
    <w:rsid w:val="00847D04"/>
    <w:rsid w:val="008502C6"/>
    <w:rsid w:val="00850406"/>
    <w:rsid w:val="00850747"/>
    <w:rsid w:val="00850883"/>
    <w:rsid w:val="00850A91"/>
    <w:rsid w:val="00850ADE"/>
    <w:rsid w:val="008515E0"/>
    <w:rsid w:val="00851688"/>
    <w:rsid w:val="008516A6"/>
    <w:rsid w:val="00851798"/>
    <w:rsid w:val="00851B59"/>
    <w:rsid w:val="00851F17"/>
    <w:rsid w:val="00851FAA"/>
    <w:rsid w:val="008522E2"/>
    <w:rsid w:val="0085238A"/>
    <w:rsid w:val="0085264E"/>
    <w:rsid w:val="00852656"/>
    <w:rsid w:val="0085279D"/>
    <w:rsid w:val="00852FC2"/>
    <w:rsid w:val="0085302F"/>
    <w:rsid w:val="008532FB"/>
    <w:rsid w:val="0085332F"/>
    <w:rsid w:val="008539A5"/>
    <w:rsid w:val="008539E1"/>
    <w:rsid w:val="008539F2"/>
    <w:rsid w:val="00853B6A"/>
    <w:rsid w:val="008548EA"/>
    <w:rsid w:val="00854CB6"/>
    <w:rsid w:val="0085509D"/>
    <w:rsid w:val="00855214"/>
    <w:rsid w:val="00855AA9"/>
    <w:rsid w:val="00855FB3"/>
    <w:rsid w:val="008561A2"/>
    <w:rsid w:val="00856219"/>
    <w:rsid w:val="00856389"/>
    <w:rsid w:val="008565CD"/>
    <w:rsid w:val="0085684A"/>
    <w:rsid w:val="008568D4"/>
    <w:rsid w:val="0085697C"/>
    <w:rsid w:val="00856BD4"/>
    <w:rsid w:val="00856DD5"/>
    <w:rsid w:val="0085701C"/>
    <w:rsid w:val="0085765B"/>
    <w:rsid w:val="00857665"/>
    <w:rsid w:val="008576EC"/>
    <w:rsid w:val="008579EA"/>
    <w:rsid w:val="00857B22"/>
    <w:rsid w:val="00857BCE"/>
    <w:rsid w:val="00857BF3"/>
    <w:rsid w:val="0086015F"/>
    <w:rsid w:val="0086026A"/>
    <w:rsid w:val="008603B2"/>
    <w:rsid w:val="0086043E"/>
    <w:rsid w:val="00860550"/>
    <w:rsid w:val="00860602"/>
    <w:rsid w:val="00860A51"/>
    <w:rsid w:val="00861095"/>
    <w:rsid w:val="008610F9"/>
    <w:rsid w:val="00861779"/>
    <w:rsid w:val="00861EB8"/>
    <w:rsid w:val="00861F04"/>
    <w:rsid w:val="008620E6"/>
    <w:rsid w:val="008621FA"/>
    <w:rsid w:val="00862222"/>
    <w:rsid w:val="00862504"/>
    <w:rsid w:val="0086278A"/>
    <w:rsid w:val="00862BA7"/>
    <w:rsid w:val="008632F5"/>
    <w:rsid w:val="008633BD"/>
    <w:rsid w:val="00863DD8"/>
    <w:rsid w:val="00863E1F"/>
    <w:rsid w:val="00864576"/>
    <w:rsid w:val="00864578"/>
    <w:rsid w:val="00864882"/>
    <w:rsid w:val="008648EE"/>
    <w:rsid w:val="00864C8D"/>
    <w:rsid w:val="00864F35"/>
    <w:rsid w:val="00865304"/>
    <w:rsid w:val="008656BD"/>
    <w:rsid w:val="00865733"/>
    <w:rsid w:val="00865A32"/>
    <w:rsid w:val="00865B31"/>
    <w:rsid w:val="00865CF2"/>
    <w:rsid w:val="00865E37"/>
    <w:rsid w:val="00866022"/>
    <w:rsid w:val="00866118"/>
    <w:rsid w:val="008661FE"/>
    <w:rsid w:val="008666AD"/>
    <w:rsid w:val="00866F2A"/>
    <w:rsid w:val="008670D8"/>
    <w:rsid w:val="008671E7"/>
    <w:rsid w:val="008673E6"/>
    <w:rsid w:val="0086758F"/>
    <w:rsid w:val="008676B2"/>
    <w:rsid w:val="008679C1"/>
    <w:rsid w:val="00870048"/>
    <w:rsid w:val="008701FC"/>
    <w:rsid w:val="00870409"/>
    <w:rsid w:val="00870559"/>
    <w:rsid w:val="0087059C"/>
    <w:rsid w:val="00870A73"/>
    <w:rsid w:val="00871613"/>
    <w:rsid w:val="008717A5"/>
    <w:rsid w:val="00872250"/>
    <w:rsid w:val="008723DC"/>
    <w:rsid w:val="00872756"/>
    <w:rsid w:val="0087294E"/>
    <w:rsid w:val="008734B8"/>
    <w:rsid w:val="008739E6"/>
    <w:rsid w:val="00873CEB"/>
    <w:rsid w:val="00873DD0"/>
    <w:rsid w:val="00873EAF"/>
    <w:rsid w:val="00873FEF"/>
    <w:rsid w:val="008745EE"/>
    <w:rsid w:val="0087460C"/>
    <w:rsid w:val="00874697"/>
    <w:rsid w:val="0087473C"/>
    <w:rsid w:val="0087490D"/>
    <w:rsid w:val="00874A76"/>
    <w:rsid w:val="00874DF3"/>
    <w:rsid w:val="00874E7A"/>
    <w:rsid w:val="00875044"/>
    <w:rsid w:val="00875205"/>
    <w:rsid w:val="008752B1"/>
    <w:rsid w:val="00875765"/>
    <w:rsid w:val="00875787"/>
    <w:rsid w:val="00875970"/>
    <w:rsid w:val="008760A9"/>
    <w:rsid w:val="00876133"/>
    <w:rsid w:val="00876239"/>
    <w:rsid w:val="008765EB"/>
    <w:rsid w:val="008776BE"/>
    <w:rsid w:val="008778FF"/>
    <w:rsid w:val="00877D0F"/>
    <w:rsid w:val="00880177"/>
    <w:rsid w:val="008804DF"/>
    <w:rsid w:val="008808D3"/>
    <w:rsid w:val="00880964"/>
    <w:rsid w:val="00880A65"/>
    <w:rsid w:val="00880BD8"/>
    <w:rsid w:val="00880D4A"/>
    <w:rsid w:val="008812D9"/>
    <w:rsid w:val="0088164F"/>
    <w:rsid w:val="008818E7"/>
    <w:rsid w:val="00881AED"/>
    <w:rsid w:val="00881D22"/>
    <w:rsid w:val="00881E04"/>
    <w:rsid w:val="0088202D"/>
    <w:rsid w:val="008822E4"/>
    <w:rsid w:val="00882A5A"/>
    <w:rsid w:val="0088370B"/>
    <w:rsid w:val="00883856"/>
    <w:rsid w:val="00883A0F"/>
    <w:rsid w:val="008840EE"/>
    <w:rsid w:val="008846FD"/>
    <w:rsid w:val="008847F7"/>
    <w:rsid w:val="008849D7"/>
    <w:rsid w:val="00884B97"/>
    <w:rsid w:val="00884D5B"/>
    <w:rsid w:val="00885316"/>
    <w:rsid w:val="008855D5"/>
    <w:rsid w:val="00885720"/>
    <w:rsid w:val="008859A6"/>
    <w:rsid w:val="00885FA1"/>
    <w:rsid w:val="0088616F"/>
    <w:rsid w:val="00886EEA"/>
    <w:rsid w:val="00887518"/>
    <w:rsid w:val="00887740"/>
    <w:rsid w:val="0088795B"/>
    <w:rsid w:val="00887A6E"/>
    <w:rsid w:val="00887F3F"/>
    <w:rsid w:val="00887F85"/>
    <w:rsid w:val="0089011E"/>
    <w:rsid w:val="008903EE"/>
    <w:rsid w:val="0089053E"/>
    <w:rsid w:val="008906AE"/>
    <w:rsid w:val="00890A24"/>
    <w:rsid w:val="00890DF1"/>
    <w:rsid w:val="00890F65"/>
    <w:rsid w:val="008910A5"/>
    <w:rsid w:val="008913CA"/>
    <w:rsid w:val="0089165B"/>
    <w:rsid w:val="008917CB"/>
    <w:rsid w:val="00891970"/>
    <w:rsid w:val="008919E4"/>
    <w:rsid w:val="00891CBB"/>
    <w:rsid w:val="00891EA8"/>
    <w:rsid w:val="008926B1"/>
    <w:rsid w:val="00892A87"/>
    <w:rsid w:val="00892AE7"/>
    <w:rsid w:val="0089343B"/>
    <w:rsid w:val="008938F1"/>
    <w:rsid w:val="00893C30"/>
    <w:rsid w:val="00894416"/>
    <w:rsid w:val="008947F9"/>
    <w:rsid w:val="0089488C"/>
    <w:rsid w:val="00894C84"/>
    <w:rsid w:val="00894F3A"/>
    <w:rsid w:val="008952EC"/>
    <w:rsid w:val="008952EE"/>
    <w:rsid w:val="0089585B"/>
    <w:rsid w:val="008958F9"/>
    <w:rsid w:val="00896025"/>
    <w:rsid w:val="00896161"/>
    <w:rsid w:val="008961CA"/>
    <w:rsid w:val="00896299"/>
    <w:rsid w:val="008963F5"/>
    <w:rsid w:val="008966B3"/>
    <w:rsid w:val="00896BEC"/>
    <w:rsid w:val="00896C6A"/>
    <w:rsid w:val="00896CDE"/>
    <w:rsid w:val="00896E95"/>
    <w:rsid w:val="00897CCC"/>
    <w:rsid w:val="008A01FA"/>
    <w:rsid w:val="008A087E"/>
    <w:rsid w:val="008A0AC7"/>
    <w:rsid w:val="008A11BF"/>
    <w:rsid w:val="008A1395"/>
    <w:rsid w:val="008A172C"/>
    <w:rsid w:val="008A1F7F"/>
    <w:rsid w:val="008A238A"/>
    <w:rsid w:val="008A24E8"/>
    <w:rsid w:val="008A279D"/>
    <w:rsid w:val="008A2BAB"/>
    <w:rsid w:val="008A2C2F"/>
    <w:rsid w:val="008A3366"/>
    <w:rsid w:val="008A33B0"/>
    <w:rsid w:val="008A481F"/>
    <w:rsid w:val="008A4C90"/>
    <w:rsid w:val="008A4D50"/>
    <w:rsid w:val="008A50A3"/>
    <w:rsid w:val="008A51FE"/>
    <w:rsid w:val="008A5490"/>
    <w:rsid w:val="008A5AAA"/>
    <w:rsid w:val="008A5D00"/>
    <w:rsid w:val="008A5DA1"/>
    <w:rsid w:val="008A5DDE"/>
    <w:rsid w:val="008A6369"/>
    <w:rsid w:val="008A6587"/>
    <w:rsid w:val="008A65A4"/>
    <w:rsid w:val="008A65E7"/>
    <w:rsid w:val="008A6A3D"/>
    <w:rsid w:val="008A6B6C"/>
    <w:rsid w:val="008A6DCE"/>
    <w:rsid w:val="008A6E20"/>
    <w:rsid w:val="008A70BB"/>
    <w:rsid w:val="008A71B3"/>
    <w:rsid w:val="008A71C5"/>
    <w:rsid w:val="008A7433"/>
    <w:rsid w:val="008A7452"/>
    <w:rsid w:val="008A78DE"/>
    <w:rsid w:val="008A7BBE"/>
    <w:rsid w:val="008A7DF7"/>
    <w:rsid w:val="008B0556"/>
    <w:rsid w:val="008B05E1"/>
    <w:rsid w:val="008B07FE"/>
    <w:rsid w:val="008B0818"/>
    <w:rsid w:val="008B0D45"/>
    <w:rsid w:val="008B0E2D"/>
    <w:rsid w:val="008B1197"/>
    <w:rsid w:val="008B1358"/>
    <w:rsid w:val="008B13BB"/>
    <w:rsid w:val="008B149A"/>
    <w:rsid w:val="008B1563"/>
    <w:rsid w:val="008B1657"/>
    <w:rsid w:val="008B1804"/>
    <w:rsid w:val="008B1AD2"/>
    <w:rsid w:val="008B1B42"/>
    <w:rsid w:val="008B1F1E"/>
    <w:rsid w:val="008B1FD0"/>
    <w:rsid w:val="008B21F1"/>
    <w:rsid w:val="008B26A7"/>
    <w:rsid w:val="008B293D"/>
    <w:rsid w:val="008B2D34"/>
    <w:rsid w:val="008B308B"/>
    <w:rsid w:val="008B3644"/>
    <w:rsid w:val="008B3697"/>
    <w:rsid w:val="008B3810"/>
    <w:rsid w:val="008B3958"/>
    <w:rsid w:val="008B3D89"/>
    <w:rsid w:val="008B423E"/>
    <w:rsid w:val="008B4353"/>
    <w:rsid w:val="008B4533"/>
    <w:rsid w:val="008B48F4"/>
    <w:rsid w:val="008B495F"/>
    <w:rsid w:val="008B4BCE"/>
    <w:rsid w:val="008B4BF4"/>
    <w:rsid w:val="008B4E58"/>
    <w:rsid w:val="008B5136"/>
    <w:rsid w:val="008B52B8"/>
    <w:rsid w:val="008B5447"/>
    <w:rsid w:val="008B557E"/>
    <w:rsid w:val="008B5D61"/>
    <w:rsid w:val="008B5D7E"/>
    <w:rsid w:val="008B5FA8"/>
    <w:rsid w:val="008B623E"/>
    <w:rsid w:val="008B6632"/>
    <w:rsid w:val="008B69B8"/>
    <w:rsid w:val="008B6B1F"/>
    <w:rsid w:val="008B6C63"/>
    <w:rsid w:val="008B6DC7"/>
    <w:rsid w:val="008B6F80"/>
    <w:rsid w:val="008B6FB8"/>
    <w:rsid w:val="008B6FD5"/>
    <w:rsid w:val="008B7050"/>
    <w:rsid w:val="008B7271"/>
    <w:rsid w:val="008B72EE"/>
    <w:rsid w:val="008B75E5"/>
    <w:rsid w:val="008B7956"/>
    <w:rsid w:val="008B7A9B"/>
    <w:rsid w:val="008B7E21"/>
    <w:rsid w:val="008B7F2D"/>
    <w:rsid w:val="008B7F49"/>
    <w:rsid w:val="008C00F8"/>
    <w:rsid w:val="008C0186"/>
    <w:rsid w:val="008C0569"/>
    <w:rsid w:val="008C0E90"/>
    <w:rsid w:val="008C129C"/>
    <w:rsid w:val="008C1456"/>
    <w:rsid w:val="008C1BA0"/>
    <w:rsid w:val="008C20D3"/>
    <w:rsid w:val="008C24E8"/>
    <w:rsid w:val="008C254C"/>
    <w:rsid w:val="008C2855"/>
    <w:rsid w:val="008C293F"/>
    <w:rsid w:val="008C2F6B"/>
    <w:rsid w:val="008C2F96"/>
    <w:rsid w:val="008C30EC"/>
    <w:rsid w:val="008C3985"/>
    <w:rsid w:val="008C3B15"/>
    <w:rsid w:val="008C3B68"/>
    <w:rsid w:val="008C4317"/>
    <w:rsid w:val="008C493F"/>
    <w:rsid w:val="008C4990"/>
    <w:rsid w:val="008C49A3"/>
    <w:rsid w:val="008C4BE2"/>
    <w:rsid w:val="008C4D28"/>
    <w:rsid w:val="008C4E95"/>
    <w:rsid w:val="008C4F99"/>
    <w:rsid w:val="008C5004"/>
    <w:rsid w:val="008C5414"/>
    <w:rsid w:val="008C5624"/>
    <w:rsid w:val="008C5780"/>
    <w:rsid w:val="008C5A54"/>
    <w:rsid w:val="008C5B27"/>
    <w:rsid w:val="008C5C38"/>
    <w:rsid w:val="008C6041"/>
    <w:rsid w:val="008C6571"/>
    <w:rsid w:val="008C6805"/>
    <w:rsid w:val="008C6D7A"/>
    <w:rsid w:val="008C6E44"/>
    <w:rsid w:val="008C6F3A"/>
    <w:rsid w:val="008C77B1"/>
    <w:rsid w:val="008D0311"/>
    <w:rsid w:val="008D06BF"/>
    <w:rsid w:val="008D08EB"/>
    <w:rsid w:val="008D0914"/>
    <w:rsid w:val="008D097B"/>
    <w:rsid w:val="008D0B75"/>
    <w:rsid w:val="008D1291"/>
    <w:rsid w:val="008D15D7"/>
    <w:rsid w:val="008D1AD6"/>
    <w:rsid w:val="008D1CF9"/>
    <w:rsid w:val="008D1F44"/>
    <w:rsid w:val="008D2611"/>
    <w:rsid w:val="008D2680"/>
    <w:rsid w:val="008D2741"/>
    <w:rsid w:val="008D2944"/>
    <w:rsid w:val="008D2E9A"/>
    <w:rsid w:val="008D31F0"/>
    <w:rsid w:val="008D38C3"/>
    <w:rsid w:val="008D3CB9"/>
    <w:rsid w:val="008D3D72"/>
    <w:rsid w:val="008D42D4"/>
    <w:rsid w:val="008D4483"/>
    <w:rsid w:val="008D4551"/>
    <w:rsid w:val="008D48FE"/>
    <w:rsid w:val="008D4905"/>
    <w:rsid w:val="008D4A10"/>
    <w:rsid w:val="008D4C1C"/>
    <w:rsid w:val="008D4E61"/>
    <w:rsid w:val="008D5137"/>
    <w:rsid w:val="008D53F5"/>
    <w:rsid w:val="008D5604"/>
    <w:rsid w:val="008D570D"/>
    <w:rsid w:val="008D5776"/>
    <w:rsid w:val="008D5C7F"/>
    <w:rsid w:val="008D5E30"/>
    <w:rsid w:val="008D6241"/>
    <w:rsid w:val="008D6298"/>
    <w:rsid w:val="008D6495"/>
    <w:rsid w:val="008D6DBA"/>
    <w:rsid w:val="008D71C4"/>
    <w:rsid w:val="008D71CD"/>
    <w:rsid w:val="008D721C"/>
    <w:rsid w:val="008D7240"/>
    <w:rsid w:val="008D749A"/>
    <w:rsid w:val="008D750D"/>
    <w:rsid w:val="008D797B"/>
    <w:rsid w:val="008D7D59"/>
    <w:rsid w:val="008E0057"/>
    <w:rsid w:val="008E00DA"/>
    <w:rsid w:val="008E029F"/>
    <w:rsid w:val="008E0E61"/>
    <w:rsid w:val="008E1844"/>
    <w:rsid w:val="008E1C7D"/>
    <w:rsid w:val="008E1C91"/>
    <w:rsid w:val="008E1DC2"/>
    <w:rsid w:val="008E1E6D"/>
    <w:rsid w:val="008E27A8"/>
    <w:rsid w:val="008E29EE"/>
    <w:rsid w:val="008E2EA8"/>
    <w:rsid w:val="008E3A2A"/>
    <w:rsid w:val="008E3BEA"/>
    <w:rsid w:val="008E4499"/>
    <w:rsid w:val="008E4619"/>
    <w:rsid w:val="008E4841"/>
    <w:rsid w:val="008E49F7"/>
    <w:rsid w:val="008E4A56"/>
    <w:rsid w:val="008E4DEC"/>
    <w:rsid w:val="008E4F6B"/>
    <w:rsid w:val="008E4F89"/>
    <w:rsid w:val="008E5041"/>
    <w:rsid w:val="008E5178"/>
    <w:rsid w:val="008E53DD"/>
    <w:rsid w:val="008E54EE"/>
    <w:rsid w:val="008E5610"/>
    <w:rsid w:val="008E5902"/>
    <w:rsid w:val="008E5AB6"/>
    <w:rsid w:val="008E5C22"/>
    <w:rsid w:val="008E5C2A"/>
    <w:rsid w:val="008E62FB"/>
    <w:rsid w:val="008E6315"/>
    <w:rsid w:val="008E6521"/>
    <w:rsid w:val="008E6A25"/>
    <w:rsid w:val="008E6FE5"/>
    <w:rsid w:val="008E71D3"/>
    <w:rsid w:val="008E71DC"/>
    <w:rsid w:val="008E7325"/>
    <w:rsid w:val="008E7709"/>
    <w:rsid w:val="008E777D"/>
    <w:rsid w:val="008E7D71"/>
    <w:rsid w:val="008E7E89"/>
    <w:rsid w:val="008E7F3F"/>
    <w:rsid w:val="008F017A"/>
    <w:rsid w:val="008F028D"/>
    <w:rsid w:val="008F0936"/>
    <w:rsid w:val="008F1047"/>
    <w:rsid w:val="008F1310"/>
    <w:rsid w:val="008F2468"/>
    <w:rsid w:val="008F2550"/>
    <w:rsid w:val="008F2B6D"/>
    <w:rsid w:val="008F3B30"/>
    <w:rsid w:val="008F3B5F"/>
    <w:rsid w:val="008F40EA"/>
    <w:rsid w:val="008F48C8"/>
    <w:rsid w:val="008F4C28"/>
    <w:rsid w:val="008F51D5"/>
    <w:rsid w:val="008F52B0"/>
    <w:rsid w:val="008F5549"/>
    <w:rsid w:val="008F57E1"/>
    <w:rsid w:val="008F58CD"/>
    <w:rsid w:val="008F5DEB"/>
    <w:rsid w:val="008F5F17"/>
    <w:rsid w:val="008F62F3"/>
    <w:rsid w:val="008F6359"/>
    <w:rsid w:val="008F652B"/>
    <w:rsid w:val="008F6C06"/>
    <w:rsid w:val="008F6C2B"/>
    <w:rsid w:val="008F6D97"/>
    <w:rsid w:val="008F6DAA"/>
    <w:rsid w:val="008F70C0"/>
    <w:rsid w:val="008F774F"/>
    <w:rsid w:val="008F7B87"/>
    <w:rsid w:val="008F7BC4"/>
    <w:rsid w:val="008F7DC3"/>
    <w:rsid w:val="008F7F3B"/>
    <w:rsid w:val="009001E4"/>
    <w:rsid w:val="009005EC"/>
    <w:rsid w:val="00900ACD"/>
    <w:rsid w:val="00900C10"/>
    <w:rsid w:val="009012EE"/>
    <w:rsid w:val="0090136A"/>
    <w:rsid w:val="009013DE"/>
    <w:rsid w:val="00901439"/>
    <w:rsid w:val="00901988"/>
    <w:rsid w:val="009019C2"/>
    <w:rsid w:val="00901B36"/>
    <w:rsid w:val="00901B89"/>
    <w:rsid w:val="00901FA0"/>
    <w:rsid w:val="0090220D"/>
    <w:rsid w:val="00902A46"/>
    <w:rsid w:val="00902AF8"/>
    <w:rsid w:val="00902E48"/>
    <w:rsid w:val="009034F0"/>
    <w:rsid w:val="00903701"/>
    <w:rsid w:val="00903D16"/>
    <w:rsid w:val="00903E2F"/>
    <w:rsid w:val="0090403E"/>
    <w:rsid w:val="00904482"/>
    <w:rsid w:val="0090493D"/>
    <w:rsid w:val="00904CA2"/>
    <w:rsid w:val="00904D0E"/>
    <w:rsid w:val="00905C21"/>
    <w:rsid w:val="00905CBF"/>
    <w:rsid w:val="00905F15"/>
    <w:rsid w:val="009065BC"/>
    <w:rsid w:val="009066BF"/>
    <w:rsid w:val="00906703"/>
    <w:rsid w:val="00906AE6"/>
    <w:rsid w:val="00906ED9"/>
    <w:rsid w:val="0090723F"/>
    <w:rsid w:val="00907309"/>
    <w:rsid w:val="00907443"/>
    <w:rsid w:val="00907B0E"/>
    <w:rsid w:val="00907B63"/>
    <w:rsid w:val="00907CA9"/>
    <w:rsid w:val="009108AE"/>
    <w:rsid w:val="009109F3"/>
    <w:rsid w:val="00910DC8"/>
    <w:rsid w:val="00911094"/>
    <w:rsid w:val="00911186"/>
    <w:rsid w:val="009114B1"/>
    <w:rsid w:val="0091159B"/>
    <w:rsid w:val="0091180A"/>
    <w:rsid w:val="00911FB5"/>
    <w:rsid w:val="00912315"/>
    <w:rsid w:val="0091305A"/>
    <w:rsid w:val="009133F1"/>
    <w:rsid w:val="0091348E"/>
    <w:rsid w:val="009135F8"/>
    <w:rsid w:val="00913BDE"/>
    <w:rsid w:val="00913E37"/>
    <w:rsid w:val="00913F5F"/>
    <w:rsid w:val="009145BE"/>
    <w:rsid w:val="0091478B"/>
    <w:rsid w:val="009149CC"/>
    <w:rsid w:val="009149F9"/>
    <w:rsid w:val="00914B9F"/>
    <w:rsid w:val="00914CBC"/>
    <w:rsid w:val="00915063"/>
    <w:rsid w:val="0091524A"/>
    <w:rsid w:val="009152D4"/>
    <w:rsid w:val="0091571C"/>
    <w:rsid w:val="00915760"/>
    <w:rsid w:val="009157F5"/>
    <w:rsid w:val="00915A03"/>
    <w:rsid w:val="00915B90"/>
    <w:rsid w:val="00916129"/>
    <w:rsid w:val="00916377"/>
    <w:rsid w:val="009163AB"/>
    <w:rsid w:val="0091679C"/>
    <w:rsid w:val="00916A75"/>
    <w:rsid w:val="00916AF4"/>
    <w:rsid w:val="00916BB9"/>
    <w:rsid w:val="00917146"/>
    <w:rsid w:val="009174F6"/>
    <w:rsid w:val="0091755F"/>
    <w:rsid w:val="00917856"/>
    <w:rsid w:val="00917B40"/>
    <w:rsid w:val="00917E75"/>
    <w:rsid w:val="00920491"/>
    <w:rsid w:val="00920602"/>
    <w:rsid w:val="00920691"/>
    <w:rsid w:val="009207ED"/>
    <w:rsid w:val="009208BB"/>
    <w:rsid w:val="00920AAB"/>
    <w:rsid w:val="00920F78"/>
    <w:rsid w:val="00921251"/>
    <w:rsid w:val="009213A5"/>
    <w:rsid w:val="00921796"/>
    <w:rsid w:val="00921A4D"/>
    <w:rsid w:val="00921E5F"/>
    <w:rsid w:val="00921F3C"/>
    <w:rsid w:val="0092215D"/>
    <w:rsid w:val="00922209"/>
    <w:rsid w:val="00922308"/>
    <w:rsid w:val="0092264D"/>
    <w:rsid w:val="00922846"/>
    <w:rsid w:val="009229E3"/>
    <w:rsid w:val="00922C11"/>
    <w:rsid w:val="009236C5"/>
    <w:rsid w:val="00923DCB"/>
    <w:rsid w:val="0092413D"/>
    <w:rsid w:val="009244C1"/>
    <w:rsid w:val="00924529"/>
    <w:rsid w:val="009245A0"/>
    <w:rsid w:val="009245C4"/>
    <w:rsid w:val="00924D10"/>
    <w:rsid w:val="00924DE1"/>
    <w:rsid w:val="009254CC"/>
    <w:rsid w:val="00925694"/>
    <w:rsid w:val="009257FC"/>
    <w:rsid w:val="0092597E"/>
    <w:rsid w:val="00926363"/>
    <w:rsid w:val="0092685D"/>
    <w:rsid w:val="00926AE8"/>
    <w:rsid w:val="00926D14"/>
    <w:rsid w:val="00926EE8"/>
    <w:rsid w:val="00927080"/>
    <w:rsid w:val="00927112"/>
    <w:rsid w:val="009272B2"/>
    <w:rsid w:val="00927371"/>
    <w:rsid w:val="009275A5"/>
    <w:rsid w:val="00927639"/>
    <w:rsid w:val="009277C8"/>
    <w:rsid w:val="00927AD9"/>
    <w:rsid w:val="00927F85"/>
    <w:rsid w:val="00930403"/>
    <w:rsid w:val="0093054E"/>
    <w:rsid w:val="00930AC3"/>
    <w:rsid w:val="00930C07"/>
    <w:rsid w:val="009314A0"/>
    <w:rsid w:val="009315F3"/>
    <w:rsid w:val="00931BF0"/>
    <w:rsid w:val="00931E68"/>
    <w:rsid w:val="0093232B"/>
    <w:rsid w:val="009324A5"/>
    <w:rsid w:val="009328FD"/>
    <w:rsid w:val="009329F9"/>
    <w:rsid w:val="00932C05"/>
    <w:rsid w:val="00932D07"/>
    <w:rsid w:val="00932EC5"/>
    <w:rsid w:val="009330A2"/>
    <w:rsid w:val="0093372F"/>
    <w:rsid w:val="00933B3A"/>
    <w:rsid w:val="00934166"/>
    <w:rsid w:val="0093448F"/>
    <w:rsid w:val="009346A2"/>
    <w:rsid w:val="00934A3F"/>
    <w:rsid w:val="00934BF3"/>
    <w:rsid w:val="00934D51"/>
    <w:rsid w:val="00935114"/>
    <w:rsid w:val="009352D8"/>
    <w:rsid w:val="0093533B"/>
    <w:rsid w:val="009353F4"/>
    <w:rsid w:val="009355C6"/>
    <w:rsid w:val="00935DE2"/>
    <w:rsid w:val="00935FA7"/>
    <w:rsid w:val="009363F7"/>
    <w:rsid w:val="00936495"/>
    <w:rsid w:val="00936D2E"/>
    <w:rsid w:val="009370F8"/>
    <w:rsid w:val="009371C6"/>
    <w:rsid w:val="0093728B"/>
    <w:rsid w:val="00937475"/>
    <w:rsid w:val="00937849"/>
    <w:rsid w:val="00937997"/>
    <w:rsid w:val="009379D8"/>
    <w:rsid w:val="00940164"/>
    <w:rsid w:val="009401E8"/>
    <w:rsid w:val="00940620"/>
    <w:rsid w:val="00940A2F"/>
    <w:rsid w:val="00940F05"/>
    <w:rsid w:val="009411DE"/>
    <w:rsid w:val="0094139E"/>
    <w:rsid w:val="00941899"/>
    <w:rsid w:val="00941CD9"/>
    <w:rsid w:val="00941CFE"/>
    <w:rsid w:val="00941EB6"/>
    <w:rsid w:val="00941FE6"/>
    <w:rsid w:val="0094207A"/>
    <w:rsid w:val="009421AE"/>
    <w:rsid w:val="00942648"/>
    <w:rsid w:val="009426CA"/>
    <w:rsid w:val="009429E9"/>
    <w:rsid w:val="00942ECC"/>
    <w:rsid w:val="009430D0"/>
    <w:rsid w:val="009432F8"/>
    <w:rsid w:val="00943442"/>
    <w:rsid w:val="00943A5A"/>
    <w:rsid w:val="009441AD"/>
    <w:rsid w:val="00944861"/>
    <w:rsid w:val="009448DA"/>
    <w:rsid w:val="009448E0"/>
    <w:rsid w:val="00944DF4"/>
    <w:rsid w:val="00944F0B"/>
    <w:rsid w:val="00944F62"/>
    <w:rsid w:val="009450DF"/>
    <w:rsid w:val="00945620"/>
    <w:rsid w:val="009457D5"/>
    <w:rsid w:val="00945F55"/>
    <w:rsid w:val="00946220"/>
    <w:rsid w:val="0094622A"/>
    <w:rsid w:val="009462EB"/>
    <w:rsid w:val="009463F1"/>
    <w:rsid w:val="0094672B"/>
    <w:rsid w:val="009467B4"/>
    <w:rsid w:val="00946E76"/>
    <w:rsid w:val="00947230"/>
    <w:rsid w:val="00947618"/>
    <w:rsid w:val="00947785"/>
    <w:rsid w:val="00947880"/>
    <w:rsid w:val="00947C9D"/>
    <w:rsid w:val="00947CD6"/>
    <w:rsid w:val="00947E66"/>
    <w:rsid w:val="009501D4"/>
    <w:rsid w:val="00950227"/>
    <w:rsid w:val="00950469"/>
    <w:rsid w:val="00950979"/>
    <w:rsid w:val="00950EAB"/>
    <w:rsid w:val="00950FE2"/>
    <w:rsid w:val="00951194"/>
    <w:rsid w:val="00951246"/>
    <w:rsid w:val="00951427"/>
    <w:rsid w:val="00952004"/>
    <w:rsid w:val="0095208D"/>
    <w:rsid w:val="00952112"/>
    <w:rsid w:val="00952471"/>
    <w:rsid w:val="00952A00"/>
    <w:rsid w:val="00952A90"/>
    <w:rsid w:val="00952D46"/>
    <w:rsid w:val="00952D66"/>
    <w:rsid w:val="00952E71"/>
    <w:rsid w:val="00952E7A"/>
    <w:rsid w:val="00952F69"/>
    <w:rsid w:val="00952F8D"/>
    <w:rsid w:val="00952F99"/>
    <w:rsid w:val="009531C3"/>
    <w:rsid w:val="009531E6"/>
    <w:rsid w:val="0095326D"/>
    <w:rsid w:val="009541FB"/>
    <w:rsid w:val="009541FE"/>
    <w:rsid w:val="00954200"/>
    <w:rsid w:val="0095421F"/>
    <w:rsid w:val="009542AA"/>
    <w:rsid w:val="009542C8"/>
    <w:rsid w:val="00954680"/>
    <w:rsid w:val="00954754"/>
    <w:rsid w:val="009547B5"/>
    <w:rsid w:val="00954B85"/>
    <w:rsid w:val="00954C98"/>
    <w:rsid w:val="00954D47"/>
    <w:rsid w:val="00954DEB"/>
    <w:rsid w:val="0095516E"/>
    <w:rsid w:val="009553B4"/>
    <w:rsid w:val="009556D8"/>
    <w:rsid w:val="0095593D"/>
    <w:rsid w:val="00955BEE"/>
    <w:rsid w:val="00955D0A"/>
    <w:rsid w:val="00955D2A"/>
    <w:rsid w:val="00955F86"/>
    <w:rsid w:val="00955F8D"/>
    <w:rsid w:val="0095601D"/>
    <w:rsid w:val="00956156"/>
    <w:rsid w:val="0095640D"/>
    <w:rsid w:val="009565AB"/>
    <w:rsid w:val="00956963"/>
    <w:rsid w:val="00956A00"/>
    <w:rsid w:val="00956A31"/>
    <w:rsid w:val="00956A7D"/>
    <w:rsid w:val="00956BC0"/>
    <w:rsid w:val="00957035"/>
    <w:rsid w:val="00957449"/>
    <w:rsid w:val="00957493"/>
    <w:rsid w:val="009576FF"/>
    <w:rsid w:val="0095781B"/>
    <w:rsid w:val="00957AC2"/>
    <w:rsid w:val="009600AF"/>
    <w:rsid w:val="00960305"/>
    <w:rsid w:val="009605E9"/>
    <w:rsid w:val="00960B71"/>
    <w:rsid w:val="00960E2F"/>
    <w:rsid w:val="00960E7B"/>
    <w:rsid w:val="00960F06"/>
    <w:rsid w:val="00960F72"/>
    <w:rsid w:val="009613BD"/>
    <w:rsid w:val="00961520"/>
    <w:rsid w:val="0096152B"/>
    <w:rsid w:val="009615B4"/>
    <w:rsid w:val="009616D3"/>
    <w:rsid w:val="00961C52"/>
    <w:rsid w:val="009620B2"/>
    <w:rsid w:val="00962550"/>
    <w:rsid w:val="0096277F"/>
    <w:rsid w:val="00963370"/>
    <w:rsid w:val="00963784"/>
    <w:rsid w:val="00963D3E"/>
    <w:rsid w:val="00963E3F"/>
    <w:rsid w:val="00963E54"/>
    <w:rsid w:val="009640AB"/>
    <w:rsid w:val="00964504"/>
    <w:rsid w:val="009649BF"/>
    <w:rsid w:val="00964C93"/>
    <w:rsid w:val="00964C96"/>
    <w:rsid w:val="00964E19"/>
    <w:rsid w:val="00964F07"/>
    <w:rsid w:val="009651A5"/>
    <w:rsid w:val="0096539F"/>
    <w:rsid w:val="009655C4"/>
    <w:rsid w:val="009656F9"/>
    <w:rsid w:val="00965708"/>
    <w:rsid w:val="00965D6D"/>
    <w:rsid w:val="00966610"/>
    <w:rsid w:val="00966D15"/>
    <w:rsid w:val="00966E17"/>
    <w:rsid w:val="00966E7C"/>
    <w:rsid w:val="009672AF"/>
    <w:rsid w:val="0096765D"/>
    <w:rsid w:val="00967775"/>
    <w:rsid w:val="009702A0"/>
    <w:rsid w:val="0097092E"/>
    <w:rsid w:val="00970BCF"/>
    <w:rsid w:val="00971A4F"/>
    <w:rsid w:val="00971A96"/>
    <w:rsid w:val="00971B64"/>
    <w:rsid w:val="00971C25"/>
    <w:rsid w:val="00971CEE"/>
    <w:rsid w:val="009720E5"/>
    <w:rsid w:val="00972A09"/>
    <w:rsid w:val="00972E1D"/>
    <w:rsid w:val="009731B2"/>
    <w:rsid w:val="0097323D"/>
    <w:rsid w:val="00973A03"/>
    <w:rsid w:val="00974661"/>
    <w:rsid w:val="00974CD6"/>
    <w:rsid w:val="00974E1C"/>
    <w:rsid w:val="009750F5"/>
    <w:rsid w:val="0097524D"/>
    <w:rsid w:val="009753A6"/>
    <w:rsid w:val="009753B7"/>
    <w:rsid w:val="00975517"/>
    <w:rsid w:val="00975AB6"/>
    <w:rsid w:val="00975C0B"/>
    <w:rsid w:val="00975FED"/>
    <w:rsid w:val="00976388"/>
    <w:rsid w:val="009765A8"/>
    <w:rsid w:val="009767C6"/>
    <w:rsid w:val="009767FE"/>
    <w:rsid w:val="00976CD7"/>
    <w:rsid w:val="00976DC6"/>
    <w:rsid w:val="009773BD"/>
    <w:rsid w:val="00977690"/>
    <w:rsid w:val="00977A4E"/>
    <w:rsid w:val="00977D79"/>
    <w:rsid w:val="00977DDB"/>
    <w:rsid w:val="00977ECA"/>
    <w:rsid w:val="00980000"/>
    <w:rsid w:val="00980025"/>
    <w:rsid w:val="009802C2"/>
    <w:rsid w:val="00980D6E"/>
    <w:rsid w:val="00980D9E"/>
    <w:rsid w:val="00980EF1"/>
    <w:rsid w:val="00981016"/>
    <w:rsid w:val="0098108B"/>
    <w:rsid w:val="00981915"/>
    <w:rsid w:val="00981AD6"/>
    <w:rsid w:val="00981CA8"/>
    <w:rsid w:val="00981EF0"/>
    <w:rsid w:val="00982321"/>
    <w:rsid w:val="009824B5"/>
    <w:rsid w:val="00982A4D"/>
    <w:rsid w:val="00982B38"/>
    <w:rsid w:val="00983330"/>
    <w:rsid w:val="009837CC"/>
    <w:rsid w:val="00983C4A"/>
    <w:rsid w:val="0098426E"/>
    <w:rsid w:val="009843FE"/>
    <w:rsid w:val="009845D7"/>
    <w:rsid w:val="009845E2"/>
    <w:rsid w:val="0098492A"/>
    <w:rsid w:val="009849BA"/>
    <w:rsid w:val="00985919"/>
    <w:rsid w:val="00985938"/>
    <w:rsid w:val="0098604F"/>
    <w:rsid w:val="0098619A"/>
    <w:rsid w:val="009861B7"/>
    <w:rsid w:val="0098661D"/>
    <w:rsid w:val="00986DB3"/>
    <w:rsid w:val="00986DDB"/>
    <w:rsid w:val="0098703A"/>
    <w:rsid w:val="00987097"/>
    <w:rsid w:val="009871A6"/>
    <w:rsid w:val="009874F4"/>
    <w:rsid w:val="009877D7"/>
    <w:rsid w:val="00987B8C"/>
    <w:rsid w:val="00987CE2"/>
    <w:rsid w:val="009904E5"/>
    <w:rsid w:val="00990649"/>
    <w:rsid w:val="009908DC"/>
    <w:rsid w:val="00990A04"/>
    <w:rsid w:val="00991662"/>
    <w:rsid w:val="00991B8F"/>
    <w:rsid w:val="00991E98"/>
    <w:rsid w:val="0099261E"/>
    <w:rsid w:val="009926C2"/>
    <w:rsid w:val="0099283D"/>
    <w:rsid w:val="00992B03"/>
    <w:rsid w:val="00992CFF"/>
    <w:rsid w:val="00992D57"/>
    <w:rsid w:val="0099329D"/>
    <w:rsid w:val="00993BCC"/>
    <w:rsid w:val="00993CA6"/>
    <w:rsid w:val="00993DFD"/>
    <w:rsid w:val="00993E76"/>
    <w:rsid w:val="009940DE"/>
    <w:rsid w:val="00994468"/>
    <w:rsid w:val="0099449D"/>
    <w:rsid w:val="009946C9"/>
    <w:rsid w:val="009946D4"/>
    <w:rsid w:val="00994E1D"/>
    <w:rsid w:val="00994EF7"/>
    <w:rsid w:val="0099534F"/>
    <w:rsid w:val="00995356"/>
    <w:rsid w:val="00995824"/>
    <w:rsid w:val="0099582B"/>
    <w:rsid w:val="00995A79"/>
    <w:rsid w:val="00995F4A"/>
    <w:rsid w:val="00996236"/>
    <w:rsid w:val="00996425"/>
    <w:rsid w:val="009966FD"/>
    <w:rsid w:val="009968AF"/>
    <w:rsid w:val="0099697B"/>
    <w:rsid w:val="00996CCE"/>
    <w:rsid w:val="00996E35"/>
    <w:rsid w:val="00996EAD"/>
    <w:rsid w:val="009971AA"/>
    <w:rsid w:val="009976A8"/>
    <w:rsid w:val="00997786"/>
    <w:rsid w:val="009979F2"/>
    <w:rsid w:val="00997BA6"/>
    <w:rsid w:val="009A0125"/>
    <w:rsid w:val="009A0742"/>
    <w:rsid w:val="009A0795"/>
    <w:rsid w:val="009A0981"/>
    <w:rsid w:val="009A0A43"/>
    <w:rsid w:val="009A0AFB"/>
    <w:rsid w:val="009A12B3"/>
    <w:rsid w:val="009A16A3"/>
    <w:rsid w:val="009A183D"/>
    <w:rsid w:val="009A1892"/>
    <w:rsid w:val="009A19CC"/>
    <w:rsid w:val="009A1BCE"/>
    <w:rsid w:val="009A204C"/>
    <w:rsid w:val="009A21F9"/>
    <w:rsid w:val="009A299E"/>
    <w:rsid w:val="009A2B5D"/>
    <w:rsid w:val="009A2E72"/>
    <w:rsid w:val="009A3128"/>
    <w:rsid w:val="009A31B6"/>
    <w:rsid w:val="009A31DF"/>
    <w:rsid w:val="009A31E0"/>
    <w:rsid w:val="009A322D"/>
    <w:rsid w:val="009A3432"/>
    <w:rsid w:val="009A36B9"/>
    <w:rsid w:val="009A482A"/>
    <w:rsid w:val="009A5147"/>
    <w:rsid w:val="009A53C5"/>
    <w:rsid w:val="009A56AF"/>
    <w:rsid w:val="009A589C"/>
    <w:rsid w:val="009A58B3"/>
    <w:rsid w:val="009A5908"/>
    <w:rsid w:val="009A5AE0"/>
    <w:rsid w:val="009A5C2E"/>
    <w:rsid w:val="009A5C59"/>
    <w:rsid w:val="009A5D18"/>
    <w:rsid w:val="009A5DA1"/>
    <w:rsid w:val="009A61CE"/>
    <w:rsid w:val="009A6406"/>
    <w:rsid w:val="009A6EF5"/>
    <w:rsid w:val="009A7287"/>
    <w:rsid w:val="009A75ED"/>
    <w:rsid w:val="009A76A6"/>
    <w:rsid w:val="009A7B7A"/>
    <w:rsid w:val="009A7C0F"/>
    <w:rsid w:val="009A7C66"/>
    <w:rsid w:val="009A7D1F"/>
    <w:rsid w:val="009A7F1C"/>
    <w:rsid w:val="009B007A"/>
    <w:rsid w:val="009B0097"/>
    <w:rsid w:val="009B098D"/>
    <w:rsid w:val="009B0B77"/>
    <w:rsid w:val="009B0BA2"/>
    <w:rsid w:val="009B0BB8"/>
    <w:rsid w:val="009B0CEB"/>
    <w:rsid w:val="009B1521"/>
    <w:rsid w:val="009B155B"/>
    <w:rsid w:val="009B1CB2"/>
    <w:rsid w:val="009B1D42"/>
    <w:rsid w:val="009B1FAB"/>
    <w:rsid w:val="009B22EE"/>
    <w:rsid w:val="009B2318"/>
    <w:rsid w:val="009B23D4"/>
    <w:rsid w:val="009B29A5"/>
    <w:rsid w:val="009B2B26"/>
    <w:rsid w:val="009B2CE8"/>
    <w:rsid w:val="009B3A46"/>
    <w:rsid w:val="009B3DD8"/>
    <w:rsid w:val="009B3F02"/>
    <w:rsid w:val="009B3F6E"/>
    <w:rsid w:val="009B4163"/>
    <w:rsid w:val="009B42FB"/>
    <w:rsid w:val="009B4327"/>
    <w:rsid w:val="009B43F3"/>
    <w:rsid w:val="009B485C"/>
    <w:rsid w:val="009B48F8"/>
    <w:rsid w:val="009B4A8F"/>
    <w:rsid w:val="009B54FF"/>
    <w:rsid w:val="009B5622"/>
    <w:rsid w:val="009B5C13"/>
    <w:rsid w:val="009B5C45"/>
    <w:rsid w:val="009B5C72"/>
    <w:rsid w:val="009B5DC5"/>
    <w:rsid w:val="009B5F2E"/>
    <w:rsid w:val="009B60C8"/>
    <w:rsid w:val="009B63BD"/>
    <w:rsid w:val="009B657B"/>
    <w:rsid w:val="009B6594"/>
    <w:rsid w:val="009B66A3"/>
    <w:rsid w:val="009B6790"/>
    <w:rsid w:val="009B6C22"/>
    <w:rsid w:val="009B6E10"/>
    <w:rsid w:val="009B6E95"/>
    <w:rsid w:val="009B7582"/>
    <w:rsid w:val="009B76B4"/>
    <w:rsid w:val="009B780A"/>
    <w:rsid w:val="009B7909"/>
    <w:rsid w:val="009B7C37"/>
    <w:rsid w:val="009B7CED"/>
    <w:rsid w:val="009C00F5"/>
    <w:rsid w:val="009C0172"/>
    <w:rsid w:val="009C01BA"/>
    <w:rsid w:val="009C059D"/>
    <w:rsid w:val="009C059F"/>
    <w:rsid w:val="009C0910"/>
    <w:rsid w:val="009C0A4A"/>
    <w:rsid w:val="009C0D90"/>
    <w:rsid w:val="009C0E71"/>
    <w:rsid w:val="009C123A"/>
    <w:rsid w:val="009C19AC"/>
    <w:rsid w:val="009C21FB"/>
    <w:rsid w:val="009C2432"/>
    <w:rsid w:val="009C26C8"/>
    <w:rsid w:val="009C27A5"/>
    <w:rsid w:val="009C2C4E"/>
    <w:rsid w:val="009C2F15"/>
    <w:rsid w:val="009C32E5"/>
    <w:rsid w:val="009C355F"/>
    <w:rsid w:val="009C3D5E"/>
    <w:rsid w:val="009C4024"/>
    <w:rsid w:val="009C43A3"/>
    <w:rsid w:val="009C46E3"/>
    <w:rsid w:val="009C48C5"/>
    <w:rsid w:val="009C4E64"/>
    <w:rsid w:val="009C503C"/>
    <w:rsid w:val="009C50E1"/>
    <w:rsid w:val="009C5654"/>
    <w:rsid w:val="009C5753"/>
    <w:rsid w:val="009C5B63"/>
    <w:rsid w:val="009C5C17"/>
    <w:rsid w:val="009C5CBA"/>
    <w:rsid w:val="009C5D7A"/>
    <w:rsid w:val="009C600A"/>
    <w:rsid w:val="009C6033"/>
    <w:rsid w:val="009C6089"/>
    <w:rsid w:val="009C61C2"/>
    <w:rsid w:val="009C6430"/>
    <w:rsid w:val="009C69E8"/>
    <w:rsid w:val="009C6D00"/>
    <w:rsid w:val="009C6DA3"/>
    <w:rsid w:val="009C71B4"/>
    <w:rsid w:val="009C75FC"/>
    <w:rsid w:val="009C7746"/>
    <w:rsid w:val="009C784C"/>
    <w:rsid w:val="009C7925"/>
    <w:rsid w:val="009C7941"/>
    <w:rsid w:val="009C7CB0"/>
    <w:rsid w:val="009D0592"/>
    <w:rsid w:val="009D05A5"/>
    <w:rsid w:val="009D0651"/>
    <w:rsid w:val="009D074D"/>
    <w:rsid w:val="009D0871"/>
    <w:rsid w:val="009D1026"/>
    <w:rsid w:val="009D1D43"/>
    <w:rsid w:val="009D1E2E"/>
    <w:rsid w:val="009D2269"/>
    <w:rsid w:val="009D2577"/>
    <w:rsid w:val="009D25F3"/>
    <w:rsid w:val="009D2797"/>
    <w:rsid w:val="009D2BDF"/>
    <w:rsid w:val="009D2CE7"/>
    <w:rsid w:val="009D2D2F"/>
    <w:rsid w:val="009D2D68"/>
    <w:rsid w:val="009D2EE6"/>
    <w:rsid w:val="009D2FAB"/>
    <w:rsid w:val="009D3328"/>
    <w:rsid w:val="009D334E"/>
    <w:rsid w:val="009D33CB"/>
    <w:rsid w:val="009D3860"/>
    <w:rsid w:val="009D3886"/>
    <w:rsid w:val="009D39AA"/>
    <w:rsid w:val="009D39AF"/>
    <w:rsid w:val="009D3C88"/>
    <w:rsid w:val="009D3E10"/>
    <w:rsid w:val="009D4335"/>
    <w:rsid w:val="009D46B1"/>
    <w:rsid w:val="009D46F4"/>
    <w:rsid w:val="009D472D"/>
    <w:rsid w:val="009D491B"/>
    <w:rsid w:val="009D498C"/>
    <w:rsid w:val="009D54FF"/>
    <w:rsid w:val="009D591D"/>
    <w:rsid w:val="009D5C3F"/>
    <w:rsid w:val="009D5EC2"/>
    <w:rsid w:val="009D60D1"/>
    <w:rsid w:val="009D6667"/>
    <w:rsid w:val="009D68A6"/>
    <w:rsid w:val="009D69FE"/>
    <w:rsid w:val="009D73BD"/>
    <w:rsid w:val="009D7740"/>
    <w:rsid w:val="009E0426"/>
    <w:rsid w:val="009E0590"/>
    <w:rsid w:val="009E0BBB"/>
    <w:rsid w:val="009E171A"/>
    <w:rsid w:val="009E17E4"/>
    <w:rsid w:val="009E1A03"/>
    <w:rsid w:val="009E1B56"/>
    <w:rsid w:val="009E1E0D"/>
    <w:rsid w:val="009E1F6E"/>
    <w:rsid w:val="009E20AF"/>
    <w:rsid w:val="009E23ED"/>
    <w:rsid w:val="009E2422"/>
    <w:rsid w:val="009E25B8"/>
    <w:rsid w:val="009E270E"/>
    <w:rsid w:val="009E28E4"/>
    <w:rsid w:val="009E293E"/>
    <w:rsid w:val="009E2ABD"/>
    <w:rsid w:val="009E2BAA"/>
    <w:rsid w:val="009E2E87"/>
    <w:rsid w:val="009E3083"/>
    <w:rsid w:val="009E330F"/>
    <w:rsid w:val="009E3349"/>
    <w:rsid w:val="009E3486"/>
    <w:rsid w:val="009E3622"/>
    <w:rsid w:val="009E3695"/>
    <w:rsid w:val="009E3B4E"/>
    <w:rsid w:val="009E4776"/>
    <w:rsid w:val="009E4A2D"/>
    <w:rsid w:val="009E4AB6"/>
    <w:rsid w:val="009E4ACD"/>
    <w:rsid w:val="009E4D1C"/>
    <w:rsid w:val="009E4E2D"/>
    <w:rsid w:val="009E50B4"/>
    <w:rsid w:val="009E5195"/>
    <w:rsid w:val="009E59D1"/>
    <w:rsid w:val="009E5ED0"/>
    <w:rsid w:val="009E7760"/>
    <w:rsid w:val="009E7A36"/>
    <w:rsid w:val="009E7AC0"/>
    <w:rsid w:val="009E7D85"/>
    <w:rsid w:val="009E7F7A"/>
    <w:rsid w:val="009F02AD"/>
    <w:rsid w:val="009F04C0"/>
    <w:rsid w:val="009F05D6"/>
    <w:rsid w:val="009F0756"/>
    <w:rsid w:val="009F0CF4"/>
    <w:rsid w:val="009F0E6B"/>
    <w:rsid w:val="009F0E8B"/>
    <w:rsid w:val="009F157D"/>
    <w:rsid w:val="009F18B9"/>
    <w:rsid w:val="009F20EA"/>
    <w:rsid w:val="009F21E9"/>
    <w:rsid w:val="009F22F5"/>
    <w:rsid w:val="009F23E2"/>
    <w:rsid w:val="009F273E"/>
    <w:rsid w:val="009F2D32"/>
    <w:rsid w:val="009F3591"/>
    <w:rsid w:val="009F38D1"/>
    <w:rsid w:val="009F39A4"/>
    <w:rsid w:val="009F3B34"/>
    <w:rsid w:val="009F485E"/>
    <w:rsid w:val="009F49FB"/>
    <w:rsid w:val="009F4A65"/>
    <w:rsid w:val="009F5146"/>
    <w:rsid w:val="009F52B2"/>
    <w:rsid w:val="009F5378"/>
    <w:rsid w:val="009F5474"/>
    <w:rsid w:val="009F5D46"/>
    <w:rsid w:val="009F6235"/>
    <w:rsid w:val="009F62A9"/>
    <w:rsid w:val="009F6442"/>
    <w:rsid w:val="009F644F"/>
    <w:rsid w:val="009F6B68"/>
    <w:rsid w:val="009F6DB7"/>
    <w:rsid w:val="009F7028"/>
    <w:rsid w:val="009F7045"/>
    <w:rsid w:val="009F7126"/>
    <w:rsid w:val="009F71A6"/>
    <w:rsid w:val="009F7499"/>
    <w:rsid w:val="009F7621"/>
    <w:rsid w:val="009F78CC"/>
    <w:rsid w:val="009F7CDC"/>
    <w:rsid w:val="009F7E9D"/>
    <w:rsid w:val="00A001D8"/>
    <w:rsid w:val="00A01184"/>
    <w:rsid w:val="00A0120A"/>
    <w:rsid w:val="00A0121E"/>
    <w:rsid w:val="00A015D2"/>
    <w:rsid w:val="00A0239B"/>
    <w:rsid w:val="00A0250F"/>
    <w:rsid w:val="00A025CE"/>
    <w:rsid w:val="00A02741"/>
    <w:rsid w:val="00A02774"/>
    <w:rsid w:val="00A0291D"/>
    <w:rsid w:val="00A032B5"/>
    <w:rsid w:val="00A03556"/>
    <w:rsid w:val="00A039C3"/>
    <w:rsid w:val="00A03F1E"/>
    <w:rsid w:val="00A0474E"/>
    <w:rsid w:val="00A04762"/>
    <w:rsid w:val="00A047D4"/>
    <w:rsid w:val="00A05196"/>
    <w:rsid w:val="00A05296"/>
    <w:rsid w:val="00A05375"/>
    <w:rsid w:val="00A05424"/>
    <w:rsid w:val="00A054E5"/>
    <w:rsid w:val="00A054F7"/>
    <w:rsid w:val="00A05784"/>
    <w:rsid w:val="00A05A97"/>
    <w:rsid w:val="00A05F62"/>
    <w:rsid w:val="00A062C1"/>
    <w:rsid w:val="00A06CBB"/>
    <w:rsid w:val="00A06D79"/>
    <w:rsid w:val="00A06E86"/>
    <w:rsid w:val="00A070D5"/>
    <w:rsid w:val="00A0759C"/>
    <w:rsid w:val="00A07BC3"/>
    <w:rsid w:val="00A07D48"/>
    <w:rsid w:val="00A07E2E"/>
    <w:rsid w:val="00A07EF3"/>
    <w:rsid w:val="00A10145"/>
    <w:rsid w:val="00A102B8"/>
    <w:rsid w:val="00A108D1"/>
    <w:rsid w:val="00A10ABA"/>
    <w:rsid w:val="00A10B4B"/>
    <w:rsid w:val="00A10CD1"/>
    <w:rsid w:val="00A10D75"/>
    <w:rsid w:val="00A1127D"/>
    <w:rsid w:val="00A113A7"/>
    <w:rsid w:val="00A1146C"/>
    <w:rsid w:val="00A115E9"/>
    <w:rsid w:val="00A1191A"/>
    <w:rsid w:val="00A11A9C"/>
    <w:rsid w:val="00A11C5F"/>
    <w:rsid w:val="00A11D04"/>
    <w:rsid w:val="00A1253A"/>
    <w:rsid w:val="00A12B25"/>
    <w:rsid w:val="00A12CDE"/>
    <w:rsid w:val="00A12EAF"/>
    <w:rsid w:val="00A1313E"/>
    <w:rsid w:val="00A135A1"/>
    <w:rsid w:val="00A13736"/>
    <w:rsid w:val="00A13893"/>
    <w:rsid w:val="00A13C58"/>
    <w:rsid w:val="00A13F9E"/>
    <w:rsid w:val="00A142F3"/>
    <w:rsid w:val="00A14B5A"/>
    <w:rsid w:val="00A15022"/>
    <w:rsid w:val="00A15E87"/>
    <w:rsid w:val="00A16098"/>
    <w:rsid w:val="00A1654E"/>
    <w:rsid w:val="00A167E4"/>
    <w:rsid w:val="00A168BB"/>
    <w:rsid w:val="00A16FEB"/>
    <w:rsid w:val="00A17048"/>
    <w:rsid w:val="00A17168"/>
    <w:rsid w:val="00A1763A"/>
    <w:rsid w:val="00A176A2"/>
    <w:rsid w:val="00A177BA"/>
    <w:rsid w:val="00A1795F"/>
    <w:rsid w:val="00A179BD"/>
    <w:rsid w:val="00A179F0"/>
    <w:rsid w:val="00A17B5F"/>
    <w:rsid w:val="00A17EFC"/>
    <w:rsid w:val="00A2002C"/>
    <w:rsid w:val="00A205D8"/>
    <w:rsid w:val="00A20CA1"/>
    <w:rsid w:val="00A20DB9"/>
    <w:rsid w:val="00A21112"/>
    <w:rsid w:val="00A211AF"/>
    <w:rsid w:val="00A2123E"/>
    <w:rsid w:val="00A219EA"/>
    <w:rsid w:val="00A21EC2"/>
    <w:rsid w:val="00A21FED"/>
    <w:rsid w:val="00A2257D"/>
    <w:rsid w:val="00A22A5D"/>
    <w:rsid w:val="00A234BC"/>
    <w:rsid w:val="00A2352E"/>
    <w:rsid w:val="00A2363C"/>
    <w:rsid w:val="00A2380D"/>
    <w:rsid w:val="00A23AE4"/>
    <w:rsid w:val="00A23CB2"/>
    <w:rsid w:val="00A23EBF"/>
    <w:rsid w:val="00A24095"/>
    <w:rsid w:val="00A247AF"/>
    <w:rsid w:val="00A248AB"/>
    <w:rsid w:val="00A254DC"/>
    <w:rsid w:val="00A25718"/>
    <w:rsid w:val="00A25723"/>
    <w:rsid w:val="00A25B4E"/>
    <w:rsid w:val="00A25D91"/>
    <w:rsid w:val="00A25FFB"/>
    <w:rsid w:val="00A2613D"/>
    <w:rsid w:val="00A263D2"/>
    <w:rsid w:val="00A264BE"/>
    <w:rsid w:val="00A26C2B"/>
    <w:rsid w:val="00A26D1E"/>
    <w:rsid w:val="00A27031"/>
    <w:rsid w:val="00A272D3"/>
    <w:rsid w:val="00A2741F"/>
    <w:rsid w:val="00A27726"/>
    <w:rsid w:val="00A278F3"/>
    <w:rsid w:val="00A27C9C"/>
    <w:rsid w:val="00A27F8E"/>
    <w:rsid w:val="00A303B4"/>
    <w:rsid w:val="00A30511"/>
    <w:rsid w:val="00A30942"/>
    <w:rsid w:val="00A30956"/>
    <w:rsid w:val="00A30B14"/>
    <w:rsid w:val="00A30BDE"/>
    <w:rsid w:val="00A30CC4"/>
    <w:rsid w:val="00A30D0C"/>
    <w:rsid w:val="00A30DA6"/>
    <w:rsid w:val="00A30FDA"/>
    <w:rsid w:val="00A31044"/>
    <w:rsid w:val="00A3127E"/>
    <w:rsid w:val="00A3164D"/>
    <w:rsid w:val="00A31F2A"/>
    <w:rsid w:val="00A31FE0"/>
    <w:rsid w:val="00A32465"/>
    <w:rsid w:val="00A3285B"/>
    <w:rsid w:val="00A329EF"/>
    <w:rsid w:val="00A32B7C"/>
    <w:rsid w:val="00A32DCD"/>
    <w:rsid w:val="00A32E14"/>
    <w:rsid w:val="00A335F9"/>
    <w:rsid w:val="00A33AFE"/>
    <w:rsid w:val="00A3441F"/>
    <w:rsid w:val="00A34588"/>
    <w:rsid w:val="00A34877"/>
    <w:rsid w:val="00A34880"/>
    <w:rsid w:val="00A34897"/>
    <w:rsid w:val="00A350C9"/>
    <w:rsid w:val="00A35326"/>
    <w:rsid w:val="00A3550A"/>
    <w:rsid w:val="00A3561A"/>
    <w:rsid w:val="00A356D7"/>
    <w:rsid w:val="00A3571D"/>
    <w:rsid w:val="00A35932"/>
    <w:rsid w:val="00A35EF2"/>
    <w:rsid w:val="00A36596"/>
    <w:rsid w:val="00A366FD"/>
    <w:rsid w:val="00A36B42"/>
    <w:rsid w:val="00A370D8"/>
    <w:rsid w:val="00A3710F"/>
    <w:rsid w:val="00A372DC"/>
    <w:rsid w:val="00A373F1"/>
    <w:rsid w:val="00A37BB7"/>
    <w:rsid w:val="00A37CD1"/>
    <w:rsid w:val="00A37F20"/>
    <w:rsid w:val="00A400B6"/>
    <w:rsid w:val="00A4092F"/>
    <w:rsid w:val="00A40E90"/>
    <w:rsid w:val="00A41296"/>
    <w:rsid w:val="00A414AD"/>
    <w:rsid w:val="00A416B8"/>
    <w:rsid w:val="00A41707"/>
    <w:rsid w:val="00A4190A"/>
    <w:rsid w:val="00A419B9"/>
    <w:rsid w:val="00A41FF7"/>
    <w:rsid w:val="00A4226C"/>
    <w:rsid w:val="00A42EF5"/>
    <w:rsid w:val="00A431DD"/>
    <w:rsid w:val="00A43328"/>
    <w:rsid w:val="00A436BB"/>
    <w:rsid w:val="00A437E0"/>
    <w:rsid w:val="00A43C26"/>
    <w:rsid w:val="00A43E82"/>
    <w:rsid w:val="00A4424A"/>
    <w:rsid w:val="00A4439E"/>
    <w:rsid w:val="00A44979"/>
    <w:rsid w:val="00A44ADC"/>
    <w:rsid w:val="00A44B30"/>
    <w:rsid w:val="00A44B4D"/>
    <w:rsid w:val="00A44EA3"/>
    <w:rsid w:val="00A44F89"/>
    <w:rsid w:val="00A45502"/>
    <w:rsid w:val="00A456CC"/>
    <w:rsid w:val="00A459CF"/>
    <w:rsid w:val="00A45B40"/>
    <w:rsid w:val="00A461C7"/>
    <w:rsid w:val="00A46486"/>
    <w:rsid w:val="00A46567"/>
    <w:rsid w:val="00A46697"/>
    <w:rsid w:val="00A46AA1"/>
    <w:rsid w:val="00A46B51"/>
    <w:rsid w:val="00A46C9C"/>
    <w:rsid w:val="00A46D95"/>
    <w:rsid w:val="00A473CE"/>
    <w:rsid w:val="00A47473"/>
    <w:rsid w:val="00A4759D"/>
    <w:rsid w:val="00A47901"/>
    <w:rsid w:val="00A47B00"/>
    <w:rsid w:val="00A50212"/>
    <w:rsid w:val="00A50255"/>
    <w:rsid w:val="00A503F1"/>
    <w:rsid w:val="00A504C7"/>
    <w:rsid w:val="00A5052B"/>
    <w:rsid w:val="00A506A8"/>
    <w:rsid w:val="00A50BE9"/>
    <w:rsid w:val="00A50F74"/>
    <w:rsid w:val="00A51253"/>
    <w:rsid w:val="00A51398"/>
    <w:rsid w:val="00A514E2"/>
    <w:rsid w:val="00A51897"/>
    <w:rsid w:val="00A52292"/>
    <w:rsid w:val="00A527F3"/>
    <w:rsid w:val="00A528C1"/>
    <w:rsid w:val="00A52A61"/>
    <w:rsid w:val="00A52B8E"/>
    <w:rsid w:val="00A52D85"/>
    <w:rsid w:val="00A52E25"/>
    <w:rsid w:val="00A5310C"/>
    <w:rsid w:val="00A5356C"/>
    <w:rsid w:val="00A539B8"/>
    <w:rsid w:val="00A53B10"/>
    <w:rsid w:val="00A53D25"/>
    <w:rsid w:val="00A5405B"/>
    <w:rsid w:val="00A54260"/>
    <w:rsid w:val="00A5436E"/>
    <w:rsid w:val="00A54722"/>
    <w:rsid w:val="00A5495B"/>
    <w:rsid w:val="00A54E4A"/>
    <w:rsid w:val="00A550C5"/>
    <w:rsid w:val="00A556F1"/>
    <w:rsid w:val="00A5577B"/>
    <w:rsid w:val="00A5596B"/>
    <w:rsid w:val="00A55C23"/>
    <w:rsid w:val="00A55E18"/>
    <w:rsid w:val="00A55F7E"/>
    <w:rsid w:val="00A55F8D"/>
    <w:rsid w:val="00A564E9"/>
    <w:rsid w:val="00A56711"/>
    <w:rsid w:val="00A56CDA"/>
    <w:rsid w:val="00A56E79"/>
    <w:rsid w:val="00A571C9"/>
    <w:rsid w:val="00A5796D"/>
    <w:rsid w:val="00A579A7"/>
    <w:rsid w:val="00A57A6D"/>
    <w:rsid w:val="00A57CFD"/>
    <w:rsid w:val="00A60184"/>
    <w:rsid w:val="00A603A0"/>
    <w:rsid w:val="00A6055D"/>
    <w:rsid w:val="00A60AC4"/>
    <w:rsid w:val="00A60E38"/>
    <w:rsid w:val="00A61141"/>
    <w:rsid w:val="00A61491"/>
    <w:rsid w:val="00A617C2"/>
    <w:rsid w:val="00A61808"/>
    <w:rsid w:val="00A61823"/>
    <w:rsid w:val="00A61AE6"/>
    <w:rsid w:val="00A61FC4"/>
    <w:rsid w:val="00A623CE"/>
    <w:rsid w:val="00A62466"/>
    <w:rsid w:val="00A6255B"/>
    <w:rsid w:val="00A62641"/>
    <w:rsid w:val="00A62708"/>
    <w:rsid w:val="00A62D46"/>
    <w:rsid w:val="00A62E91"/>
    <w:rsid w:val="00A6300F"/>
    <w:rsid w:val="00A630F3"/>
    <w:rsid w:val="00A63382"/>
    <w:rsid w:val="00A639DF"/>
    <w:rsid w:val="00A64250"/>
    <w:rsid w:val="00A643D2"/>
    <w:rsid w:val="00A647E2"/>
    <w:rsid w:val="00A64B5B"/>
    <w:rsid w:val="00A64B68"/>
    <w:rsid w:val="00A6513A"/>
    <w:rsid w:val="00A65691"/>
    <w:rsid w:val="00A657C0"/>
    <w:rsid w:val="00A65CF2"/>
    <w:rsid w:val="00A65E91"/>
    <w:rsid w:val="00A661F1"/>
    <w:rsid w:val="00A663E9"/>
    <w:rsid w:val="00A665F5"/>
    <w:rsid w:val="00A66F00"/>
    <w:rsid w:val="00A66F2F"/>
    <w:rsid w:val="00A67124"/>
    <w:rsid w:val="00A67D16"/>
    <w:rsid w:val="00A7002F"/>
    <w:rsid w:val="00A70167"/>
    <w:rsid w:val="00A7024A"/>
    <w:rsid w:val="00A70395"/>
    <w:rsid w:val="00A703FB"/>
    <w:rsid w:val="00A7044C"/>
    <w:rsid w:val="00A707D8"/>
    <w:rsid w:val="00A70A42"/>
    <w:rsid w:val="00A70AEB"/>
    <w:rsid w:val="00A70C79"/>
    <w:rsid w:val="00A70EF7"/>
    <w:rsid w:val="00A7130F"/>
    <w:rsid w:val="00A71452"/>
    <w:rsid w:val="00A719A1"/>
    <w:rsid w:val="00A71C4B"/>
    <w:rsid w:val="00A72163"/>
    <w:rsid w:val="00A7225F"/>
    <w:rsid w:val="00A7268D"/>
    <w:rsid w:val="00A72868"/>
    <w:rsid w:val="00A72A09"/>
    <w:rsid w:val="00A72D61"/>
    <w:rsid w:val="00A73277"/>
    <w:rsid w:val="00A7349D"/>
    <w:rsid w:val="00A73AFC"/>
    <w:rsid w:val="00A73CF5"/>
    <w:rsid w:val="00A73EF2"/>
    <w:rsid w:val="00A745A5"/>
    <w:rsid w:val="00A746BA"/>
    <w:rsid w:val="00A747F6"/>
    <w:rsid w:val="00A74859"/>
    <w:rsid w:val="00A75081"/>
    <w:rsid w:val="00A750DA"/>
    <w:rsid w:val="00A75221"/>
    <w:rsid w:val="00A75311"/>
    <w:rsid w:val="00A75505"/>
    <w:rsid w:val="00A755A4"/>
    <w:rsid w:val="00A756CA"/>
    <w:rsid w:val="00A756FC"/>
    <w:rsid w:val="00A75DCC"/>
    <w:rsid w:val="00A75DDA"/>
    <w:rsid w:val="00A76549"/>
    <w:rsid w:val="00A765DA"/>
    <w:rsid w:val="00A769D5"/>
    <w:rsid w:val="00A769D7"/>
    <w:rsid w:val="00A76B02"/>
    <w:rsid w:val="00A76E32"/>
    <w:rsid w:val="00A76E56"/>
    <w:rsid w:val="00A76F9E"/>
    <w:rsid w:val="00A772EA"/>
    <w:rsid w:val="00A7739B"/>
    <w:rsid w:val="00A77418"/>
    <w:rsid w:val="00A779C7"/>
    <w:rsid w:val="00A77A01"/>
    <w:rsid w:val="00A77C56"/>
    <w:rsid w:val="00A77DD6"/>
    <w:rsid w:val="00A77FA5"/>
    <w:rsid w:val="00A80063"/>
    <w:rsid w:val="00A8019D"/>
    <w:rsid w:val="00A80F17"/>
    <w:rsid w:val="00A810CF"/>
    <w:rsid w:val="00A817CB"/>
    <w:rsid w:val="00A81F40"/>
    <w:rsid w:val="00A82430"/>
    <w:rsid w:val="00A827A4"/>
    <w:rsid w:val="00A8292C"/>
    <w:rsid w:val="00A82ABD"/>
    <w:rsid w:val="00A82C4C"/>
    <w:rsid w:val="00A8306C"/>
    <w:rsid w:val="00A83143"/>
    <w:rsid w:val="00A833F9"/>
    <w:rsid w:val="00A834E0"/>
    <w:rsid w:val="00A83AC8"/>
    <w:rsid w:val="00A83B0A"/>
    <w:rsid w:val="00A83BE0"/>
    <w:rsid w:val="00A83F58"/>
    <w:rsid w:val="00A840AC"/>
    <w:rsid w:val="00A84157"/>
    <w:rsid w:val="00A847F3"/>
    <w:rsid w:val="00A8482C"/>
    <w:rsid w:val="00A84897"/>
    <w:rsid w:val="00A84A6A"/>
    <w:rsid w:val="00A84D1F"/>
    <w:rsid w:val="00A84EEF"/>
    <w:rsid w:val="00A8511D"/>
    <w:rsid w:val="00A85120"/>
    <w:rsid w:val="00A85505"/>
    <w:rsid w:val="00A8560F"/>
    <w:rsid w:val="00A858AD"/>
    <w:rsid w:val="00A85966"/>
    <w:rsid w:val="00A85986"/>
    <w:rsid w:val="00A860A5"/>
    <w:rsid w:val="00A860B7"/>
    <w:rsid w:val="00A86BE2"/>
    <w:rsid w:val="00A86DAF"/>
    <w:rsid w:val="00A86E62"/>
    <w:rsid w:val="00A870BC"/>
    <w:rsid w:val="00A87514"/>
    <w:rsid w:val="00A87E7E"/>
    <w:rsid w:val="00A906D3"/>
    <w:rsid w:val="00A90DD3"/>
    <w:rsid w:val="00A917E5"/>
    <w:rsid w:val="00A920B4"/>
    <w:rsid w:val="00A9213E"/>
    <w:rsid w:val="00A928DC"/>
    <w:rsid w:val="00A92C5E"/>
    <w:rsid w:val="00A92CEE"/>
    <w:rsid w:val="00A93068"/>
    <w:rsid w:val="00A93180"/>
    <w:rsid w:val="00A931A0"/>
    <w:rsid w:val="00A93353"/>
    <w:rsid w:val="00A93B81"/>
    <w:rsid w:val="00A93D4E"/>
    <w:rsid w:val="00A93DA6"/>
    <w:rsid w:val="00A93F1D"/>
    <w:rsid w:val="00A941BB"/>
    <w:rsid w:val="00A945E7"/>
    <w:rsid w:val="00A94775"/>
    <w:rsid w:val="00A949BF"/>
    <w:rsid w:val="00A94C16"/>
    <w:rsid w:val="00A94C2C"/>
    <w:rsid w:val="00A94DEC"/>
    <w:rsid w:val="00A94E4F"/>
    <w:rsid w:val="00A95207"/>
    <w:rsid w:val="00A95211"/>
    <w:rsid w:val="00A9552A"/>
    <w:rsid w:val="00A95546"/>
    <w:rsid w:val="00A958E7"/>
    <w:rsid w:val="00A959B5"/>
    <w:rsid w:val="00A95F71"/>
    <w:rsid w:val="00A96A8F"/>
    <w:rsid w:val="00A96D19"/>
    <w:rsid w:val="00A96D55"/>
    <w:rsid w:val="00A96EEC"/>
    <w:rsid w:val="00A9738D"/>
    <w:rsid w:val="00A973BF"/>
    <w:rsid w:val="00A975AD"/>
    <w:rsid w:val="00A9774B"/>
    <w:rsid w:val="00A97911"/>
    <w:rsid w:val="00A97AB5"/>
    <w:rsid w:val="00A97FFB"/>
    <w:rsid w:val="00AA00B5"/>
    <w:rsid w:val="00AA05A6"/>
    <w:rsid w:val="00AA0BB1"/>
    <w:rsid w:val="00AA0DF7"/>
    <w:rsid w:val="00AA117A"/>
    <w:rsid w:val="00AA1569"/>
    <w:rsid w:val="00AA158D"/>
    <w:rsid w:val="00AA17D5"/>
    <w:rsid w:val="00AA19AA"/>
    <w:rsid w:val="00AA1B64"/>
    <w:rsid w:val="00AA1CFC"/>
    <w:rsid w:val="00AA1FCA"/>
    <w:rsid w:val="00AA2534"/>
    <w:rsid w:val="00AA262C"/>
    <w:rsid w:val="00AA28D3"/>
    <w:rsid w:val="00AA29CF"/>
    <w:rsid w:val="00AA2AC9"/>
    <w:rsid w:val="00AA2B6D"/>
    <w:rsid w:val="00AA316D"/>
    <w:rsid w:val="00AA31BC"/>
    <w:rsid w:val="00AA3337"/>
    <w:rsid w:val="00AA34F5"/>
    <w:rsid w:val="00AA36C2"/>
    <w:rsid w:val="00AA374F"/>
    <w:rsid w:val="00AA39E0"/>
    <w:rsid w:val="00AA39F7"/>
    <w:rsid w:val="00AA3E0A"/>
    <w:rsid w:val="00AA41CE"/>
    <w:rsid w:val="00AA4320"/>
    <w:rsid w:val="00AA441A"/>
    <w:rsid w:val="00AA44D7"/>
    <w:rsid w:val="00AA45FD"/>
    <w:rsid w:val="00AA4622"/>
    <w:rsid w:val="00AA46C6"/>
    <w:rsid w:val="00AA475B"/>
    <w:rsid w:val="00AA4879"/>
    <w:rsid w:val="00AA4927"/>
    <w:rsid w:val="00AA555E"/>
    <w:rsid w:val="00AA556A"/>
    <w:rsid w:val="00AA5574"/>
    <w:rsid w:val="00AA59B2"/>
    <w:rsid w:val="00AA5AF7"/>
    <w:rsid w:val="00AA5D89"/>
    <w:rsid w:val="00AA63B2"/>
    <w:rsid w:val="00AA641E"/>
    <w:rsid w:val="00AA6642"/>
    <w:rsid w:val="00AA6DD5"/>
    <w:rsid w:val="00AA72C3"/>
    <w:rsid w:val="00AA747B"/>
    <w:rsid w:val="00AA74F0"/>
    <w:rsid w:val="00AA7865"/>
    <w:rsid w:val="00AA7A20"/>
    <w:rsid w:val="00AA7C30"/>
    <w:rsid w:val="00AA7F6B"/>
    <w:rsid w:val="00AB0164"/>
    <w:rsid w:val="00AB074B"/>
    <w:rsid w:val="00AB0A0D"/>
    <w:rsid w:val="00AB0BC2"/>
    <w:rsid w:val="00AB1216"/>
    <w:rsid w:val="00AB13AA"/>
    <w:rsid w:val="00AB1D5E"/>
    <w:rsid w:val="00AB1D73"/>
    <w:rsid w:val="00AB1DDC"/>
    <w:rsid w:val="00AB20A3"/>
    <w:rsid w:val="00AB2223"/>
    <w:rsid w:val="00AB2D05"/>
    <w:rsid w:val="00AB2D38"/>
    <w:rsid w:val="00AB2DC6"/>
    <w:rsid w:val="00AB2EBA"/>
    <w:rsid w:val="00AB409D"/>
    <w:rsid w:val="00AB45C1"/>
    <w:rsid w:val="00AB4788"/>
    <w:rsid w:val="00AB4DD1"/>
    <w:rsid w:val="00AB4F1F"/>
    <w:rsid w:val="00AB5110"/>
    <w:rsid w:val="00AB5B95"/>
    <w:rsid w:val="00AB60C6"/>
    <w:rsid w:val="00AB6938"/>
    <w:rsid w:val="00AB6E49"/>
    <w:rsid w:val="00AB7384"/>
    <w:rsid w:val="00AB7661"/>
    <w:rsid w:val="00AB791B"/>
    <w:rsid w:val="00AB7F1C"/>
    <w:rsid w:val="00AB7F98"/>
    <w:rsid w:val="00AB7FAA"/>
    <w:rsid w:val="00AB7FFC"/>
    <w:rsid w:val="00AC0319"/>
    <w:rsid w:val="00AC05CC"/>
    <w:rsid w:val="00AC07EA"/>
    <w:rsid w:val="00AC0867"/>
    <w:rsid w:val="00AC09D2"/>
    <w:rsid w:val="00AC195F"/>
    <w:rsid w:val="00AC19D4"/>
    <w:rsid w:val="00AC19E7"/>
    <w:rsid w:val="00AC1AB0"/>
    <w:rsid w:val="00AC1D11"/>
    <w:rsid w:val="00AC2BD2"/>
    <w:rsid w:val="00AC2F36"/>
    <w:rsid w:val="00AC3156"/>
    <w:rsid w:val="00AC323D"/>
    <w:rsid w:val="00AC3499"/>
    <w:rsid w:val="00AC3517"/>
    <w:rsid w:val="00AC39BD"/>
    <w:rsid w:val="00AC3ACE"/>
    <w:rsid w:val="00AC3FA0"/>
    <w:rsid w:val="00AC417C"/>
    <w:rsid w:val="00AC466B"/>
    <w:rsid w:val="00AC4796"/>
    <w:rsid w:val="00AC49F1"/>
    <w:rsid w:val="00AC54C6"/>
    <w:rsid w:val="00AC5716"/>
    <w:rsid w:val="00AC58B1"/>
    <w:rsid w:val="00AC597D"/>
    <w:rsid w:val="00AC5998"/>
    <w:rsid w:val="00AC7114"/>
    <w:rsid w:val="00AC716F"/>
    <w:rsid w:val="00AC7470"/>
    <w:rsid w:val="00AC74BA"/>
    <w:rsid w:val="00AC77AE"/>
    <w:rsid w:val="00AC7A1E"/>
    <w:rsid w:val="00AD04FC"/>
    <w:rsid w:val="00AD0A4D"/>
    <w:rsid w:val="00AD0AA4"/>
    <w:rsid w:val="00AD0AB5"/>
    <w:rsid w:val="00AD0B2D"/>
    <w:rsid w:val="00AD0D79"/>
    <w:rsid w:val="00AD11E0"/>
    <w:rsid w:val="00AD1512"/>
    <w:rsid w:val="00AD16EE"/>
    <w:rsid w:val="00AD1DB5"/>
    <w:rsid w:val="00AD1E0E"/>
    <w:rsid w:val="00AD2045"/>
    <w:rsid w:val="00AD2140"/>
    <w:rsid w:val="00AD25EF"/>
    <w:rsid w:val="00AD25F3"/>
    <w:rsid w:val="00AD2AF8"/>
    <w:rsid w:val="00AD2E2B"/>
    <w:rsid w:val="00AD2EAE"/>
    <w:rsid w:val="00AD306D"/>
    <w:rsid w:val="00AD3128"/>
    <w:rsid w:val="00AD3423"/>
    <w:rsid w:val="00AD36ED"/>
    <w:rsid w:val="00AD36FE"/>
    <w:rsid w:val="00AD37F3"/>
    <w:rsid w:val="00AD38D4"/>
    <w:rsid w:val="00AD38E7"/>
    <w:rsid w:val="00AD3F29"/>
    <w:rsid w:val="00AD4365"/>
    <w:rsid w:val="00AD4449"/>
    <w:rsid w:val="00AD44C5"/>
    <w:rsid w:val="00AD4839"/>
    <w:rsid w:val="00AD49DD"/>
    <w:rsid w:val="00AD4E57"/>
    <w:rsid w:val="00AD53A8"/>
    <w:rsid w:val="00AD53F9"/>
    <w:rsid w:val="00AD565B"/>
    <w:rsid w:val="00AD5813"/>
    <w:rsid w:val="00AD5936"/>
    <w:rsid w:val="00AD59EF"/>
    <w:rsid w:val="00AD63FB"/>
    <w:rsid w:val="00AD64DB"/>
    <w:rsid w:val="00AD6C1C"/>
    <w:rsid w:val="00AD6DA6"/>
    <w:rsid w:val="00AD6ED4"/>
    <w:rsid w:val="00AD6F04"/>
    <w:rsid w:val="00AD7134"/>
    <w:rsid w:val="00AD768E"/>
    <w:rsid w:val="00AD7856"/>
    <w:rsid w:val="00AD7AD5"/>
    <w:rsid w:val="00AD7C00"/>
    <w:rsid w:val="00AD7C36"/>
    <w:rsid w:val="00AE00A0"/>
    <w:rsid w:val="00AE01D7"/>
    <w:rsid w:val="00AE03C5"/>
    <w:rsid w:val="00AE06DD"/>
    <w:rsid w:val="00AE07E1"/>
    <w:rsid w:val="00AE07E5"/>
    <w:rsid w:val="00AE0AFC"/>
    <w:rsid w:val="00AE0BD8"/>
    <w:rsid w:val="00AE0D47"/>
    <w:rsid w:val="00AE0FE1"/>
    <w:rsid w:val="00AE1012"/>
    <w:rsid w:val="00AE1098"/>
    <w:rsid w:val="00AE120D"/>
    <w:rsid w:val="00AE131C"/>
    <w:rsid w:val="00AE13C9"/>
    <w:rsid w:val="00AE141D"/>
    <w:rsid w:val="00AE1825"/>
    <w:rsid w:val="00AE1CD2"/>
    <w:rsid w:val="00AE1FDE"/>
    <w:rsid w:val="00AE2013"/>
    <w:rsid w:val="00AE21A0"/>
    <w:rsid w:val="00AE2235"/>
    <w:rsid w:val="00AE26DF"/>
    <w:rsid w:val="00AE26F8"/>
    <w:rsid w:val="00AE2A7D"/>
    <w:rsid w:val="00AE2CB1"/>
    <w:rsid w:val="00AE3231"/>
    <w:rsid w:val="00AE3393"/>
    <w:rsid w:val="00AE3D41"/>
    <w:rsid w:val="00AE4DA4"/>
    <w:rsid w:val="00AE5241"/>
    <w:rsid w:val="00AE52F7"/>
    <w:rsid w:val="00AE566E"/>
    <w:rsid w:val="00AE5934"/>
    <w:rsid w:val="00AE59FE"/>
    <w:rsid w:val="00AE5B64"/>
    <w:rsid w:val="00AE5CAE"/>
    <w:rsid w:val="00AE6A5B"/>
    <w:rsid w:val="00AE71B0"/>
    <w:rsid w:val="00AE7571"/>
    <w:rsid w:val="00AE79C1"/>
    <w:rsid w:val="00AE7B51"/>
    <w:rsid w:val="00AE7DF6"/>
    <w:rsid w:val="00AF044D"/>
    <w:rsid w:val="00AF0533"/>
    <w:rsid w:val="00AF0E70"/>
    <w:rsid w:val="00AF110D"/>
    <w:rsid w:val="00AF14CA"/>
    <w:rsid w:val="00AF16FB"/>
    <w:rsid w:val="00AF1ABF"/>
    <w:rsid w:val="00AF22C5"/>
    <w:rsid w:val="00AF25BB"/>
    <w:rsid w:val="00AF2788"/>
    <w:rsid w:val="00AF27DA"/>
    <w:rsid w:val="00AF2A90"/>
    <w:rsid w:val="00AF2AB8"/>
    <w:rsid w:val="00AF2D80"/>
    <w:rsid w:val="00AF30A2"/>
    <w:rsid w:val="00AF3527"/>
    <w:rsid w:val="00AF380F"/>
    <w:rsid w:val="00AF38A7"/>
    <w:rsid w:val="00AF39F2"/>
    <w:rsid w:val="00AF3A04"/>
    <w:rsid w:val="00AF43E3"/>
    <w:rsid w:val="00AF451B"/>
    <w:rsid w:val="00AF464F"/>
    <w:rsid w:val="00AF46A9"/>
    <w:rsid w:val="00AF47D9"/>
    <w:rsid w:val="00AF499D"/>
    <w:rsid w:val="00AF4BBC"/>
    <w:rsid w:val="00AF4D02"/>
    <w:rsid w:val="00AF4DFA"/>
    <w:rsid w:val="00AF502A"/>
    <w:rsid w:val="00AF520F"/>
    <w:rsid w:val="00AF52B5"/>
    <w:rsid w:val="00AF55E3"/>
    <w:rsid w:val="00AF60E6"/>
    <w:rsid w:val="00AF62EA"/>
    <w:rsid w:val="00AF6D73"/>
    <w:rsid w:val="00AF7453"/>
    <w:rsid w:val="00AF76B0"/>
    <w:rsid w:val="00AF7757"/>
    <w:rsid w:val="00AF7B54"/>
    <w:rsid w:val="00AF7E38"/>
    <w:rsid w:val="00B001B5"/>
    <w:rsid w:val="00B00237"/>
    <w:rsid w:val="00B0030B"/>
    <w:rsid w:val="00B009BA"/>
    <w:rsid w:val="00B00C18"/>
    <w:rsid w:val="00B00DDE"/>
    <w:rsid w:val="00B01050"/>
    <w:rsid w:val="00B01102"/>
    <w:rsid w:val="00B013EE"/>
    <w:rsid w:val="00B01576"/>
    <w:rsid w:val="00B01955"/>
    <w:rsid w:val="00B01B86"/>
    <w:rsid w:val="00B01C7F"/>
    <w:rsid w:val="00B02048"/>
    <w:rsid w:val="00B02206"/>
    <w:rsid w:val="00B0273A"/>
    <w:rsid w:val="00B0277A"/>
    <w:rsid w:val="00B027E0"/>
    <w:rsid w:val="00B02A2E"/>
    <w:rsid w:val="00B02A8C"/>
    <w:rsid w:val="00B03041"/>
    <w:rsid w:val="00B032D3"/>
    <w:rsid w:val="00B04680"/>
    <w:rsid w:val="00B04A69"/>
    <w:rsid w:val="00B052AB"/>
    <w:rsid w:val="00B053A7"/>
    <w:rsid w:val="00B05C5E"/>
    <w:rsid w:val="00B0667E"/>
    <w:rsid w:val="00B0670F"/>
    <w:rsid w:val="00B06803"/>
    <w:rsid w:val="00B0684E"/>
    <w:rsid w:val="00B06AE9"/>
    <w:rsid w:val="00B06B77"/>
    <w:rsid w:val="00B06C53"/>
    <w:rsid w:val="00B06D2C"/>
    <w:rsid w:val="00B06E5B"/>
    <w:rsid w:val="00B06F00"/>
    <w:rsid w:val="00B071D1"/>
    <w:rsid w:val="00B072D6"/>
    <w:rsid w:val="00B07322"/>
    <w:rsid w:val="00B0738F"/>
    <w:rsid w:val="00B073D8"/>
    <w:rsid w:val="00B0750E"/>
    <w:rsid w:val="00B07644"/>
    <w:rsid w:val="00B07728"/>
    <w:rsid w:val="00B0772B"/>
    <w:rsid w:val="00B078AA"/>
    <w:rsid w:val="00B078DE"/>
    <w:rsid w:val="00B07905"/>
    <w:rsid w:val="00B07B71"/>
    <w:rsid w:val="00B105CA"/>
    <w:rsid w:val="00B10649"/>
    <w:rsid w:val="00B10651"/>
    <w:rsid w:val="00B10BCD"/>
    <w:rsid w:val="00B10EFD"/>
    <w:rsid w:val="00B11013"/>
    <w:rsid w:val="00B111B1"/>
    <w:rsid w:val="00B1146F"/>
    <w:rsid w:val="00B11470"/>
    <w:rsid w:val="00B115EA"/>
    <w:rsid w:val="00B11661"/>
    <w:rsid w:val="00B11809"/>
    <w:rsid w:val="00B11B01"/>
    <w:rsid w:val="00B11C41"/>
    <w:rsid w:val="00B121A9"/>
    <w:rsid w:val="00B121E0"/>
    <w:rsid w:val="00B1255F"/>
    <w:rsid w:val="00B125A6"/>
    <w:rsid w:val="00B12632"/>
    <w:rsid w:val="00B12AD7"/>
    <w:rsid w:val="00B12D7B"/>
    <w:rsid w:val="00B13017"/>
    <w:rsid w:val="00B13123"/>
    <w:rsid w:val="00B134BB"/>
    <w:rsid w:val="00B1368B"/>
    <w:rsid w:val="00B13870"/>
    <w:rsid w:val="00B138AE"/>
    <w:rsid w:val="00B138FE"/>
    <w:rsid w:val="00B13B48"/>
    <w:rsid w:val="00B13DE8"/>
    <w:rsid w:val="00B13E86"/>
    <w:rsid w:val="00B140DB"/>
    <w:rsid w:val="00B146AC"/>
    <w:rsid w:val="00B14753"/>
    <w:rsid w:val="00B14B61"/>
    <w:rsid w:val="00B14BB8"/>
    <w:rsid w:val="00B14C17"/>
    <w:rsid w:val="00B1516B"/>
    <w:rsid w:val="00B15313"/>
    <w:rsid w:val="00B153D1"/>
    <w:rsid w:val="00B154BA"/>
    <w:rsid w:val="00B1586D"/>
    <w:rsid w:val="00B15957"/>
    <w:rsid w:val="00B15C14"/>
    <w:rsid w:val="00B161FA"/>
    <w:rsid w:val="00B1635C"/>
    <w:rsid w:val="00B166F6"/>
    <w:rsid w:val="00B1676D"/>
    <w:rsid w:val="00B168E2"/>
    <w:rsid w:val="00B169A9"/>
    <w:rsid w:val="00B16B5F"/>
    <w:rsid w:val="00B16E5B"/>
    <w:rsid w:val="00B17289"/>
    <w:rsid w:val="00B172B6"/>
    <w:rsid w:val="00B17372"/>
    <w:rsid w:val="00B17669"/>
    <w:rsid w:val="00B1781B"/>
    <w:rsid w:val="00B17BCF"/>
    <w:rsid w:val="00B17D41"/>
    <w:rsid w:val="00B17E8D"/>
    <w:rsid w:val="00B200D6"/>
    <w:rsid w:val="00B20254"/>
    <w:rsid w:val="00B20620"/>
    <w:rsid w:val="00B2081F"/>
    <w:rsid w:val="00B20AD0"/>
    <w:rsid w:val="00B20B20"/>
    <w:rsid w:val="00B20C2C"/>
    <w:rsid w:val="00B20ED1"/>
    <w:rsid w:val="00B211A1"/>
    <w:rsid w:val="00B21246"/>
    <w:rsid w:val="00B21502"/>
    <w:rsid w:val="00B219DC"/>
    <w:rsid w:val="00B21AE4"/>
    <w:rsid w:val="00B21BD5"/>
    <w:rsid w:val="00B21E76"/>
    <w:rsid w:val="00B21F7D"/>
    <w:rsid w:val="00B22156"/>
    <w:rsid w:val="00B2245C"/>
    <w:rsid w:val="00B22496"/>
    <w:rsid w:val="00B225DC"/>
    <w:rsid w:val="00B2264D"/>
    <w:rsid w:val="00B22A78"/>
    <w:rsid w:val="00B22BA3"/>
    <w:rsid w:val="00B22BB6"/>
    <w:rsid w:val="00B22DF5"/>
    <w:rsid w:val="00B22EE9"/>
    <w:rsid w:val="00B2348E"/>
    <w:rsid w:val="00B237C7"/>
    <w:rsid w:val="00B23C60"/>
    <w:rsid w:val="00B245FA"/>
    <w:rsid w:val="00B248F3"/>
    <w:rsid w:val="00B24C9A"/>
    <w:rsid w:val="00B24E92"/>
    <w:rsid w:val="00B25057"/>
    <w:rsid w:val="00B250C4"/>
    <w:rsid w:val="00B251F9"/>
    <w:rsid w:val="00B2576E"/>
    <w:rsid w:val="00B2598D"/>
    <w:rsid w:val="00B25A2B"/>
    <w:rsid w:val="00B25B44"/>
    <w:rsid w:val="00B2602A"/>
    <w:rsid w:val="00B260E8"/>
    <w:rsid w:val="00B26B75"/>
    <w:rsid w:val="00B273CD"/>
    <w:rsid w:val="00B27875"/>
    <w:rsid w:val="00B279D6"/>
    <w:rsid w:val="00B27B13"/>
    <w:rsid w:val="00B27E31"/>
    <w:rsid w:val="00B27FBB"/>
    <w:rsid w:val="00B27FEE"/>
    <w:rsid w:val="00B30491"/>
    <w:rsid w:val="00B30A87"/>
    <w:rsid w:val="00B310DE"/>
    <w:rsid w:val="00B3122B"/>
    <w:rsid w:val="00B3123D"/>
    <w:rsid w:val="00B31729"/>
    <w:rsid w:val="00B31BBB"/>
    <w:rsid w:val="00B31CB1"/>
    <w:rsid w:val="00B31DF9"/>
    <w:rsid w:val="00B31E79"/>
    <w:rsid w:val="00B322CF"/>
    <w:rsid w:val="00B32B92"/>
    <w:rsid w:val="00B33618"/>
    <w:rsid w:val="00B336A9"/>
    <w:rsid w:val="00B33C24"/>
    <w:rsid w:val="00B34050"/>
    <w:rsid w:val="00B34155"/>
    <w:rsid w:val="00B34414"/>
    <w:rsid w:val="00B3484F"/>
    <w:rsid w:val="00B34B86"/>
    <w:rsid w:val="00B35118"/>
    <w:rsid w:val="00B354E6"/>
    <w:rsid w:val="00B35609"/>
    <w:rsid w:val="00B3579E"/>
    <w:rsid w:val="00B35D6F"/>
    <w:rsid w:val="00B35DE9"/>
    <w:rsid w:val="00B35F80"/>
    <w:rsid w:val="00B361CC"/>
    <w:rsid w:val="00B3646A"/>
    <w:rsid w:val="00B36594"/>
    <w:rsid w:val="00B365A1"/>
    <w:rsid w:val="00B36E5A"/>
    <w:rsid w:val="00B370C5"/>
    <w:rsid w:val="00B371C9"/>
    <w:rsid w:val="00B3742D"/>
    <w:rsid w:val="00B37972"/>
    <w:rsid w:val="00B37A05"/>
    <w:rsid w:val="00B37F76"/>
    <w:rsid w:val="00B40A10"/>
    <w:rsid w:val="00B40D22"/>
    <w:rsid w:val="00B40DD9"/>
    <w:rsid w:val="00B40E1C"/>
    <w:rsid w:val="00B40F65"/>
    <w:rsid w:val="00B41798"/>
    <w:rsid w:val="00B41799"/>
    <w:rsid w:val="00B41B79"/>
    <w:rsid w:val="00B41D75"/>
    <w:rsid w:val="00B41DEA"/>
    <w:rsid w:val="00B41E48"/>
    <w:rsid w:val="00B42187"/>
    <w:rsid w:val="00B42282"/>
    <w:rsid w:val="00B422F4"/>
    <w:rsid w:val="00B423CA"/>
    <w:rsid w:val="00B42AF0"/>
    <w:rsid w:val="00B42C14"/>
    <w:rsid w:val="00B43206"/>
    <w:rsid w:val="00B438B5"/>
    <w:rsid w:val="00B438F2"/>
    <w:rsid w:val="00B43EA6"/>
    <w:rsid w:val="00B43F9B"/>
    <w:rsid w:val="00B44612"/>
    <w:rsid w:val="00B44EB2"/>
    <w:rsid w:val="00B45FDE"/>
    <w:rsid w:val="00B4611A"/>
    <w:rsid w:val="00B462BE"/>
    <w:rsid w:val="00B46316"/>
    <w:rsid w:val="00B46452"/>
    <w:rsid w:val="00B4662D"/>
    <w:rsid w:val="00B46862"/>
    <w:rsid w:val="00B46966"/>
    <w:rsid w:val="00B46AB8"/>
    <w:rsid w:val="00B46E7E"/>
    <w:rsid w:val="00B475DA"/>
    <w:rsid w:val="00B47945"/>
    <w:rsid w:val="00B47B52"/>
    <w:rsid w:val="00B47B88"/>
    <w:rsid w:val="00B47CAC"/>
    <w:rsid w:val="00B50459"/>
    <w:rsid w:val="00B508BE"/>
    <w:rsid w:val="00B5093E"/>
    <w:rsid w:val="00B51C18"/>
    <w:rsid w:val="00B51FF9"/>
    <w:rsid w:val="00B52155"/>
    <w:rsid w:val="00B521AA"/>
    <w:rsid w:val="00B522C6"/>
    <w:rsid w:val="00B5236C"/>
    <w:rsid w:val="00B52734"/>
    <w:rsid w:val="00B52A05"/>
    <w:rsid w:val="00B52BFC"/>
    <w:rsid w:val="00B52C0A"/>
    <w:rsid w:val="00B52E72"/>
    <w:rsid w:val="00B530BF"/>
    <w:rsid w:val="00B531C4"/>
    <w:rsid w:val="00B5328E"/>
    <w:rsid w:val="00B537D4"/>
    <w:rsid w:val="00B5423C"/>
    <w:rsid w:val="00B542A7"/>
    <w:rsid w:val="00B54529"/>
    <w:rsid w:val="00B54AEF"/>
    <w:rsid w:val="00B54F64"/>
    <w:rsid w:val="00B555C7"/>
    <w:rsid w:val="00B55D54"/>
    <w:rsid w:val="00B56455"/>
    <w:rsid w:val="00B56D89"/>
    <w:rsid w:val="00B56DB7"/>
    <w:rsid w:val="00B56DEC"/>
    <w:rsid w:val="00B570E7"/>
    <w:rsid w:val="00B57650"/>
    <w:rsid w:val="00B57771"/>
    <w:rsid w:val="00B5781A"/>
    <w:rsid w:val="00B57D8A"/>
    <w:rsid w:val="00B601EE"/>
    <w:rsid w:val="00B6027B"/>
    <w:rsid w:val="00B6055A"/>
    <w:rsid w:val="00B60743"/>
    <w:rsid w:val="00B61100"/>
    <w:rsid w:val="00B61797"/>
    <w:rsid w:val="00B61AF7"/>
    <w:rsid w:val="00B61E6A"/>
    <w:rsid w:val="00B61EE5"/>
    <w:rsid w:val="00B61EE9"/>
    <w:rsid w:val="00B62793"/>
    <w:rsid w:val="00B627D8"/>
    <w:rsid w:val="00B62C5E"/>
    <w:rsid w:val="00B62DFC"/>
    <w:rsid w:val="00B62E69"/>
    <w:rsid w:val="00B630D7"/>
    <w:rsid w:val="00B63250"/>
    <w:rsid w:val="00B63B95"/>
    <w:rsid w:val="00B63C05"/>
    <w:rsid w:val="00B63CE7"/>
    <w:rsid w:val="00B641E7"/>
    <w:rsid w:val="00B643A5"/>
    <w:rsid w:val="00B64745"/>
    <w:rsid w:val="00B647AB"/>
    <w:rsid w:val="00B64D6A"/>
    <w:rsid w:val="00B64E46"/>
    <w:rsid w:val="00B64ED8"/>
    <w:rsid w:val="00B6541A"/>
    <w:rsid w:val="00B655E3"/>
    <w:rsid w:val="00B6562D"/>
    <w:rsid w:val="00B65854"/>
    <w:rsid w:val="00B65D04"/>
    <w:rsid w:val="00B66100"/>
    <w:rsid w:val="00B6644D"/>
    <w:rsid w:val="00B66B59"/>
    <w:rsid w:val="00B66BEB"/>
    <w:rsid w:val="00B66BFA"/>
    <w:rsid w:val="00B66DC5"/>
    <w:rsid w:val="00B670EC"/>
    <w:rsid w:val="00B67C2F"/>
    <w:rsid w:val="00B67CBE"/>
    <w:rsid w:val="00B67E2C"/>
    <w:rsid w:val="00B67E67"/>
    <w:rsid w:val="00B67F29"/>
    <w:rsid w:val="00B70164"/>
    <w:rsid w:val="00B7017C"/>
    <w:rsid w:val="00B70381"/>
    <w:rsid w:val="00B7048E"/>
    <w:rsid w:val="00B705E7"/>
    <w:rsid w:val="00B70D05"/>
    <w:rsid w:val="00B70DCB"/>
    <w:rsid w:val="00B71273"/>
    <w:rsid w:val="00B7128C"/>
    <w:rsid w:val="00B719CF"/>
    <w:rsid w:val="00B724D9"/>
    <w:rsid w:val="00B729AA"/>
    <w:rsid w:val="00B72A87"/>
    <w:rsid w:val="00B72A9A"/>
    <w:rsid w:val="00B72CBB"/>
    <w:rsid w:val="00B733FB"/>
    <w:rsid w:val="00B73903"/>
    <w:rsid w:val="00B73BB3"/>
    <w:rsid w:val="00B73EEE"/>
    <w:rsid w:val="00B73FB7"/>
    <w:rsid w:val="00B743B0"/>
    <w:rsid w:val="00B743B8"/>
    <w:rsid w:val="00B7469B"/>
    <w:rsid w:val="00B74FED"/>
    <w:rsid w:val="00B755DE"/>
    <w:rsid w:val="00B75885"/>
    <w:rsid w:val="00B75AF4"/>
    <w:rsid w:val="00B75E78"/>
    <w:rsid w:val="00B7602D"/>
    <w:rsid w:val="00B76340"/>
    <w:rsid w:val="00B76463"/>
    <w:rsid w:val="00B7650A"/>
    <w:rsid w:val="00B7650D"/>
    <w:rsid w:val="00B76733"/>
    <w:rsid w:val="00B7677C"/>
    <w:rsid w:val="00B767EC"/>
    <w:rsid w:val="00B76874"/>
    <w:rsid w:val="00B76BB0"/>
    <w:rsid w:val="00B76BF6"/>
    <w:rsid w:val="00B76C36"/>
    <w:rsid w:val="00B771D1"/>
    <w:rsid w:val="00B7762D"/>
    <w:rsid w:val="00B776EA"/>
    <w:rsid w:val="00B77825"/>
    <w:rsid w:val="00B8001B"/>
    <w:rsid w:val="00B80968"/>
    <w:rsid w:val="00B80A30"/>
    <w:rsid w:val="00B80B76"/>
    <w:rsid w:val="00B80BF6"/>
    <w:rsid w:val="00B80C9F"/>
    <w:rsid w:val="00B81095"/>
    <w:rsid w:val="00B810E4"/>
    <w:rsid w:val="00B81131"/>
    <w:rsid w:val="00B81312"/>
    <w:rsid w:val="00B815A5"/>
    <w:rsid w:val="00B81A3B"/>
    <w:rsid w:val="00B81B21"/>
    <w:rsid w:val="00B81D96"/>
    <w:rsid w:val="00B820B9"/>
    <w:rsid w:val="00B823F9"/>
    <w:rsid w:val="00B82518"/>
    <w:rsid w:val="00B82A84"/>
    <w:rsid w:val="00B82C50"/>
    <w:rsid w:val="00B82CDF"/>
    <w:rsid w:val="00B831BE"/>
    <w:rsid w:val="00B831F7"/>
    <w:rsid w:val="00B83398"/>
    <w:rsid w:val="00B83933"/>
    <w:rsid w:val="00B839BF"/>
    <w:rsid w:val="00B83CF0"/>
    <w:rsid w:val="00B8420C"/>
    <w:rsid w:val="00B843BE"/>
    <w:rsid w:val="00B848DF"/>
    <w:rsid w:val="00B849C4"/>
    <w:rsid w:val="00B85596"/>
    <w:rsid w:val="00B85603"/>
    <w:rsid w:val="00B856F7"/>
    <w:rsid w:val="00B859C5"/>
    <w:rsid w:val="00B85B89"/>
    <w:rsid w:val="00B85D94"/>
    <w:rsid w:val="00B862FF"/>
    <w:rsid w:val="00B866BB"/>
    <w:rsid w:val="00B86DA0"/>
    <w:rsid w:val="00B86E6C"/>
    <w:rsid w:val="00B87134"/>
    <w:rsid w:val="00B87226"/>
    <w:rsid w:val="00B87248"/>
    <w:rsid w:val="00B873A3"/>
    <w:rsid w:val="00B873BE"/>
    <w:rsid w:val="00B873C5"/>
    <w:rsid w:val="00B879F5"/>
    <w:rsid w:val="00B87D7D"/>
    <w:rsid w:val="00B87EF1"/>
    <w:rsid w:val="00B87F92"/>
    <w:rsid w:val="00B90247"/>
    <w:rsid w:val="00B90386"/>
    <w:rsid w:val="00B9115F"/>
    <w:rsid w:val="00B91992"/>
    <w:rsid w:val="00B919D3"/>
    <w:rsid w:val="00B91E50"/>
    <w:rsid w:val="00B92331"/>
    <w:rsid w:val="00B925FD"/>
    <w:rsid w:val="00B927D5"/>
    <w:rsid w:val="00B92834"/>
    <w:rsid w:val="00B92D06"/>
    <w:rsid w:val="00B92E9F"/>
    <w:rsid w:val="00B931C6"/>
    <w:rsid w:val="00B93ABA"/>
    <w:rsid w:val="00B93DCB"/>
    <w:rsid w:val="00B9408C"/>
    <w:rsid w:val="00B944BF"/>
    <w:rsid w:val="00B945E8"/>
    <w:rsid w:val="00B946AC"/>
    <w:rsid w:val="00B94B08"/>
    <w:rsid w:val="00B94C6C"/>
    <w:rsid w:val="00B94F8A"/>
    <w:rsid w:val="00B94FC1"/>
    <w:rsid w:val="00B95145"/>
    <w:rsid w:val="00B9530F"/>
    <w:rsid w:val="00B953A7"/>
    <w:rsid w:val="00B95527"/>
    <w:rsid w:val="00B95AF5"/>
    <w:rsid w:val="00B960E5"/>
    <w:rsid w:val="00B96217"/>
    <w:rsid w:val="00B965E0"/>
    <w:rsid w:val="00B9669B"/>
    <w:rsid w:val="00B96972"/>
    <w:rsid w:val="00B96D45"/>
    <w:rsid w:val="00B96EC1"/>
    <w:rsid w:val="00B973DC"/>
    <w:rsid w:val="00B97A2D"/>
    <w:rsid w:val="00B97C3F"/>
    <w:rsid w:val="00BA069F"/>
    <w:rsid w:val="00BA06DC"/>
    <w:rsid w:val="00BA09C5"/>
    <w:rsid w:val="00BA0C50"/>
    <w:rsid w:val="00BA0C5C"/>
    <w:rsid w:val="00BA0D39"/>
    <w:rsid w:val="00BA146F"/>
    <w:rsid w:val="00BA1558"/>
    <w:rsid w:val="00BA1F8C"/>
    <w:rsid w:val="00BA21C5"/>
    <w:rsid w:val="00BA229F"/>
    <w:rsid w:val="00BA2454"/>
    <w:rsid w:val="00BA3068"/>
    <w:rsid w:val="00BA3124"/>
    <w:rsid w:val="00BA3298"/>
    <w:rsid w:val="00BA3423"/>
    <w:rsid w:val="00BA3AB7"/>
    <w:rsid w:val="00BA3C8D"/>
    <w:rsid w:val="00BA3FB0"/>
    <w:rsid w:val="00BA4086"/>
    <w:rsid w:val="00BA434F"/>
    <w:rsid w:val="00BA43F6"/>
    <w:rsid w:val="00BA4544"/>
    <w:rsid w:val="00BA49E9"/>
    <w:rsid w:val="00BA4EEA"/>
    <w:rsid w:val="00BA4F3B"/>
    <w:rsid w:val="00BA4F6A"/>
    <w:rsid w:val="00BA5017"/>
    <w:rsid w:val="00BA5114"/>
    <w:rsid w:val="00BA534E"/>
    <w:rsid w:val="00BA5403"/>
    <w:rsid w:val="00BA55F5"/>
    <w:rsid w:val="00BA580A"/>
    <w:rsid w:val="00BA5833"/>
    <w:rsid w:val="00BA5BB8"/>
    <w:rsid w:val="00BA5D20"/>
    <w:rsid w:val="00BA604B"/>
    <w:rsid w:val="00BA62E6"/>
    <w:rsid w:val="00BA684F"/>
    <w:rsid w:val="00BA6934"/>
    <w:rsid w:val="00BA6A10"/>
    <w:rsid w:val="00BA6A92"/>
    <w:rsid w:val="00BA70AE"/>
    <w:rsid w:val="00BA7512"/>
    <w:rsid w:val="00BA77B5"/>
    <w:rsid w:val="00BB031F"/>
    <w:rsid w:val="00BB0840"/>
    <w:rsid w:val="00BB0A8E"/>
    <w:rsid w:val="00BB0AA6"/>
    <w:rsid w:val="00BB0BAC"/>
    <w:rsid w:val="00BB0BC8"/>
    <w:rsid w:val="00BB0D29"/>
    <w:rsid w:val="00BB0FBA"/>
    <w:rsid w:val="00BB1125"/>
    <w:rsid w:val="00BB12CB"/>
    <w:rsid w:val="00BB12E2"/>
    <w:rsid w:val="00BB171C"/>
    <w:rsid w:val="00BB1743"/>
    <w:rsid w:val="00BB19D5"/>
    <w:rsid w:val="00BB1CBE"/>
    <w:rsid w:val="00BB2061"/>
    <w:rsid w:val="00BB211D"/>
    <w:rsid w:val="00BB223E"/>
    <w:rsid w:val="00BB2433"/>
    <w:rsid w:val="00BB24B8"/>
    <w:rsid w:val="00BB2D8F"/>
    <w:rsid w:val="00BB306D"/>
    <w:rsid w:val="00BB3100"/>
    <w:rsid w:val="00BB334A"/>
    <w:rsid w:val="00BB3370"/>
    <w:rsid w:val="00BB37ED"/>
    <w:rsid w:val="00BB3D58"/>
    <w:rsid w:val="00BB4006"/>
    <w:rsid w:val="00BB4531"/>
    <w:rsid w:val="00BB47F2"/>
    <w:rsid w:val="00BB4C6A"/>
    <w:rsid w:val="00BB4D10"/>
    <w:rsid w:val="00BB55B2"/>
    <w:rsid w:val="00BB563D"/>
    <w:rsid w:val="00BB5948"/>
    <w:rsid w:val="00BB59BC"/>
    <w:rsid w:val="00BB59F3"/>
    <w:rsid w:val="00BB5A06"/>
    <w:rsid w:val="00BB5B79"/>
    <w:rsid w:val="00BB60AC"/>
    <w:rsid w:val="00BB63C9"/>
    <w:rsid w:val="00BB6462"/>
    <w:rsid w:val="00BB64A1"/>
    <w:rsid w:val="00BB6866"/>
    <w:rsid w:val="00BB69F2"/>
    <w:rsid w:val="00BB6E7E"/>
    <w:rsid w:val="00BB73F8"/>
    <w:rsid w:val="00BB74A6"/>
    <w:rsid w:val="00BB74BE"/>
    <w:rsid w:val="00BB7814"/>
    <w:rsid w:val="00BB785B"/>
    <w:rsid w:val="00BB79DC"/>
    <w:rsid w:val="00BB7B32"/>
    <w:rsid w:val="00BB7C00"/>
    <w:rsid w:val="00BB7CF9"/>
    <w:rsid w:val="00BB7D71"/>
    <w:rsid w:val="00BB7E10"/>
    <w:rsid w:val="00BC04D0"/>
    <w:rsid w:val="00BC0600"/>
    <w:rsid w:val="00BC0772"/>
    <w:rsid w:val="00BC0774"/>
    <w:rsid w:val="00BC078A"/>
    <w:rsid w:val="00BC0DC3"/>
    <w:rsid w:val="00BC0FE5"/>
    <w:rsid w:val="00BC13F5"/>
    <w:rsid w:val="00BC1BA3"/>
    <w:rsid w:val="00BC1D6F"/>
    <w:rsid w:val="00BC1EB2"/>
    <w:rsid w:val="00BC2286"/>
    <w:rsid w:val="00BC2405"/>
    <w:rsid w:val="00BC24DC"/>
    <w:rsid w:val="00BC25BD"/>
    <w:rsid w:val="00BC2732"/>
    <w:rsid w:val="00BC281B"/>
    <w:rsid w:val="00BC3332"/>
    <w:rsid w:val="00BC36DA"/>
    <w:rsid w:val="00BC400A"/>
    <w:rsid w:val="00BC49CD"/>
    <w:rsid w:val="00BC566F"/>
    <w:rsid w:val="00BC5CE8"/>
    <w:rsid w:val="00BC61DA"/>
    <w:rsid w:val="00BC697A"/>
    <w:rsid w:val="00BC69FA"/>
    <w:rsid w:val="00BC6E06"/>
    <w:rsid w:val="00BC7447"/>
    <w:rsid w:val="00BC7814"/>
    <w:rsid w:val="00BC7A76"/>
    <w:rsid w:val="00BC7DC1"/>
    <w:rsid w:val="00BD05DD"/>
    <w:rsid w:val="00BD07B1"/>
    <w:rsid w:val="00BD0828"/>
    <w:rsid w:val="00BD0B2D"/>
    <w:rsid w:val="00BD0FC9"/>
    <w:rsid w:val="00BD122F"/>
    <w:rsid w:val="00BD1520"/>
    <w:rsid w:val="00BD1734"/>
    <w:rsid w:val="00BD17B3"/>
    <w:rsid w:val="00BD19C1"/>
    <w:rsid w:val="00BD1A61"/>
    <w:rsid w:val="00BD1AB1"/>
    <w:rsid w:val="00BD1C8D"/>
    <w:rsid w:val="00BD1E57"/>
    <w:rsid w:val="00BD238F"/>
    <w:rsid w:val="00BD24AE"/>
    <w:rsid w:val="00BD2559"/>
    <w:rsid w:val="00BD2822"/>
    <w:rsid w:val="00BD30DF"/>
    <w:rsid w:val="00BD30E8"/>
    <w:rsid w:val="00BD341C"/>
    <w:rsid w:val="00BD3723"/>
    <w:rsid w:val="00BD44E0"/>
    <w:rsid w:val="00BD47B9"/>
    <w:rsid w:val="00BD503C"/>
    <w:rsid w:val="00BD51FA"/>
    <w:rsid w:val="00BD549F"/>
    <w:rsid w:val="00BD555C"/>
    <w:rsid w:val="00BD55C9"/>
    <w:rsid w:val="00BD55F2"/>
    <w:rsid w:val="00BD56A1"/>
    <w:rsid w:val="00BD598A"/>
    <w:rsid w:val="00BD59F0"/>
    <w:rsid w:val="00BD5B46"/>
    <w:rsid w:val="00BD5FB5"/>
    <w:rsid w:val="00BD6096"/>
    <w:rsid w:val="00BD6315"/>
    <w:rsid w:val="00BD6394"/>
    <w:rsid w:val="00BD6DC6"/>
    <w:rsid w:val="00BD75EA"/>
    <w:rsid w:val="00BD77C9"/>
    <w:rsid w:val="00BD7CC5"/>
    <w:rsid w:val="00BD7D6B"/>
    <w:rsid w:val="00BD7E99"/>
    <w:rsid w:val="00BE0C52"/>
    <w:rsid w:val="00BE0DE7"/>
    <w:rsid w:val="00BE1409"/>
    <w:rsid w:val="00BE17BE"/>
    <w:rsid w:val="00BE1CAA"/>
    <w:rsid w:val="00BE1FA2"/>
    <w:rsid w:val="00BE2957"/>
    <w:rsid w:val="00BE2BAC"/>
    <w:rsid w:val="00BE2F28"/>
    <w:rsid w:val="00BE309A"/>
    <w:rsid w:val="00BE3399"/>
    <w:rsid w:val="00BE3DA9"/>
    <w:rsid w:val="00BE41BE"/>
    <w:rsid w:val="00BE420C"/>
    <w:rsid w:val="00BE447B"/>
    <w:rsid w:val="00BE45E8"/>
    <w:rsid w:val="00BE46E7"/>
    <w:rsid w:val="00BE4845"/>
    <w:rsid w:val="00BE5598"/>
    <w:rsid w:val="00BE5A40"/>
    <w:rsid w:val="00BE5B88"/>
    <w:rsid w:val="00BE5DED"/>
    <w:rsid w:val="00BE5E31"/>
    <w:rsid w:val="00BE6AFA"/>
    <w:rsid w:val="00BE711F"/>
    <w:rsid w:val="00BE7246"/>
    <w:rsid w:val="00BE73B1"/>
    <w:rsid w:val="00BE7437"/>
    <w:rsid w:val="00BE76E6"/>
    <w:rsid w:val="00BE7A31"/>
    <w:rsid w:val="00BE7F73"/>
    <w:rsid w:val="00BF0299"/>
    <w:rsid w:val="00BF03B4"/>
    <w:rsid w:val="00BF0646"/>
    <w:rsid w:val="00BF0AFB"/>
    <w:rsid w:val="00BF0B08"/>
    <w:rsid w:val="00BF0C37"/>
    <w:rsid w:val="00BF117C"/>
    <w:rsid w:val="00BF15AC"/>
    <w:rsid w:val="00BF29DA"/>
    <w:rsid w:val="00BF2D71"/>
    <w:rsid w:val="00BF319B"/>
    <w:rsid w:val="00BF31D2"/>
    <w:rsid w:val="00BF3267"/>
    <w:rsid w:val="00BF35F1"/>
    <w:rsid w:val="00BF3688"/>
    <w:rsid w:val="00BF3732"/>
    <w:rsid w:val="00BF3917"/>
    <w:rsid w:val="00BF3DFD"/>
    <w:rsid w:val="00BF40AF"/>
    <w:rsid w:val="00BF4172"/>
    <w:rsid w:val="00BF456C"/>
    <w:rsid w:val="00BF4630"/>
    <w:rsid w:val="00BF4C36"/>
    <w:rsid w:val="00BF51B7"/>
    <w:rsid w:val="00BF538D"/>
    <w:rsid w:val="00BF55AA"/>
    <w:rsid w:val="00BF5609"/>
    <w:rsid w:val="00BF564C"/>
    <w:rsid w:val="00BF592B"/>
    <w:rsid w:val="00BF5D0A"/>
    <w:rsid w:val="00BF5E08"/>
    <w:rsid w:val="00BF5E54"/>
    <w:rsid w:val="00BF61B5"/>
    <w:rsid w:val="00BF6609"/>
    <w:rsid w:val="00BF6672"/>
    <w:rsid w:val="00BF684E"/>
    <w:rsid w:val="00BF6AD7"/>
    <w:rsid w:val="00BF6BE9"/>
    <w:rsid w:val="00BF6C46"/>
    <w:rsid w:val="00BF6D1D"/>
    <w:rsid w:val="00BF6F15"/>
    <w:rsid w:val="00BF7440"/>
    <w:rsid w:val="00BF7778"/>
    <w:rsid w:val="00BF7B02"/>
    <w:rsid w:val="00BF7CB4"/>
    <w:rsid w:val="00C003E4"/>
    <w:rsid w:val="00C00515"/>
    <w:rsid w:val="00C0072B"/>
    <w:rsid w:val="00C00850"/>
    <w:rsid w:val="00C00BB8"/>
    <w:rsid w:val="00C00EAF"/>
    <w:rsid w:val="00C00EC8"/>
    <w:rsid w:val="00C01023"/>
    <w:rsid w:val="00C01559"/>
    <w:rsid w:val="00C015E0"/>
    <w:rsid w:val="00C0181D"/>
    <w:rsid w:val="00C01825"/>
    <w:rsid w:val="00C01D00"/>
    <w:rsid w:val="00C02796"/>
    <w:rsid w:val="00C0299D"/>
    <w:rsid w:val="00C02A2E"/>
    <w:rsid w:val="00C02A46"/>
    <w:rsid w:val="00C02E6C"/>
    <w:rsid w:val="00C03017"/>
    <w:rsid w:val="00C03053"/>
    <w:rsid w:val="00C034F8"/>
    <w:rsid w:val="00C0395F"/>
    <w:rsid w:val="00C03CB9"/>
    <w:rsid w:val="00C03D0E"/>
    <w:rsid w:val="00C03D4E"/>
    <w:rsid w:val="00C04598"/>
    <w:rsid w:val="00C0464C"/>
    <w:rsid w:val="00C049CB"/>
    <w:rsid w:val="00C04C7A"/>
    <w:rsid w:val="00C04F06"/>
    <w:rsid w:val="00C05294"/>
    <w:rsid w:val="00C05AB4"/>
    <w:rsid w:val="00C05C0F"/>
    <w:rsid w:val="00C05D8E"/>
    <w:rsid w:val="00C0607E"/>
    <w:rsid w:val="00C06D03"/>
    <w:rsid w:val="00C06E27"/>
    <w:rsid w:val="00C0710C"/>
    <w:rsid w:val="00C07310"/>
    <w:rsid w:val="00C0750F"/>
    <w:rsid w:val="00C0754D"/>
    <w:rsid w:val="00C07621"/>
    <w:rsid w:val="00C0771E"/>
    <w:rsid w:val="00C07B2C"/>
    <w:rsid w:val="00C07BCB"/>
    <w:rsid w:val="00C07D70"/>
    <w:rsid w:val="00C10BD9"/>
    <w:rsid w:val="00C10C37"/>
    <w:rsid w:val="00C11353"/>
    <w:rsid w:val="00C11387"/>
    <w:rsid w:val="00C113B1"/>
    <w:rsid w:val="00C11527"/>
    <w:rsid w:val="00C117AE"/>
    <w:rsid w:val="00C11917"/>
    <w:rsid w:val="00C11AA1"/>
    <w:rsid w:val="00C1202D"/>
    <w:rsid w:val="00C121AC"/>
    <w:rsid w:val="00C1220C"/>
    <w:rsid w:val="00C1227E"/>
    <w:rsid w:val="00C1234F"/>
    <w:rsid w:val="00C123F7"/>
    <w:rsid w:val="00C12483"/>
    <w:rsid w:val="00C12523"/>
    <w:rsid w:val="00C125D0"/>
    <w:rsid w:val="00C12A48"/>
    <w:rsid w:val="00C12BD2"/>
    <w:rsid w:val="00C12D5F"/>
    <w:rsid w:val="00C1316A"/>
    <w:rsid w:val="00C13B41"/>
    <w:rsid w:val="00C14137"/>
    <w:rsid w:val="00C145F0"/>
    <w:rsid w:val="00C148F5"/>
    <w:rsid w:val="00C14D43"/>
    <w:rsid w:val="00C14F9F"/>
    <w:rsid w:val="00C1520D"/>
    <w:rsid w:val="00C1544A"/>
    <w:rsid w:val="00C15EE1"/>
    <w:rsid w:val="00C16057"/>
    <w:rsid w:val="00C160E5"/>
    <w:rsid w:val="00C165F7"/>
    <w:rsid w:val="00C1683A"/>
    <w:rsid w:val="00C1695F"/>
    <w:rsid w:val="00C16C77"/>
    <w:rsid w:val="00C16CEE"/>
    <w:rsid w:val="00C1713D"/>
    <w:rsid w:val="00C171F6"/>
    <w:rsid w:val="00C175F0"/>
    <w:rsid w:val="00C17900"/>
    <w:rsid w:val="00C17C65"/>
    <w:rsid w:val="00C17EA3"/>
    <w:rsid w:val="00C20353"/>
    <w:rsid w:val="00C20477"/>
    <w:rsid w:val="00C2051D"/>
    <w:rsid w:val="00C20761"/>
    <w:rsid w:val="00C20779"/>
    <w:rsid w:val="00C207DE"/>
    <w:rsid w:val="00C21059"/>
    <w:rsid w:val="00C210B3"/>
    <w:rsid w:val="00C2160E"/>
    <w:rsid w:val="00C216E8"/>
    <w:rsid w:val="00C2199E"/>
    <w:rsid w:val="00C21AC4"/>
    <w:rsid w:val="00C21E58"/>
    <w:rsid w:val="00C220BA"/>
    <w:rsid w:val="00C2212A"/>
    <w:rsid w:val="00C2247D"/>
    <w:rsid w:val="00C22553"/>
    <w:rsid w:val="00C226B9"/>
    <w:rsid w:val="00C22A9A"/>
    <w:rsid w:val="00C22B39"/>
    <w:rsid w:val="00C22DE4"/>
    <w:rsid w:val="00C22EFF"/>
    <w:rsid w:val="00C22F57"/>
    <w:rsid w:val="00C2318D"/>
    <w:rsid w:val="00C234BD"/>
    <w:rsid w:val="00C238E6"/>
    <w:rsid w:val="00C23A1C"/>
    <w:rsid w:val="00C23B02"/>
    <w:rsid w:val="00C23EA3"/>
    <w:rsid w:val="00C24633"/>
    <w:rsid w:val="00C24FB4"/>
    <w:rsid w:val="00C250A4"/>
    <w:rsid w:val="00C25117"/>
    <w:rsid w:val="00C251B0"/>
    <w:rsid w:val="00C2544C"/>
    <w:rsid w:val="00C256B5"/>
    <w:rsid w:val="00C25898"/>
    <w:rsid w:val="00C25D98"/>
    <w:rsid w:val="00C2638A"/>
    <w:rsid w:val="00C26782"/>
    <w:rsid w:val="00C26989"/>
    <w:rsid w:val="00C26A84"/>
    <w:rsid w:val="00C26AC6"/>
    <w:rsid w:val="00C26C06"/>
    <w:rsid w:val="00C26EF9"/>
    <w:rsid w:val="00C2777C"/>
    <w:rsid w:val="00C27D20"/>
    <w:rsid w:val="00C30078"/>
    <w:rsid w:val="00C304A2"/>
    <w:rsid w:val="00C305ED"/>
    <w:rsid w:val="00C3073A"/>
    <w:rsid w:val="00C312E5"/>
    <w:rsid w:val="00C31E84"/>
    <w:rsid w:val="00C32FCC"/>
    <w:rsid w:val="00C3309A"/>
    <w:rsid w:val="00C331A6"/>
    <w:rsid w:val="00C33738"/>
    <w:rsid w:val="00C33CD8"/>
    <w:rsid w:val="00C33D73"/>
    <w:rsid w:val="00C3416C"/>
    <w:rsid w:val="00C34292"/>
    <w:rsid w:val="00C342FE"/>
    <w:rsid w:val="00C34858"/>
    <w:rsid w:val="00C348A3"/>
    <w:rsid w:val="00C349B3"/>
    <w:rsid w:val="00C349C2"/>
    <w:rsid w:val="00C350FD"/>
    <w:rsid w:val="00C35160"/>
    <w:rsid w:val="00C356B5"/>
    <w:rsid w:val="00C357A5"/>
    <w:rsid w:val="00C357BF"/>
    <w:rsid w:val="00C357F8"/>
    <w:rsid w:val="00C35A1B"/>
    <w:rsid w:val="00C35AE0"/>
    <w:rsid w:val="00C35BED"/>
    <w:rsid w:val="00C3650C"/>
    <w:rsid w:val="00C365A5"/>
    <w:rsid w:val="00C3688D"/>
    <w:rsid w:val="00C36F6B"/>
    <w:rsid w:val="00C37B59"/>
    <w:rsid w:val="00C37F1F"/>
    <w:rsid w:val="00C40207"/>
    <w:rsid w:val="00C402CD"/>
    <w:rsid w:val="00C4034B"/>
    <w:rsid w:val="00C404B5"/>
    <w:rsid w:val="00C407AE"/>
    <w:rsid w:val="00C4096E"/>
    <w:rsid w:val="00C40DA4"/>
    <w:rsid w:val="00C4112A"/>
    <w:rsid w:val="00C411D6"/>
    <w:rsid w:val="00C41248"/>
    <w:rsid w:val="00C412FA"/>
    <w:rsid w:val="00C4145F"/>
    <w:rsid w:val="00C417F4"/>
    <w:rsid w:val="00C41DC4"/>
    <w:rsid w:val="00C41F25"/>
    <w:rsid w:val="00C42305"/>
    <w:rsid w:val="00C423B4"/>
    <w:rsid w:val="00C426E9"/>
    <w:rsid w:val="00C42ABE"/>
    <w:rsid w:val="00C435A6"/>
    <w:rsid w:val="00C43DFF"/>
    <w:rsid w:val="00C4446C"/>
    <w:rsid w:val="00C444DF"/>
    <w:rsid w:val="00C44AFA"/>
    <w:rsid w:val="00C44BB7"/>
    <w:rsid w:val="00C44C3F"/>
    <w:rsid w:val="00C44CA3"/>
    <w:rsid w:val="00C44E33"/>
    <w:rsid w:val="00C44F74"/>
    <w:rsid w:val="00C44F81"/>
    <w:rsid w:val="00C45046"/>
    <w:rsid w:val="00C45451"/>
    <w:rsid w:val="00C4578A"/>
    <w:rsid w:val="00C4603C"/>
    <w:rsid w:val="00C461BA"/>
    <w:rsid w:val="00C46293"/>
    <w:rsid w:val="00C46528"/>
    <w:rsid w:val="00C465B6"/>
    <w:rsid w:val="00C465E4"/>
    <w:rsid w:val="00C46617"/>
    <w:rsid w:val="00C469B6"/>
    <w:rsid w:val="00C46C2B"/>
    <w:rsid w:val="00C46D3D"/>
    <w:rsid w:val="00C46EC2"/>
    <w:rsid w:val="00C46EFA"/>
    <w:rsid w:val="00C46F09"/>
    <w:rsid w:val="00C47213"/>
    <w:rsid w:val="00C47424"/>
    <w:rsid w:val="00C5011E"/>
    <w:rsid w:val="00C50148"/>
    <w:rsid w:val="00C5027A"/>
    <w:rsid w:val="00C50410"/>
    <w:rsid w:val="00C505CE"/>
    <w:rsid w:val="00C5086D"/>
    <w:rsid w:val="00C50A80"/>
    <w:rsid w:val="00C51599"/>
    <w:rsid w:val="00C515FE"/>
    <w:rsid w:val="00C51677"/>
    <w:rsid w:val="00C51B3C"/>
    <w:rsid w:val="00C51F8C"/>
    <w:rsid w:val="00C5201E"/>
    <w:rsid w:val="00C525EA"/>
    <w:rsid w:val="00C52618"/>
    <w:rsid w:val="00C52791"/>
    <w:rsid w:val="00C5314B"/>
    <w:rsid w:val="00C532E9"/>
    <w:rsid w:val="00C5354D"/>
    <w:rsid w:val="00C5368E"/>
    <w:rsid w:val="00C538A2"/>
    <w:rsid w:val="00C53C24"/>
    <w:rsid w:val="00C53FA0"/>
    <w:rsid w:val="00C5415A"/>
    <w:rsid w:val="00C54309"/>
    <w:rsid w:val="00C54C0D"/>
    <w:rsid w:val="00C55400"/>
    <w:rsid w:val="00C5546B"/>
    <w:rsid w:val="00C55D19"/>
    <w:rsid w:val="00C55DE9"/>
    <w:rsid w:val="00C55E15"/>
    <w:rsid w:val="00C56DEC"/>
    <w:rsid w:val="00C573B7"/>
    <w:rsid w:val="00C57637"/>
    <w:rsid w:val="00C5787B"/>
    <w:rsid w:val="00C57B95"/>
    <w:rsid w:val="00C57D04"/>
    <w:rsid w:val="00C60C70"/>
    <w:rsid w:val="00C60D0B"/>
    <w:rsid w:val="00C60EF8"/>
    <w:rsid w:val="00C611FF"/>
    <w:rsid w:val="00C6147E"/>
    <w:rsid w:val="00C616C2"/>
    <w:rsid w:val="00C61995"/>
    <w:rsid w:val="00C61BA6"/>
    <w:rsid w:val="00C61E5D"/>
    <w:rsid w:val="00C61E89"/>
    <w:rsid w:val="00C62325"/>
    <w:rsid w:val="00C6243F"/>
    <w:rsid w:val="00C62914"/>
    <w:rsid w:val="00C62B20"/>
    <w:rsid w:val="00C62BC5"/>
    <w:rsid w:val="00C63573"/>
    <w:rsid w:val="00C63637"/>
    <w:rsid w:val="00C63DAA"/>
    <w:rsid w:val="00C63F00"/>
    <w:rsid w:val="00C6417D"/>
    <w:rsid w:val="00C641D5"/>
    <w:rsid w:val="00C64493"/>
    <w:rsid w:val="00C64728"/>
    <w:rsid w:val="00C64976"/>
    <w:rsid w:val="00C649CB"/>
    <w:rsid w:val="00C64B3B"/>
    <w:rsid w:val="00C64C08"/>
    <w:rsid w:val="00C64D66"/>
    <w:rsid w:val="00C64E00"/>
    <w:rsid w:val="00C64F87"/>
    <w:rsid w:val="00C65127"/>
    <w:rsid w:val="00C653B5"/>
    <w:rsid w:val="00C6567E"/>
    <w:rsid w:val="00C65A85"/>
    <w:rsid w:val="00C65EC8"/>
    <w:rsid w:val="00C660FB"/>
    <w:rsid w:val="00C66286"/>
    <w:rsid w:val="00C662A6"/>
    <w:rsid w:val="00C66485"/>
    <w:rsid w:val="00C66C3E"/>
    <w:rsid w:val="00C66F35"/>
    <w:rsid w:val="00C67563"/>
    <w:rsid w:val="00C676A6"/>
    <w:rsid w:val="00C678DC"/>
    <w:rsid w:val="00C67C85"/>
    <w:rsid w:val="00C70024"/>
    <w:rsid w:val="00C70A76"/>
    <w:rsid w:val="00C70C88"/>
    <w:rsid w:val="00C70F1B"/>
    <w:rsid w:val="00C70F6A"/>
    <w:rsid w:val="00C71809"/>
    <w:rsid w:val="00C71AA4"/>
    <w:rsid w:val="00C72641"/>
    <w:rsid w:val="00C72F84"/>
    <w:rsid w:val="00C732F4"/>
    <w:rsid w:val="00C7493E"/>
    <w:rsid w:val="00C74BF1"/>
    <w:rsid w:val="00C74E74"/>
    <w:rsid w:val="00C756FD"/>
    <w:rsid w:val="00C75950"/>
    <w:rsid w:val="00C75D57"/>
    <w:rsid w:val="00C75F48"/>
    <w:rsid w:val="00C7621C"/>
    <w:rsid w:val="00C76546"/>
    <w:rsid w:val="00C77062"/>
    <w:rsid w:val="00C770FD"/>
    <w:rsid w:val="00C77AA7"/>
    <w:rsid w:val="00C77B4A"/>
    <w:rsid w:val="00C77BBB"/>
    <w:rsid w:val="00C77D8B"/>
    <w:rsid w:val="00C77E95"/>
    <w:rsid w:val="00C804A2"/>
    <w:rsid w:val="00C80682"/>
    <w:rsid w:val="00C8068A"/>
    <w:rsid w:val="00C807D5"/>
    <w:rsid w:val="00C80938"/>
    <w:rsid w:val="00C80CD2"/>
    <w:rsid w:val="00C80DFF"/>
    <w:rsid w:val="00C80E34"/>
    <w:rsid w:val="00C80F4B"/>
    <w:rsid w:val="00C810EA"/>
    <w:rsid w:val="00C812FA"/>
    <w:rsid w:val="00C81698"/>
    <w:rsid w:val="00C81823"/>
    <w:rsid w:val="00C81A27"/>
    <w:rsid w:val="00C81B6B"/>
    <w:rsid w:val="00C81C3C"/>
    <w:rsid w:val="00C81D27"/>
    <w:rsid w:val="00C82571"/>
    <w:rsid w:val="00C826EF"/>
    <w:rsid w:val="00C8271C"/>
    <w:rsid w:val="00C82BFB"/>
    <w:rsid w:val="00C82DD2"/>
    <w:rsid w:val="00C83027"/>
    <w:rsid w:val="00C83156"/>
    <w:rsid w:val="00C833BB"/>
    <w:rsid w:val="00C83520"/>
    <w:rsid w:val="00C83534"/>
    <w:rsid w:val="00C83833"/>
    <w:rsid w:val="00C844AA"/>
    <w:rsid w:val="00C84544"/>
    <w:rsid w:val="00C84C78"/>
    <w:rsid w:val="00C84C7F"/>
    <w:rsid w:val="00C84D3D"/>
    <w:rsid w:val="00C84F12"/>
    <w:rsid w:val="00C85352"/>
    <w:rsid w:val="00C85569"/>
    <w:rsid w:val="00C857CB"/>
    <w:rsid w:val="00C85F9E"/>
    <w:rsid w:val="00C860F3"/>
    <w:rsid w:val="00C861B6"/>
    <w:rsid w:val="00C86314"/>
    <w:rsid w:val="00C8649D"/>
    <w:rsid w:val="00C86914"/>
    <w:rsid w:val="00C869ED"/>
    <w:rsid w:val="00C86D6E"/>
    <w:rsid w:val="00C8725F"/>
    <w:rsid w:val="00C87A59"/>
    <w:rsid w:val="00C87D31"/>
    <w:rsid w:val="00C87D71"/>
    <w:rsid w:val="00C9033C"/>
    <w:rsid w:val="00C903E3"/>
    <w:rsid w:val="00C90518"/>
    <w:rsid w:val="00C90585"/>
    <w:rsid w:val="00C90C06"/>
    <w:rsid w:val="00C90C64"/>
    <w:rsid w:val="00C90E61"/>
    <w:rsid w:val="00C90F1D"/>
    <w:rsid w:val="00C910CB"/>
    <w:rsid w:val="00C91117"/>
    <w:rsid w:val="00C9189D"/>
    <w:rsid w:val="00C91A32"/>
    <w:rsid w:val="00C91AD2"/>
    <w:rsid w:val="00C91BB7"/>
    <w:rsid w:val="00C91BE1"/>
    <w:rsid w:val="00C91FA1"/>
    <w:rsid w:val="00C921FA"/>
    <w:rsid w:val="00C922FB"/>
    <w:rsid w:val="00C923FB"/>
    <w:rsid w:val="00C925CE"/>
    <w:rsid w:val="00C92F67"/>
    <w:rsid w:val="00C9309E"/>
    <w:rsid w:val="00C93212"/>
    <w:rsid w:val="00C9373E"/>
    <w:rsid w:val="00C94225"/>
    <w:rsid w:val="00C9423D"/>
    <w:rsid w:val="00C94B2D"/>
    <w:rsid w:val="00C94C31"/>
    <w:rsid w:val="00C94C46"/>
    <w:rsid w:val="00C95D27"/>
    <w:rsid w:val="00C95DA0"/>
    <w:rsid w:val="00C9636F"/>
    <w:rsid w:val="00C9671D"/>
    <w:rsid w:val="00C9685B"/>
    <w:rsid w:val="00C969D0"/>
    <w:rsid w:val="00C96E07"/>
    <w:rsid w:val="00C970AF"/>
    <w:rsid w:val="00C978B1"/>
    <w:rsid w:val="00C97EBC"/>
    <w:rsid w:val="00C97F89"/>
    <w:rsid w:val="00C97FC5"/>
    <w:rsid w:val="00CA0C8E"/>
    <w:rsid w:val="00CA0DEC"/>
    <w:rsid w:val="00CA0E29"/>
    <w:rsid w:val="00CA1211"/>
    <w:rsid w:val="00CA12EF"/>
    <w:rsid w:val="00CA1458"/>
    <w:rsid w:val="00CA2047"/>
    <w:rsid w:val="00CA21B7"/>
    <w:rsid w:val="00CA29F1"/>
    <w:rsid w:val="00CA2C31"/>
    <w:rsid w:val="00CA2DA3"/>
    <w:rsid w:val="00CA2E31"/>
    <w:rsid w:val="00CA2EC8"/>
    <w:rsid w:val="00CA37E7"/>
    <w:rsid w:val="00CA39FC"/>
    <w:rsid w:val="00CA3B0B"/>
    <w:rsid w:val="00CA3B0F"/>
    <w:rsid w:val="00CA3C46"/>
    <w:rsid w:val="00CA3FA3"/>
    <w:rsid w:val="00CA4318"/>
    <w:rsid w:val="00CA462F"/>
    <w:rsid w:val="00CA46D3"/>
    <w:rsid w:val="00CA49EC"/>
    <w:rsid w:val="00CA4A2D"/>
    <w:rsid w:val="00CA4BCD"/>
    <w:rsid w:val="00CA4CC9"/>
    <w:rsid w:val="00CA50A3"/>
    <w:rsid w:val="00CA588F"/>
    <w:rsid w:val="00CA590D"/>
    <w:rsid w:val="00CA5BCB"/>
    <w:rsid w:val="00CA5CE7"/>
    <w:rsid w:val="00CA5D53"/>
    <w:rsid w:val="00CA5F6D"/>
    <w:rsid w:val="00CA60B2"/>
    <w:rsid w:val="00CA620D"/>
    <w:rsid w:val="00CA624B"/>
    <w:rsid w:val="00CA6710"/>
    <w:rsid w:val="00CA6897"/>
    <w:rsid w:val="00CA6E39"/>
    <w:rsid w:val="00CA6E42"/>
    <w:rsid w:val="00CA70FC"/>
    <w:rsid w:val="00CA7152"/>
    <w:rsid w:val="00CA71C7"/>
    <w:rsid w:val="00CA71FE"/>
    <w:rsid w:val="00CA7295"/>
    <w:rsid w:val="00CA74EF"/>
    <w:rsid w:val="00CA75B0"/>
    <w:rsid w:val="00CA7739"/>
    <w:rsid w:val="00CA7830"/>
    <w:rsid w:val="00CA7B0A"/>
    <w:rsid w:val="00CA7B39"/>
    <w:rsid w:val="00CA7BA9"/>
    <w:rsid w:val="00CA7FDA"/>
    <w:rsid w:val="00CB0246"/>
    <w:rsid w:val="00CB0575"/>
    <w:rsid w:val="00CB1332"/>
    <w:rsid w:val="00CB14B1"/>
    <w:rsid w:val="00CB157F"/>
    <w:rsid w:val="00CB188D"/>
    <w:rsid w:val="00CB19C4"/>
    <w:rsid w:val="00CB1D67"/>
    <w:rsid w:val="00CB212C"/>
    <w:rsid w:val="00CB23CB"/>
    <w:rsid w:val="00CB25DE"/>
    <w:rsid w:val="00CB25E4"/>
    <w:rsid w:val="00CB2AC9"/>
    <w:rsid w:val="00CB328B"/>
    <w:rsid w:val="00CB3D8F"/>
    <w:rsid w:val="00CB3DC9"/>
    <w:rsid w:val="00CB4515"/>
    <w:rsid w:val="00CB4526"/>
    <w:rsid w:val="00CB461B"/>
    <w:rsid w:val="00CB4684"/>
    <w:rsid w:val="00CB4831"/>
    <w:rsid w:val="00CB4953"/>
    <w:rsid w:val="00CB5167"/>
    <w:rsid w:val="00CB5D43"/>
    <w:rsid w:val="00CB5FE6"/>
    <w:rsid w:val="00CB6084"/>
    <w:rsid w:val="00CB6136"/>
    <w:rsid w:val="00CB6161"/>
    <w:rsid w:val="00CB682B"/>
    <w:rsid w:val="00CB69FD"/>
    <w:rsid w:val="00CB6A19"/>
    <w:rsid w:val="00CB6C36"/>
    <w:rsid w:val="00CB7239"/>
    <w:rsid w:val="00CB7473"/>
    <w:rsid w:val="00CB78A1"/>
    <w:rsid w:val="00CB796D"/>
    <w:rsid w:val="00CB7C93"/>
    <w:rsid w:val="00CB7EAB"/>
    <w:rsid w:val="00CC008C"/>
    <w:rsid w:val="00CC0256"/>
    <w:rsid w:val="00CC02BE"/>
    <w:rsid w:val="00CC053B"/>
    <w:rsid w:val="00CC083C"/>
    <w:rsid w:val="00CC09FB"/>
    <w:rsid w:val="00CC0A36"/>
    <w:rsid w:val="00CC1BF6"/>
    <w:rsid w:val="00CC1C2B"/>
    <w:rsid w:val="00CC1C78"/>
    <w:rsid w:val="00CC1CB1"/>
    <w:rsid w:val="00CC1D91"/>
    <w:rsid w:val="00CC20D8"/>
    <w:rsid w:val="00CC2180"/>
    <w:rsid w:val="00CC22E1"/>
    <w:rsid w:val="00CC23D2"/>
    <w:rsid w:val="00CC2534"/>
    <w:rsid w:val="00CC2D74"/>
    <w:rsid w:val="00CC2E27"/>
    <w:rsid w:val="00CC2FE6"/>
    <w:rsid w:val="00CC320A"/>
    <w:rsid w:val="00CC3234"/>
    <w:rsid w:val="00CC32A7"/>
    <w:rsid w:val="00CC370F"/>
    <w:rsid w:val="00CC404E"/>
    <w:rsid w:val="00CC41DF"/>
    <w:rsid w:val="00CC449E"/>
    <w:rsid w:val="00CC46C4"/>
    <w:rsid w:val="00CC4719"/>
    <w:rsid w:val="00CC481E"/>
    <w:rsid w:val="00CC482B"/>
    <w:rsid w:val="00CC4AE5"/>
    <w:rsid w:val="00CC4F11"/>
    <w:rsid w:val="00CC520B"/>
    <w:rsid w:val="00CC5288"/>
    <w:rsid w:val="00CC53FF"/>
    <w:rsid w:val="00CC5C38"/>
    <w:rsid w:val="00CC5E25"/>
    <w:rsid w:val="00CC652A"/>
    <w:rsid w:val="00CC6754"/>
    <w:rsid w:val="00CC6951"/>
    <w:rsid w:val="00CC6A81"/>
    <w:rsid w:val="00CC6F4F"/>
    <w:rsid w:val="00CC72AC"/>
    <w:rsid w:val="00CC7446"/>
    <w:rsid w:val="00CC78FC"/>
    <w:rsid w:val="00CC7E60"/>
    <w:rsid w:val="00CC7F0C"/>
    <w:rsid w:val="00CD0029"/>
    <w:rsid w:val="00CD01D8"/>
    <w:rsid w:val="00CD06B7"/>
    <w:rsid w:val="00CD0919"/>
    <w:rsid w:val="00CD0CD1"/>
    <w:rsid w:val="00CD0EA6"/>
    <w:rsid w:val="00CD1119"/>
    <w:rsid w:val="00CD1613"/>
    <w:rsid w:val="00CD1643"/>
    <w:rsid w:val="00CD195F"/>
    <w:rsid w:val="00CD1A97"/>
    <w:rsid w:val="00CD27AE"/>
    <w:rsid w:val="00CD2DD8"/>
    <w:rsid w:val="00CD2F7D"/>
    <w:rsid w:val="00CD30C4"/>
    <w:rsid w:val="00CD3204"/>
    <w:rsid w:val="00CD3841"/>
    <w:rsid w:val="00CD38E1"/>
    <w:rsid w:val="00CD4039"/>
    <w:rsid w:val="00CD45D7"/>
    <w:rsid w:val="00CD45DB"/>
    <w:rsid w:val="00CD48CC"/>
    <w:rsid w:val="00CD4A2A"/>
    <w:rsid w:val="00CD4CBC"/>
    <w:rsid w:val="00CD5424"/>
    <w:rsid w:val="00CD5646"/>
    <w:rsid w:val="00CD5CC6"/>
    <w:rsid w:val="00CD5FFA"/>
    <w:rsid w:val="00CD60E3"/>
    <w:rsid w:val="00CD61B4"/>
    <w:rsid w:val="00CD62BF"/>
    <w:rsid w:val="00CD63FD"/>
    <w:rsid w:val="00CD6469"/>
    <w:rsid w:val="00CD674B"/>
    <w:rsid w:val="00CD6AFD"/>
    <w:rsid w:val="00CD6C7D"/>
    <w:rsid w:val="00CD6DA9"/>
    <w:rsid w:val="00CD6E3D"/>
    <w:rsid w:val="00CD6F4F"/>
    <w:rsid w:val="00CD6F8B"/>
    <w:rsid w:val="00CD6FCA"/>
    <w:rsid w:val="00CD76FB"/>
    <w:rsid w:val="00CD78A2"/>
    <w:rsid w:val="00CD7AB5"/>
    <w:rsid w:val="00CD7BF0"/>
    <w:rsid w:val="00CD7CD0"/>
    <w:rsid w:val="00CD7DD8"/>
    <w:rsid w:val="00CE04E6"/>
    <w:rsid w:val="00CE05C4"/>
    <w:rsid w:val="00CE0D31"/>
    <w:rsid w:val="00CE0E61"/>
    <w:rsid w:val="00CE0FB5"/>
    <w:rsid w:val="00CE143A"/>
    <w:rsid w:val="00CE149C"/>
    <w:rsid w:val="00CE16F6"/>
    <w:rsid w:val="00CE17BB"/>
    <w:rsid w:val="00CE1A8C"/>
    <w:rsid w:val="00CE1D0C"/>
    <w:rsid w:val="00CE1FC2"/>
    <w:rsid w:val="00CE2524"/>
    <w:rsid w:val="00CE264B"/>
    <w:rsid w:val="00CE27D3"/>
    <w:rsid w:val="00CE2B77"/>
    <w:rsid w:val="00CE33EF"/>
    <w:rsid w:val="00CE3535"/>
    <w:rsid w:val="00CE3537"/>
    <w:rsid w:val="00CE3762"/>
    <w:rsid w:val="00CE38EC"/>
    <w:rsid w:val="00CE396F"/>
    <w:rsid w:val="00CE39A1"/>
    <w:rsid w:val="00CE39C1"/>
    <w:rsid w:val="00CE3A00"/>
    <w:rsid w:val="00CE3AB0"/>
    <w:rsid w:val="00CE3BA4"/>
    <w:rsid w:val="00CE3D2D"/>
    <w:rsid w:val="00CE44E5"/>
    <w:rsid w:val="00CE47E1"/>
    <w:rsid w:val="00CE48BF"/>
    <w:rsid w:val="00CE4B9D"/>
    <w:rsid w:val="00CE4E39"/>
    <w:rsid w:val="00CE593C"/>
    <w:rsid w:val="00CE59D1"/>
    <w:rsid w:val="00CE5C0E"/>
    <w:rsid w:val="00CE5D00"/>
    <w:rsid w:val="00CE6319"/>
    <w:rsid w:val="00CE638D"/>
    <w:rsid w:val="00CE6D7B"/>
    <w:rsid w:val="00CE7BE3"/>
    <w:rsid w:val="00CF008D"/>
    <w:rsid w:val="00CF0460"/>
    <w:rsid w:val="00CF0519"/>
    <w:rsid w:val="00CF0A00"/>
    <w:rsid w:val="00CF0BEF"/>
    <w:rsid w:val="00CF0F37"/>
    <w:rsid w:val="00CF100E"/>
    <w:rsid w:val="00CF11D1"/>
    <w:rsid w:val="00CF1961"/>
    <w:rsid w:val="00CF1BBF"/>
    <w:rsid w:val="00CF1D90"/>
    <w:rsid w:val="00CF20B5"/>
    <w:rsid w:val="00CF221F"/>
    <w:rsid w:val="00CF233D"/>
    <w:rsid w:val="00CF2341"/>
    <w:rsid w:val="00CF23A0"/>
    <w:rsid w:val="00CF268F"/>
    <w:rsid w:val="00CF284A"/>
    <w:rsid w:val="00CF2C41"/>
    <w:rsid w:val="00CF2D1F"/>
    <w:rsid w:val="00CF2DDF"/>
    <w:rsid w:val="00CF2FF4"/>
    <w:rsid w:val="00CF30D9"/>
    <w:rsid w:val="00CF333D"/>
    <w:rsid w:val="00CF3729"/>
    <w:rsid w:val="00CF38E5"/>
    <w:rsid w:val="00CF3976"/>
    <w:rsid w:val="00CF3AED"/>
    <w:rsid w:val="00CF3E8F"/>
    <w:rsid w:val="00CF4403"/>
    <w:rsid w:val="00CF4875"/>
    <w:rsid w:val="00CF4930"/>
    <w:rsid w:val="00CF4D72"/>
    <w:rsid w:val="00CF4D9D"/>
    <w:rsid w:val="00CF54EE"/>
    <w:rsid w:val="00CF57CC"/>
    <w:rsid w:val="00CF5980"/>
    <w:rsid w:val="00CF6189"/>
    <w:rsid w:val="00CF6925"/>
    <w:rsid w:val="00CF692A"/>
    <w:rsid w:val="00CF6D65"/>
    <w:rsid w:val="00CF6E5B"/>
    <w:rsid w:val="00CF6F2E"/>
    <w:rsid w:val="00CF6FDF"/>
    <w:rsid w:val="00CF715F"/>
    <w:rsid w:val="00CF71B4"/>
    <w:rsid w:val="00CF7257"/>
    <w:rsid w:val="00CF7618"/>
    <w:rsid w:val="00CF7817"/>
    <w:rsid w:val="00CF7B27"/>
    <w:rsid w:val="00D00336"/>
    <w:rsid w:val="00D00458"/>
    <w:rsid w:val="00D004CF"/>
    <w:rsid w:val="00D00ADD"/>
    <w:rsid w:val="00D013DF"/>
    <w:rsid w:val="00D014EE"/>
    <w:rsid w:val="00D01669"/>
    <w:rsid w:val="00D01856"/>
    <w:rsid w:val="00D01A59"/>
    <w:rsid w:val="00D01C2F"/>
    <w:rsid w:val="00D01E42"/>
    <w:rsid w:val="00D01E87"/>
    <w:rsid w:val="00D01FCB"/>
    <w:rsid w:val="00D0222D"/>
    <w:rsid w:val="00D02251"/>
    <w:rsid w:val="00D0297F"/>
    <w:rsid w:val="00D02A3B"/>
    <w:rsid w:val="00D0346C"/>
    <w:rsid w:val="00D036F9"/>
    <w:rsid w:val="00D037E2"/>
    <w:rsid w:val="00D03F03"/>
    <w:rsid w:val="00D040A8"/>
    <w:rsid w:val="00D0478B"/>
    <w:rsid w:val="00D047EB"/>
    <w:rsid w:val="00D04B85"/>
    <w:rsid w:val="00D04BEF"/>
    <w:rsid w:val="00D05269"/>
    <w:rsid w:val="00D05317"/>
    <w:rsid w:val="00D0544A"/>
    <w:rsid w:val="00D054B6"/>
    <w:rsid w:val="00D05534"/>
    <w:rsid w:val="00D05575"/>
    <w:rsid w:val="00D05D63"/>
    <w:rsid w:val="00D06318"/>
    <w:rsid w:val="00D063C5"/>
    <w:rsid w:val="00D0650A"/>
    <w:rsid w:val="00D06514"/>
    <w:rsid w:val="00D06625"/>
    <w:rsid w:val="00D0689A"/>
    <w:rsid w:val="00D069C7"/>
    <w:rsid w:val="00D06A38"/>
    <w:rsid w:val="00D06A62"/>
    <w:rsid w:val="00D06AEA"/>
    <w:rsid w:val="00D0708D"/>
    <w:rsid w:val="00D07153"/>
    <w:rsid w:val="00D07262"/>
    <w:rsid w:val="00D0785B"/>
    <w:rsid w:val="00D07879"/>
    <w:rsid w:val="00D07986"/>
    <w:rsid w:val="00D07DE8"/>
    <w:rsid w:val="00D10058"/>
    <w:rsid w:val="00D1006F"/>
    <w:rsid w:val="00D1036C"/>
    <w:rsid w:val="00D10438"/>
    <w:rsid w:val="00D10967"/>
    <w:rsid w:val="00D10B7A"/>
    <w:rsid w:val="00D10C04"/>
    <w:rsid w:val="00D10E1C"/>
    <w:rsid w:val="00D11410"/>
    <w:rsid w:val="00D117E8"/>
    <w:rsid w:val="00D119A6"/>
    <w:rsid w:val="00D11BF6"/>
    <w:rsid w:val="00D1234C"/>
    <w:rsid w:val="00D1258A"/>
    <w:rsid w:val="00D125D7"/>
    <w:rsid w:val="00D128F9"/>
    <w:rsid w:val="00D1291F"/>
    <w:rsid w:val="00D12E33"/>
    <w:rsid w:val="00D12E7E"/>
    <w:rsid w:val="00D1347F"/>
    <w:rsid w:val="00D138CC"/>
    <w:rsid w:val="00D13AAB"/>
    <w:rsid w:val="00D13F81"/>
    <w:rsid w:val="00D142D4"/>
    <w:rsid w:val="00D14949"/>
    <w:rsid w:val="00D1497E"/>
    <w:rsid w:val="00D14A07"/>
    <w:rsid w:val="00D14BE8"/>
    <w:rsid w:val="00D14C32"/>
    <w:rsid w:val="00D14D83"/>
    <w:rsid w:val="00D14DC0"/>
    <w:rsid w:val="00D15390"/>
    <w:rsid w:val="00D15894"/>
    <w:rsid w:val="00D16087"/>
    <w:rsid w:val="00D1631B"/>
    <w:rsid w:val="00D16735"/>
    <w:rsid w:val="00D16A0C"/>
    <w:rsid w:val="00D16F50"/>
    <w:rsid w:val="00D170CB"/>
    <w:rsid w:val="00D172F4"/>
    <w:rsid w:val="00D17316"/>
    <w:rsid w:val="00D174A3"/>
    <w:rsid w:val="00D17D4E"/>
    <w:rsid w:val="00D17DE9"/>
    <w:rsid w:val="00D205E5"/>
    <w:rsid w:val="00D20A87"/>
    <w:rsid w:val="00D20A98"/>
    <w:rsid w:val="00D20B57"/>
    <w:rsid w:val="00D214EF"/>
    <w:rsid w:val="00D2199E"/>
    <w:rsid w:val="00D21E97"/>
    <w:rsid w:val="00D21EF3"/>
    <w:rsid w:val="00D21F0E"/>
    <w:rsid w:val="00D222A0"/>
    <w:rsid w:val="00D222F0"/>
    <w:rsid w:val="00D22674"/>
    <w:rsid w:val="00D2286E"/>
    <w:rsid w:val="00D22A6D"/>
    <w:rsid w:val="00D22E7F"/>
    <w:rsid w:val="00D22E9B"/>
    <w:rsid w:val="00D22EA9"/>
    <w:rsid w:val="00D231F1"/>
    <w:rsid w:val="00D2347D"/>
    <w:rsid w:val="00D235B0"/>
    <w:rsid w:val="00D23AE1"/>
    <w:rsid w:val="00D23B6E"/>
    <w:rsid w:val="00D2419B"/>
    <w:rsid w:val="00D24340"/>
    <w:rsid w:val="00D25222"/>
    <w:rsid w:val="00D254E8"/>
    <w:rsid w:val="00D257D4"/>
    <w:rsid w:val="00D25846"/>
    <w:rsid w:val="00D25878"/>
    <w:rsid w:val="00D25CD9"/>
    <w:rsid w:val="00D25D76"/>
    <w:rsid w:val="00D2641E"/>
    <w:rsid w:val="00D2652A"/>
    <w:rsid w:val="00D26649"/>
    <w:rsid w:val="00D269A2"/>
    <w:rsid w:val="00D26AE5"/>
    <w:rsid w:val="00D26D6B"/>
    <w:rsid w:val="00D271F1"/>
    <w:rsid w:val="00D27AD3"/>
    <w:rsid w:val="00D27BEC"/>
    <w:rsid w:val="00D27C68"/>
    <w:rsid w:val="00D27D91"/>
    <w:rsid w:val="00D27F2F"/>
    <w:rsid w:val="00D3064C"/>
    <w:rsid w:val="00D307D7"/>
    <w:rsid w:val="00D308DE"/>
    <w:rsid w:val="00D30B71"/>
    <w:rsid w:val="00D30CE2"/>
    <w:rsid w:val="00D30D13"/>
    <w:rsid w:val="00D30FE4"/>
    <w:rsid w:val="00D31166"/>
    <w:rsid w:val="00D3137E"/>
    <w:rsid w:val="00D3185F"/>
    <w:rsid w:val="00D3302D"/>
    <w:rsid w:val="00D33103"/>
    <w:rsid w:val="00D33365"/>
    <w:rsid w:val="00D33407"/>
    <w:rsid w:val="00D33DFE"/>
    <w:rsid w:val="00D340DD"/>
    <w:rsid w:val="00D347B7"/>
    <w:rsid w:val="00D34D83"/>
    <w:rsid w:val="00D34FC9"/>
    <w:rsid w:val="00D35248"/>
    <w:rsid w:val="00D3534B"/>
    <w:rsid w:val="00D35522"/>
    <w:rsid w:val="00D35728"/>
    <w:rsid w:val="00D3573B"/>
    <w:rsid w:val="00D35904"/>
    <w:rsid w:val="00D35A7B"/>
    <w:rsid w:val="00D35B1F"/>
    <w:rsid w:val="00D35C01"/>
    <w:rsid w:val="00D35E3D"/>
    <w:rsid w:val="00D35E9D"/>
    <w:rsid w:val="00D361E7"/>
    <w:rsid w:val="00D36780"/>
    <w:rsid w:val="00D368AE"/>
    <w:rsid w:val="00D36AC0"/>
    <w:rsid w:val="00D36AC1"/>
    <w:rsid w:val="00D36B39"/>
    <w:rsid w:val="00D36EA7"/>
    <w:rsid w:val="00D36ED8"/>
    <w:rsid w:val="00D372B0"/>
    <w:rsid w:val="00D37349"/>
    <w:rsid w:val="00D374C8"/>
    <w:rsid w:val="00D374DA"/>
    <w:rsid w:val="00D37690"/>
    <w:rsid w:val="00D37A26"/>
    <w:rsid w:val="00D37C35"/>
    <w:rsid w:val="00D37EBD"/>
    <w:rsid w:val="00D404E7"/>
    <w:rsid w:val="00D405E6"/>
    <w:rsid w:val="00D406C4"/>
    <w:rsid w:val="00D4167B"/>
    <w:rsid w:val="00D4192E"/>
    <w:rsid w:val="00D41A2D"/>
    <w:rsid w:val="00D41B0F"/>
    <w:rsid w:val="00D41D78"/>
    <w:rsid w:val="00D42671"/>
    <w:rsid w:val="00D4277D"/>
    <w:rsid w:val="00D42C70"/>
    <w:rsid w:val="00D42CC9"/>
    <w:rsid w:val="00D42D17"/>
    <w:rsid w:val="00D43225"/>
    <w:rsid w:val="00D43358"/>
    <w:rsid w:val="00D43456"/>
    <w:rsid w:val="00D436B3"/>
    <w:rsid w:val="00D43E52"/>
    <w:rsid w:val="00D4485B"/>
    <w:rsid w:val="00D44BD7"/>
    <w:rsid w:val="00D44C5F"/>
    <w:rsid w:val="00D45307"/>
    <w:rsid w:val="00D4566E"/>
    <w:rsid w:val="00D457F0"/>
    <w:rsid w:val="00D458F4"/>
    <w:rsid w:val="00D459CD"/>
    <w:rsid w:val="00D45F49"/>
    <w:rsid w:val="00D46315"/>
    <w:rsid w:val="00D46C9C"/>
    <w:rsid w:val="00D46FA0"/>
    <w:rsid w:val="00D4751A"/>
    <w:rsid w:val="00D478AE"/>
    <w:rsid w:val="00D50333"/>
    <w:rsid w:val="00D505D3"/>
    <w:rsid w:val="00D5076D"/>
    <w:rsid w:val="00D507DC"/>
    <w:rsid w:val="00D5083D"/>
    <w:rsid w:val="00D509C8"/>
    <w:rsid w:val="00D50CD6"/>
    <w:rsid w:val="00D519A2"/>
    <w:rsid w:val="00D520D1"/>
    <w:rsid w:val="00D521D0"/>
    <w:rsid w:val="00D523D6"/>
    <w:rsid w:val="00D52545"/>
    <w:rsid w:val="00D5290E"/>
    <w:rsid w:val="00D52EFC"/>
    <w:rsid w:val="00D52FAB"/>
    <w:rsid w:val="00D530BE"/>
    <w:rsid w:val="00D5314D"/>
    <w:rsid w:val="00D5319F"/>
    <w:rsid w:val="00D531CE"/>
    <w:rsid w:val="00D5370E"/>
    <w:rsid w:val="00D537E5"/>
    <w:rsid w:val="00D53AC0"/>
    <w:rsid w:val="00D53CBE"/>
    <w:rsid w:val="00D54138"/>
    <w:rsid w:val="00D5422C"/>
    <w:rsid w:val="00D543B6"/>
    <w:rsid w:val="00D55174"/>
    <w:rsid w:val="00D55222"/>
    <w:rsid w:val="00D5543E"/>
    <w:rsid w:val="00D55650"/>
    <w:rsid w:val="00D556CE"/>
    <w:rsid w:val="00D55904"/>
    <w:rsid w:val="00D559B3"/>
    <w:rsid w:val="00D55BE8"/>
    <w:rsid w:val="00D55D08"/>
    <w:rsid w:val="00D55D3A"/>
    <w:rsid w:val="00D55E23"/>
    <w:rsid w:val="00D55FAB"/>
    <w:rsid w:val="00D56325"/>
    <w:rsid w:val="00D564A7"/>
    <w:rsid w:val="00D56C56"/>
    <w:rsid w:val="00D5720C"/>
    <w:rsid w:val="00D5726E"/>
    <w:rsid w:val="00D574A2"/>
    <w:rsid w:val="00D57828"/>
    <w:rsid w:val="00D5787B"/>
    <w:rsid w:val="00D578BA"/>
    <w:rsid w:val="00D57A92"/>
    <w:rsid w:val="00D57B74"/>
    <w:rsid w:val="00D57BB8"/>
    <w:rsid w:val="00D57E77"/>
    <w:rsid w:val="00D6027F"/>
    <w:rsid w:val="00D60330"/>
    <w:rsid w:val="00D605BD"/>
    <w:rsid w:val="00D60CA2"/>
    <w:rsid w:val="00D60DB2"/>
    <w:rsid w:val="00D61108"/>
    <w:rsid w:val="00D61897"/>
    <w:rsid w:val="00D61BCE"/>
    <w:rsid w:val="00D61E1A"/>
    <w:rsid w:val="00D6211E"/>
    <w:rsid w:val="00D62222"/>
    <w:rsid w:val="00D624AB"/>
    <w:rsid w:val="00D62540"/>
    <w:rsid w:val="00D627F6"/>
    <w:rsid w:val="00D62E83"/>
    <w:rsid w:val="00D63120"/>
    <w:rsid w:val="00D63345"/>
    <w:rsid w:val="00D636B8"/>
    <w:rsid w:val="00D63F12"/>
    <w:rsid w:val="00D63F8D"/>
    <w:rsid w:val="00D63FB0"/>
    <w:rsid w:val="00D64306"/>
    <w:rsid w:val="00D64374"/>
    <w:rsid w:val="00D643D4"/>
    <w:rsid w:val="00D646F7"/>
    <w:rsid w:val="00D64776"/>
    <w:rsid w:val="00D652D9"/>
    <w:rsid w:val="00D652E9"/>
    <w:rsid w:val="00D6546E"/>
    <w:rsid w:val="00D657AB"/>
    <w:rsid w:val="00D659D0"/>
    <w:rsid w:val="00D65AF1"/>
    <w:rsid w:val="00D65E1E"/>
    <w:rsid w:val="00D66001"/>
    <w:rsid w:val="00D6613D"/>
    <w:rsid w:val="00D66737"/>
    <w:rsid w:val="00D670C7"/>
    <w:rsid w:val="00D67DCC"/>
    <w:rsid w:val="00D67F8F"/>
    <w:rsid w:val="00D67F93"/>
    <w:rsid w:val="00D70114"/>
    <w:rsid w:val="00D7026E"/>
    <w:rsid w:val="00D70A7C"/>
    <w:rsid w:val="00D70AC7"/>
    <w:rsid w:val="00D70D8A"/>
    <w:rsid w:val="00D70E71"/>
    <w:rsid w:val="00D71504"/>
    <w:rsid w:val="00D71D77"/>
    <w:rsid w:val="00D71EE9"/>
    <w:rsid w:val="00D72B61"/>
    <w:rsid w:val="00D72C18"/>
    <w:rsid w:val="00D72C61"/>
    <w:rsid w:val="00D7316E"/>
    <w:rsid w:val="00D73411"/>
    <w:rsid w:val="00D73A0F"/>
    <w:rsid w:val="00D73B08"/>
    <w:rsid w:val="00D74450"/>
    <w:rsid w:val="00D74645"/>
    <w:rsid w:val="00D747E7"/>
    <w:rsid w:val="00D74812"/>
    <w:rsid w:val="00D749A6"/>
    <w:rsid w:val="00D74E49"/>
    <w:rsid w:val="00D75570"/>
    <w:rsid w:val="00D7562F"/>
    <w:rsid w:val="00D75765"/>
    <w:rsid w:val="00D75855"/>
    <w:rsid w:val="00D759B1"/>
    <w:rsid w:val="00D75CD2"/>
    <w:rsid w:val="00D761C6"/>
    <w:rsid w:val="00D76AF0"/>
    <w:rsid w:val="00D76B12"/>
    <w:rsid w:val="00D76CE5"/>
    <w:rsid w:val="00D771E1"/>
    <w:rsid w:val="00D77299"/>
    <w:rsid w:val="00D77462"/>
    <w:rsid w:val="00D777B2"/>
    <w:rsid w:val="00D77DC4"/>
    <w:rsid w:val="00D77E1F"/>
    <w:rsid w:val="00D8012F"/>
    <w:rsid w:val="00D808AD"/>
    <w:rsid w:val="00D80976"/>
    <w:rsid w:val="00D80DD5"/>
    <w:rsid w:val="00D817C4"/>
    <w:rsid w:val="00D81B6E"/>
    <w:rsid w:val="00D81CE9"/>
    <w:rsid w:val="00D81F4D"/>
    <w:rsid w:val="00D8240C"/>
    <w:rsid w:val="00D825BB"/>
    <w:rsid w:val="00D825CD"/>
    <w:rsid w:val="00D8270F"/>
    <w:rsid w:val="00D82808"/>
    <w:rsid w:val="00D82D3D"/>
    <w:rsid w:val="00D830CE"/>
    <w:rsid w:val="00D8331B"/>
    <w:rsid w:val="00D83444"/>
    <w:rsid w:val="00D83580"/>
    <w:rsid w:val="00D83A7B"/>
    <w:rsid w:val="00D84158"/>
    <w:rsid w:val="00D84228"/>
    <w:rsid w:val="00D8490D"/>
    <w:rsid w:val="00D84B0E"/>
    <w:rsid w:val="00D8500C"/>
    <w:rsid w:val="00D851C4"/>
    <w:rsid w:val="00D8560E"/>
    <w:rsid w:val="00D858C3"/>
    <w:rsid w:val="00D85997"/>
    <w:rsid w:val="00D85F7E"/>
    <w:rsid w:val="00D8610C"/>
    <w:rsid w:val="00D8619E"/>
    <w:rsid w:val="00D86210"/>
    <w:rsid w:val="00D86385"/>
    <w:rsid w:val="00D863C1"/>
    <w:rsid w:val="00D86454"/>
    <w:rsid w:val="00D86509"/>
    <w:rsid w:val="00D86FB8"/>
    <w:rsid w:val="00D876EA"/>
    <w:rsid w:val="00D87990"/>
    <w:rsid w:val="00D87AA3"/>
    <w:rsid w:val="00D87B2E"/>
    <w:rsid w:val="00D90069"/>
    <w:rsid w:val="00D901D6"/>
    <w:rsid w:val="00D904BF"/>
    <w:rsid w:val="00D9083A"/>
    <w:rsid w:val="00D90B04"/>
    <w:rsid w:val="00D90D78"/>
    <w:rsid w:val="00D90D91"/>
    <w:rsid w:val="00D90DDE"/>
    <w:rsid w:val="00D90E63"/>
    <w:rsid w:val="00D90F2B"/>
    <w:rsid w:val="00D914C0"/>
    <w:rsid w:val="00D91822"/>
    <w:rsid w:val="00D91948"/>
    <w:rsid w:val="00D91986"/>
    <w:rsid w:val="00D919E3"/>
    <w:rsid w:val="00D92806"/>
    <w:rsid w:val="00D92A67"/>
    <w:rsid w:val="00D92E4C"/>
    <w:rsid w:val="00D931FF"/>
    <w:rsid w:val="00D93743"/>
    <w:rsid w:val="00D938C2"/>
    <w:rsid w:val="00D93A7D"/>
    <w:rsid w:val="00D93DC9"/>
    <w:rsid w:val="00D94167"/>
    <w:rsid w:val="00D94229"/>
    <w:rsid w:val="00D9469C"/>
    <w:rsid w:val="00D951FB"/>
    <w:rsid w:val="00D9551E"/>
    <w:rsid w:val="00D95A77"/>
    <w:rsid w:val="00D962E9"/>
    <w:rsid w:val="00D96916"/>
    <w:rsid w:val="00D96988"/>
    <w:rsid w:val="00D96D5E"/>
    <w:rsid w:val="00D96F25"/>
    <w:rsid w:val="00D97199"/>
    <w:rsid w:val="00D9762E"/>
    <w:rsid w:val="00D97672"/>
    <w:rsid w:val="00D97761"/>
    <w:rsid w:val="00D97BE5"/>
    <w:rsid w:val="00D97EE7"/>
    <w:rsid w:val="00DA06A8"/>
    <w:rsid w:val="00DA095E"/>
    <w:rsid w:val="00DA0C3F"/>
    <w:rsid w:val="00DA0E04"/>
    <w:rsid w:val="00DA0E24"/>
    <w:rsid w:val="00DA1172"/>
    <w:rsid w:val="00DA11F9"/>
    <w:rsid w:val="00DA14E1"/>
    <w:rsid w:val="00DA18D2"/>
    <w:rsid w:val="00DA1AC4"/>
    <w:rsid w:val="00DA1B58"/>
    <w:rsid w:val="00DA1D97"/>
    <w:rsid w:val="00DA26D8"/>
    <w:rsid w:val="00DA2720"/>
    <w:rsid w:val="00DA2A8A"/>
    <w:rsid w:val="00DA2B8F"/>
    <w:rsid w:val="00DA346F"/>
    <w:rsid w:val="00DA34DD"/>
    <w:rsid w:val="00DA356A"/>
    <w:rsid w:val="00DA3688"/>
    <w:rsid w:val="00DA3741"/>
    <w:rsid w:val="00DA3748"/>
    <w:rsid w:val="00DA3A97"/>
    <w:rsid w:val="00DA3C00"/>
    <w:rsid w:val="00DA407E"/>
    <w:rsid w:val="00DA4B6C"/>
    <w:rsid w:val="00DA4D3C"/>
    <w:rsid w:val="00DA53A3"/>
    <w:rsid w:val="00DA5A7A"/>
    <w:rsid w:val="00DA5BD3"/>
    <w:rsid w:val="00DA5C80"/>
    <w:rsid w:val="00DA5FC2"/>
    <w:rsid w:val="00DA6272"/>
    <w:rsid w:val="00DA6BD1"/>
    <w:rsid w:val="00DA6D51"/>
    <w:rsid w:val="00DA7076"/>
    <w:rsid w:val="00DA76CF"/>
    <w:rsid w:val="00DB0263"/>
    <w:rsid w:val="00DB05F0"/>
    <w:rsid w:val="00DB0834"/>
    <w:rsid w:val="00DB0A9E"/>
    <w:rsid w:val="00DB0C49"/>
    <w:rsid w:val="00DB106C"/>
    <w:rsid w:val="00DB1273"/>
    <w:rsid w:val="00DB141B"/>
    <w:rsid w:val="00DB1AE1"/>
    <w:rsid w:val="00DB1B8E"/>
    <w:rsid w:val="00DB203B"/>
    <w:rsid w:val="00DB220C"/>
    <w:rsid w:val="00DB22BD"/>
    <w:rsid w:val="00DB26BD"/>
    <w:rsid w:val="00DB2709"/>
    <w:rsid w:val="00DB27BB"/>
    <w:rsid w:val="00DB28E2"/>
    <w:rsid w:val="00DB2D7C"/>
    <w:rsid w:val="00DB3086"/>
    <w:rsid w:val="00DB33C9"/>
    <w:rsid w:val="00DB342E"/>
    <w:rsid w:val="00DB3547"/>
    <w:rsid w:val="00DB3554"/>
    <w:rsid w:val="00DB3A5B"/>
    <w:rsid w:val="00DB3E27"/>
    <w:rsid w:val="00DB4191"/>
    <w:rsid w:val="00DB45F3"/>
    <w:rsid w:val="00DB4B03"/>
    <w:rsid w:val="00DB4CB5"/>
    <w:rsid w:val="00DB519C"/>
    <w:rsid w:val="00DB524E"/>
    <w:rsid w:val="00DB5307"/>
    <w:rsid w:val="00DB5612"/>
    <w:rsid w:val="00DB573B"/>
    <w:rsid w:val="00DB57B8"/>
    <w:rsid w:val="00DB5BB0"/>
    <w:rsid w:val="00DB5C5C"/>
    <w:rsid w:val="00DB6138"/>
    <w:rsid w:val="00DB62B0"/>
    <w:rsid w:val="00DB6310"/>
    <w:rsid w:val="00DB6586"/>
    <w:rsid w:val="00DB6594"/>
    <w:rsid w:val="00DB6940"/>
    <w:rsid w:val="00DB6995"/>
    <w:rsid w:val="00DB6ABA"/>
    <w:rsid w:val="00DB6FC6"/>
    <w:rsid w:val="00DB6FEB"/>
    <w:rsid w:val="00DB7013"/>
    <w:rsid w:val="00DB7217"/>
    <w:rsid w:val="00DB7B57"/>
    <w:rsid w:val="00DB7D3C"/>
    <w:rsid w:val="00DC05C3"/>
    <w:rsid w:val="00DC0620"/>
    <w:rsid w:val="00DC087C"/>
    <w:rsid w:val="00DC0AED"/>
    <w:rsid w:val="00DC0B79"/>
    <w:rsid w:val="00DC0E43"/>
    <w:rsid w:val="00DC1552"/>
    <w:rsid w:val="00DC1C7C"/>
    <w:rsid w:val="00DC276D"/>
    <w:rsid w:val="00DC27C7"/>
    <w:rsid w:val="00DC27D1"/>
    <w:rsid w:val="00DC2ABE"/>
    <w:rsid w:val="00DC2FD3"/>
    <w:rsid w:val="00DC3972"/>
    <w:rsid w:val="00DC3BB6"/>
    <w:rsid w:val="00DC3CA7"/>
    <w:rsid w:val="00DC4031"/>
    <w:rsid w:val="00DC4087"/>
    <w:rsid w:val="00DC4755"/>
    <w:rsid w:val="00DC481F"/>
    <w:rsid w:val="00DC4B24"/>
    <w:rsid w:val="00DC507C"/>
    <w:rsid w:val="00DC514C"/>
    <w:rsid w:val="00DC534E"/>
    <w:rsid w:val="00DC5358"/>
    <w:rsid w:val="00DC5760"/>
    <w:rsid w:val="00DC5B40"/>
    <w:rsid w:val="00DC5C56"/>
    <w:rsid w:val="00DC600D"/>
    <w:rsid w:val="00DC6434"/>
    <w:rsid w:val="00DC648F"/>
    <w:rsid w:val="00DC6676"/>
    <w:rsid w:val="00DC6763"/>
    <w:rsid w:val="00DC690C"/>
    <w:rsid w:val="00DC6E84"/>
    <w:rsid w:val="00DC6FB2"/>
    <w:rsid w:val="00DC70F0"/>
    <w:rsid w:val="00DC73C3"/>
    <w:rsid w:val="00DC76F1"/>
    <w:rsid w:val="00DC7730"/>
    <w:rsid w:val="00DC77F9"/>
    <w:rsid w:val="00DC78C4"/>
    <w:rsid w:val="00DC794B"/>
    <w:rsid w:val="00DC7C54"/>
    <w:rsid w:val="00DC7C65"/>
    <w:rsid w:val="00DC7CA5"/>
    <w:rsid w:val="00DD0561"/>
    <w:rsid w:val="00DD0865"/>
    <w:rsid w:val="00DD0A76"/>
    <w:rsid w:val="00DD0E32"/>
    <w:rsid w:val="00DD1831"/>
    <w:rsid w:val="00DD1979"/>
    <w:rsid w:val="00DD1A99"/>
    <w:rsid w:val="00DD1B7C"/>
    <w:rsid w:val="00DD1E8E"/>
    <w:rsid w:val="00DD22EA"/>
    <w:rsid w:val="00DD256B"/>
    <w:rsid w:val="00DD265F"/>
    <w:rsid w:val="00DD2BC1"/>
    <w:rsid w:val="00DD2DCD"/>
    <w:rsid w:val="00DD3059"/>
    <w:rsid w:val="00DD350E"/>
    <w:rsid w:val="00DD3862"/>
    <w:rsid w:val="00DD38D3"/>
    <w:rsid w:val="00DD3AA5"/>
    <w:rsid w:val="00DD3B96"/>
    <w:rsid w:val="00DD3D78"/>
    <w:rsid w:val="00DD3EA9"/>
    <w:rsid w:val="00DD418D"/>
    <w:rsid w:val="00DD43C5"/>
    <w:rsid w:val="00DD4401"/>
    <w:rsid w:val="00DD4541"/>
    <w:rsid w:val="00DD4EE0"/>
    <w:rsid w:val="00DD5D37"/>
    <w:rsid w:val="00DD5FA5"/>
    <w:rsid w:val="00DD6060"/>
    <w:rsid w:val="00DD617F"/>
    <w:rsid w:val="00DD6A05"/>
    <w:rsid w:val="00DD6CD3"/>
    <w:rsid w:val="00DD6D66"/>
    <w:rsid w:val="00DD7165"/>
    <w:rsid w:val="00DD7185"/>
    <w:rsid w:val="00DD732B"/>
    <w:rsid w:val="00DE00A2"/>
    <w:rsid w:val="00DE00EF"/>
    <w:rsid w:val="00DE03E2"/>
    <w:rsid w:val="00DE057A"/>
    <w:rsid w:val="00DE0E11"/>
    <w:rsid w:val="00DE11F1"/>
    <w:rsid w:val="00DE128C"/>
    <w:rsid w:val="00DE13C7"/>
    <w:rsid w:val="00DE15D5"/>
    <w:rsid w:val="00DE161D"/>
    <w:rsid w:val="00DE1681"/>
    <w:rsid w:val="00DE17AD"/>
    <w:rsid w:val="00DE1B29"/>
    <w:rsid w:val="00DE1DB8"/>
    <w:rsid w:val="00DE20E2"/>
    <w:rsid w:val="00DE22DE"/>
    <w:rsid w:val="00DE23E6"/>
    <w:rsid w:val="00DE25E5"/>
    <w:rsid w:val="00DE25F6"/>
    <w:rsid w:val="00DE26AC"/>
    <w:rsid w:val="00DE26D5"/>
    <w:rsid w:val="00DE296B"/>
    <w:rsid w:val="00DE2EB1"/>
    <w:rsid w:val="00DE3396"/>
    <w:rsid w:val="00DE3589"/>
    <w:rsid w:val="00DE3706"/>
    <w:rsid w:val="00DE392B"/>
    <w:rsid w:val="00DE3B7B"/>
    <w:rsid w:val="00DE3CD1"/>
    <w:rsid w:val="00DE3DD6"/>
    <w:rsid w:val="00DE4080"/>
    <w:rsid w:val="00DE47AC"/>
    <w:rsid w:val="00DE47E3"/>
    <w:rsid w:val="00DE490F"/>
    <w:rsid w:val="00DE4C83"/>
    <w:rsid w:val="00DE4D21"/>
    <w:rsid w:val="00DE4E96"/>
    <w:rsid w:val="00DE50D4"/>
    <w:rsid w:val="00DE50E3"/>
    <w:rsid w:val="00DE53C2"/>
    <w:rsid w:val="00DE5BAF"/>
    <w:rsid w:val="00DE5FB6"/>
    <w:rsid w:val="00DE6441"/>
    <w:rsid w:val="00DE661D"/>
    <w:rsid w:val="00DE67C0"/>
    <w:rsid w:val="00DE683C"/>
    <w:rsid w:val="00DE6EEF"/>
    <w:rsid w:val="00DE7146"/>
    <w:rsid w:val="00DE75C9"/>
    <w:rsid w:val="00DE75EC"/>
    <w:rsid w:val="00DE7615"/>
    <w:rsid w:val="00DE771A"/>
    <w:rsid w:val="00DE7D8C"/>
    <w:rsid w:val="00DF005F"/>
    <w:rsid w:val="00DF0356"/>
    <w:rsid w:val="00DF036B"/>
    <w:rsid w:val="00DF0413"/>
    <w:rsid w:val="00DF04A1"/>
    <w:rsid w:val="00DF04C3"/>
    <w:rsid w:val="00DF077B"/>
    <w:rsid w:val="00DF0E17"/>
    <w:rsid w:val="00DF0E8C"/>
    <w:rsid w:val="00DF10D4"/>
    <w:rsid w:val="00DF1326"/>
    <w:rsid w:val="00DF1CEF"/>
    <w:rsid w:val="00DF1DC7"/>
    <w:rsid w:val="00DF2336"/>
    <w:rsid w:val="00DF2911"/>
    <w:rsid w:val="00DF2AAB"/>
    <w:rsid w:val="00DF2BDF"/>
    <w:rsid w:val="00DF3646"/>
    <w:rsid w:val="00DF3894"/>
    <w:rsid w:val="00DF3CEF"/>
    <w:rsid w:val="00DF3EC3"/>
    <w:rsid w:val="00DF4BDA"/>
    <w:rsid w:val="00DF51F4"/>
    <w:rsid w:val="00DF5919"/>
    <w:rsid w:val="00DF5CA9"/>
    <w:rsid w:val="00DF5E0D"/>
    <w:rsid w:val="00DF633A"/>
    <w:rsid w:val="00DF6544"/>
    <w:rsid w:val="00DF6671"/>
    <w:rsid w:val="00DF68F9"/>
    <w:rsid w:val="00DF6DF5"/>
    <w:rsid w:val="00DF7037"/>
    <w:rsid w:val="00DF72DB"/>
    <w:rsid w:val="00DF7C57"/>
    <w:rsid w:val="00DF7D87"/>
    <w:rsid w:val="00E00222"/>
    <w:rsid w:val="00E0087E"/>
    <w:rsid w:val="00E00C5A"/>
    <w:rsid w:val="00E01025"/>
    <w:rsid w:val="00E0147D"/>
    <w:rsid w:val="00E01971"/>
    <w:rsid w:val="00E01CCF"/>
    <w:rsid w:val="00E01D7B"/>
    <w:rsid w:val="00E025F5"/>
    <w:rsid w:val="00E02626"/>
    <w:rsid w:val="00E02B11"/>
    <w:rsid w:val="00E02FA1"/>
    <w:rsid w:val="00E02FA8"/>
    <w:rsid w:val="00E02FFE"/>
    <w:rsid w:val="00E031C8"/>
    <w:rsid w:val="00E03227"/>
    <w:rsid w:val="00E038D6"/>
    <w:rsid w:val="00E03C32"/>
    <w:rsid w:val="00E03C64"/>
    <w:rsid w:val="00E03DBC"/>
    <w:rsid w:val="00E04017"/>
    <w:rsid w:val="00E040F1"/>
    <w:rsid w:val="00E04B32"/>
    <w:rsid w:val="00E04BAF"/>
    <w:rsid w:val="00E04BBE"/>
    <w:rsid w:val="00E04F27"/>
    <w:rsid w:val="00E04F82"/>
    <w:rsid w:val="00E053BA"/>
    <w:rsid w:val="00E05563"/>
    <w:rsid w:val="00E05869"/>
    <w:rsid w:val="00E0629B"/>
    <w:rsid w:val="00E06637"/>
    <w:rsid w:val="00E06C14"/>
    <w:rsid w:val="00E071DA"/>
    <w:rsid w:val="00E07232"/>
    <w:rsid w:val="00E0766E"/>
    <w:rsid w:val="00E07793"/>
    <w:rsid w:val="00E077C7"/>
    <w:rsid w:val="00E07D3A"/>
    <w:rsid w:val="00E07D6B"/>
    <w:rsid w:val="00E07D7E"/>
    <w:rsid w:val="00E07DAB"/>
    <w:rsid w:val="00E07EC1"/>
    <w:rsid w:val="00E1028A"/>
    <w:rsid w:val="00E1038D"/>
    <w:rsid w:val="00E108E7"/>
    <w:rsid w:val="00E10F33"/>
    <w:rsid w:val="00E1116A"/>
    <w:rsid w:val="00E116EB"/>
    <w:rsid w:val="00E11A83"/>
    <w:rsid w:val="00E11B90"/>
    <w:rsid w:val="00E11CB7"/>
    <w:rsid w:val="00E11E42"/>
    <w:rsid w:val="00E1222F"/>
    <w:rsid w:val="00E12C72"/>
    <w:rsid w:val="00E12FE7"/>
    <w:rsid w:val="00E1322B"/>
    <w:rsid w:val="00E132B6"/>
    <w:rsid w:val="00E13F1D"/>
    <w:rsid w:val="00E13FDA"/>
    <w:rsid w:val="00E1441C"/>
    <w:rsid w:val="00E1454A"/>
    <w:rsid w:val="00E145CA"/>
    <w:rsid w:val="00E14719"/>
    <w:rsid w:val="00E147B8"/>
    <w:rsid w:val="00E14940"/>
    <w:rsid w:val="00E14B3D"/>
    <w:rsid w:val="00E14C4E"/>
    <w:rsid w:val="00E14CAC"/>
    <w:rsid w:val="00E14FF1"/>
    <w:rsid w:val="00E151B9"/>
    <w:rsid w:val="00E15756"/>
    <w:rsid w:val="00E15957"/>
    <w:rsid w:val="00E15B37"/>
    <w:rsid w:val="00E15BC5"/>
    <w:rsid w:val="00E15CD2"/>
    <w:rsid w:val="00E15CDF"/>
    <w:rsid w:val="00E15DE0"/>
    <w:rsid w:val="00E16543"/>
    <w:rsid w:val="00E1654D"/>
    <w:rsid w:val="00E1664E"/>
    <w:rsid w:val="00E16966"/>
    <w:rsid w:val="00E1721C"/>
    <w:rsid w:val="00E17269"/>
    <w:rsid w:val="00E17B0A"/>
    <w:rsid w:val="00E17BB8"/>
    <w:rsid w:val="00E17C15"/>
    <w:rsid w:val="00E17DD8"/>
    <w:rsid w:val="00E20273"/>
    <w:rsid w:val="00E20365"/>
    <w:rsid w:val="00E205FA"/>
    <w:rsid w:val="00E20942"/>
    <w:rsid w:val="00E20A29"/>
    <w:rsid w:val="00E20EA3"/>
    <w:rsid w:val="00E20F55"/>
    <w:rsid w:val="00E21026"/>
    <w:rsid w:val="00E2132A"/>
    <w:rsid w:val="00E21459"/>
    <w:rsid w:val="00E21A22"/>
    <w:rsid w:val="00E21FA3"/>
    <w:rsid w:val="00E222A6"/>
    <w:rsid w:val="00E224F9"/>
    <w:rsid w:val="00E22A49"/>
    <w:rsid w:val="00E22D21"/>
    <w:rsid w:val="00E2367B"/>
    <w:rsid w:val="00E23843"/>
    <w:rsid w:val="00E23C0F"/>
    <w:rsid w:val="00E23C64"/>
    <w:rsid w:val="00E23DB4"/>
    <w:rsid w:val="00E23EA3"/>
    <w:rsid w:val="00E24137"/>
    <w:rsid w:val="00E24424"/>
    <w:rsid w:val="00E248B1"/>
    <w:rsid w:val="00E24C1C"/>
    <w:rsid w:val="00E24F06"/>
    <w:rsid w:val="00E24F96"/>
    <w:rsid w:val="00E25173"/>
    <w:rsid w:val="00E2525A"/>
    <w:rsid w:val="00E25954"/>
    <w:rsid w:val="00E259FA"/>
    <w:rsid w:val="00E25DF3"/>
    <w:rsid w:val="00E25E43"/>
    <w:rsid w:val="00E25E72"/>
    <w:rsid w:val="00E2621C"/>
    <w:rsid w:val="00E26483"/>
    <w:rsid w:val="00E26A21"/>
    <w:rsid w:val="00E26EBA"/>
    <w:rsid w:val="00E2727B"/>
    <w:rsid w:val="00E27CEE"/>
    <w:rsid w:val="00E27D89"/>
    <w:rsid w:val="00E27FE0"/>
    <w:rsid w:val="00E30283"/>
    <w:rsid w:val="00E30611"/>
    <w:rsid w:val="00E30750"/>
    <w:rsid w:val="00E308AA"/>
    <w:rsid w:val="00E30955"/>
    <w:rsid w:val="00E30A4D"/>
    <w:rsid w:val="00E30B41"/>
    <w:rsid w:val="00E30DFF"/>
    <w:rsid w:val="00E30FC7"/>
    <w:rsid w:val="00E3105A"/>
    <w:rsid w:val="00E311AB"/>
    <w:rsid w:val="00E319F1"/>
    <w:rsid w:val="00E31B24"/>
    <w:rsid w:val="00E31BAF"/>
    <w:rsid w:val="00E31E54"/>
    <w:rsid w:val="00E32164"/>
    <w:rsid w:val="00E3220F"/>
    <w:rsid w:val="00E32294"/>
    <w:rsid w:val="00E328E6"/>
    <w:rsid w:val="00E3297D"/>
    <w:rsid w:val="00E32B88"/>
    <w:rsid w:val="00E32BE4"/>
    <w:rsid w:val="00E32C3D"/>
    <w:rsid w:val="00E32E60"/>
    <w:rsid w:val="00E32FF7"/>
    <w:rsid w:val="00E330EE"/>
    <w:rsid w:val="00E3352F"/>
    <w:rsid w:val="00E33714"/>
    <w:rsid w:val="00E33796"/>
    <w:rsid w:val="00E3380A"/>
    <w:rsid w:val="00E33916"/>
    <w:rsid w:val="00E33C5F"/>
    <w:rsid w:val="00E3429A"/>
    <w:rsid w:val="00E344A4"/>
    <w:rsid w:val="00E34524"/>
    <w:rsid w:val="00E346CA"/>
    <w:rsid w:val="00E348A8"/>
    <w:rsid w:val="00E349FE"/>
    <w:rsid w:val="00E34ABC"/>
    <w:rsid w:val="00E34B6A"/>
    <w:rsid w:val="00E350BF"/>
    <w:rsid w:val="00E351DA"/>
    <w:rsid w:val="00E352ED"/>
    <w:rsid w:val="00E35354"/>
    <w:rsid w:val="00E35583"/>
    <w:rsid w:val="00E3571C"/>
    <w:rsid w:val="00E35933"/>
    <w:rsid w:val="00E35CF5"/>
    <w:rsid w:val="00E361B3"/>
    <w:rsid w:val="00E363F0"/>
    <w:rsid w:val="00E36789"/>
    <w:rsid w:val="00E3685C"/>
    <w:rsid w:val="00E36876"/>
    <w:rsid w:val="00E36F6F"/>
    <w:rsid w:val="00E3750A"/>
    <w:rsid w:val="00E376A1"/>
    <w:rsid w:val="00E37CC0"/>
    <w:rsid w:val="00E37E63"/>
    <w:rsid w:val="00E40071"/>
    <w:rsid w:val="00E4012D"/>
    <w:rsid w:val="00E402EC"/>
    <w:rsid w:val="00E403C7"/>
    <w:rsid w:val="00E404B1"/>
    <w:rsid w:val="00E405B7"/>
    <w:rsid w:val="00E408B8"/>
    <w:rsid w:val="00E40A32"/>
    <w:rsid w:val="00E40AA4"/>
    <w:rsid w:val="00E40EC8"/>
    <w:rsid w:val="00E41114"/>
    <w:rsid w:val="00E41295"/>
    <w:rsid w:val="00E41686"/>
    <w:rsid w:val="00E4168E"/>
    <w:rsid w:val="00E41912"/>
    <w:rsid w:val="00E41A7C"/>
    <w:rsid w:val="00E41C1E"/>
    <w:rsid w:val="00E42119"/>
    <w:rsid w:val="00E4213B"/>
    <w:rsid w:val="00E4222C"/>
    <w:rsid w:val="00E427E4"/>
    <w:rsid w:val="00E42C0F"/>
    <w:rsid w:val="00E42D13"/>
    <w:rsid w:val="00E430C2"/>
    <w:rsid w:val="00E43215"/>
    <w:rsid w:val="00E438D2"/>
    <w:rsid w:val="00E439EA"/>
    <w:rsid w:val="00E43B19"/>
    <w:rsid w:val="00E43E05"/>
    <w:rsid w:val="00E43E15"/>
    <w:rsid w:val="00E44058"/>
    <w:rsid w:val="00E44589"/>
    <w:rsid w:val="00E44638"/>
    <w:rsid w:val="00E44819"/>
    <w:rsid w:val="00E44BF6"/>
    <w:rsid w:val="00E44DE3"/>
    <w:rsid w:val="00E4526A"/>
    <w:rsid w:val="00E45A0F"/>
    <w:rsid w:val="00E45A6B"/>
    <w:rsid w:val="00E45C56"/>
    <w:rsid w:val="00E46125"/>
    <w:rsid w:val="00E46357"/>
    <w:rsid w:val="00E464D6"/>
    <w:rsid w:val="00E46683"/>
    <w:rsid w:val="00E46A87"/>
    <w:rsid w:val="00E46F24"/>
    <w:rsid w:val="00E4716A"/>
    <w:rsid w:val="00E471AC"/>
    <w:rsid w:val="00E4737F"/>
    <w:rsid w:val="00E473D8"/>
    <w:rsid w:val="00E47621"/>
    <w:rsid w:val="00E47A9E"/>
    <w:rsid w:val="00E47CF3"/>
    <w:rsid w:val="00E47EA3"/>
    <w:rsid w:val="00E50167"/>
    <w:rsid w:val="00E502F6"/>
    <w:rsid w:val="00E507B6"/>
    <w:rsid w:val="00E507FC"/>
    <w:rsid w:val="00E5097E"/>
    <w:rsid w:val="00E50ABF"/>
    <w:rsid w:val="00E50B09"/>
    <w:rsid w:val="00E50EB5"/>
    <w:rsid w:val="00E50ED2"/>
    <w:rsid w:val="00E5100D"/>
    <w:rsid w:val="00E51027"/>
    <w:rsid w:val="00E510EB"/>
    <w:rsid w:val="00E512ED"/>
    <w:rsid w:val="00E51471"/>
    <w:rsid w:val="00E51902"/>
    <w:rsid w:val="00E51BC3"/>
    <w:rsid w:val="00E51C54"/>
    <w:rsid w:val="00E51CBC"/>
    <w:rsid w:val="00E52405"/>
    <w:rsid w:val="00E52761"/>
    <w:rsid w:val="00E52958"/>
    <w:rsid w:val="00E529B1"/>
    <w:rsid w:val="00E52C76"/>
    <w:rsid w:val="00E52D3E"/>
    <w:rsid w:val="00E52DC8"/>
    <w:rsid w:val="00E52DDB"/>
    <w:rsid w:val="00E53017"/>
    <w:rsid w:val="00E5324C"/>
    <w:rsid w:val="00E53323"/>
    <w:rsid w:val="00E533ED"/>
    <w:rsid w:val="00E5397D"/>
    <w:rsid w:val="00E53EC1"/>
    <w:rsid w:val="00E540A3"/>
    <w:rsid w:val="00E542C5"/>
    <w:rsid w:val="00E547CD"/>
    <w:rsid w:val="00E5487A"/>
    <w:rsid w:val="00E54DB5"/>
    <w:rsid w:val="00E55653"/>
    <w:rsid w:val="00E5586B"/>
    <w:rsid w:val="00E55A97"/>
    <w:rsid w:val="00E561E6"/>
    <w:rsid w:val="00E562B7"/>
    <w:rsid w:val="00E5635B"/>
    <w:rsid w:val="00E5640A"/>
    <w:rsid w:val="00E5644F"/>
    <w:rsid w:val="00E5667D"/>
    <w:rsid w:val="00E56C46"/>
    <w:rsid w:val="00E56DB5"/>
    <w:rsid w:val="00E56E49"/>
    <w:rsid w:val="00E571C9"/>
    <w:rsid w:val="00E57A21"/>
    <w:rsid w:val="00E57BAE"/>
    <w:rsid w:val="00E57D5F"/>
    <w:rsid w:val="00E57F89"/>
    <w:rsid w:val="00E60073"/>
    <w:rsid w:val="00E602FB"/>
    <w:rsid w:val="00E60448"/>
    <w:rsid w:val="00E60630"/>
    <w:rsid w:val="00E60784"/>
    <w:rsid w:val="00E6081E"/>
    <w:rsid w:val="00E609D7"/>
    <w:rsid w:val="00E6149F"/>
    <w:rsid w:val="00E62355"/>
    <w:rsid w:val="00E62394"/>
    <w:rsid w:val="00E62396"/>
    <w:rsid w:val="00E62632"/>
    <w:rsid w:val="00E627DE"/>
    <w:rsid w:val="00E62850"/>
    <w:rsid w:val="00E62C5B"/>
    <w:rsid w:val="00E63710"/>
    <w:rsid w:val="00E63FAC"/>
    <w:rsid w:val="00E64183"/>
    <w:rsid w:val="00E6420E"/>
    <w:rsid w:val="00E642DE"/>
    <w:rsid w:val="00E64424"/>
    <w:rsid w:val="00E64592"/>
    <w:rsid w:val="00E64DAE"/>
    <w:rsid w:val="00E65178"/>
    <w:rsid w:val="00E652C6"/>
    <w:rsid w:val="00E656E3"/>
    <w:rsid w:val="00E657BB"/>
    <w:rsid w:val="00E65CD5"/>
    <w:rsid w:val="00E65EBB"/>
    <w:rsid w:val="00E6652F"/>
    <w:rsid w:val="00E66973"/>
    <w:rsid w:val="00E66F1E"/>
    <w:rsid w:val="00E67045"/>
    <w:rsid w:val="00E675C8"/>
    <w:rsid w:val="00E67AC0"/>
    <w:rsid w:val="00E67D13"/>
    <w:rsid w:val="00E700BB"/>
    <w:rsid w:val="00E7085B"/>
    <w:rsid w:val="00E70C52"/>
    <w:rsid w:val="00E70D96"/>
    <w:rsid w:val="00E7118A"/>
    <w:rsid w:val="00E71643"/>
    <w:rsid w:val="00E7171B"/>
    <w:rsid w:val="00E71D06"/>
    <w:rsid w:val="00E71EDF"/>
    <w:rsid w:val="00E720C1"/>
    <w:rsid w:val="00E72652"/>
    <w:rsid w:val="00E72E16"/>
    <w:rsid w:val="00E72F55"/>
    <w:rsid w:val="00E73108"/>
    <w:rsid w:val="00E7345E"/>
    <w:rsid w:val="00E73597"/>
    <w:rsid w:val="00E739F8"/>
    <w:rsid w:val="00E73F78"/>
    <w:rsid w:val="00E74764"/>
    <w:rsid w:val="00E748BE"/>
    <w:rsid w:val="00E74A4E"/>
    <w:rsid w:val="00E74C42"/>
    <w:rsid w:val="00E74EFF"/>
    <w:rsid w:val="00E75452"/>
    <w:rsid w:val="00E7546C"/>
    <w:rsid w:val="00E75585"/>
    <w:rsid w:val="00E757FB"/>
    <w:rsid w:val="00E75867"/>
    <w:rsid w:val="00E75B50"/>
    <w:rsid w:val="00E75B61"/>
    <w:rsid w:val="00E75DC7"/>
    <w:rsid w:val="00E762EA"/>
    <w:rsid w:val="00E763C4"/>
    <w:rsid w:val="00E76448"/>
    <w:rsid w:val="00E76713"/>
    <w:rsid w:val="00E76A31"/>
    <w:rsid w:val="00E76A78"/>
    <w:rsid w:val="00E76B3C"/>
    <w:rsid w:val="00E772A9"/>
    <w:rsid w:val="00E772FB"/>
    <w:rsid w:val="00E77301"/>
    <w:rsid w:val="00E774C4"/>
    <w:rsid w:val="00E7750E"/>
    <w:rsid w:val="00E776F1"/>
    <w:rsid w:val="00E77B1A"/>
    <w:rsid w:val="00E77C05"/>
    <w:rsid w:val="00E77CE3"/>
    <w:rsid w:val="00E77E12"/>
    <w:rsid w:val="00E77FE3"/>
    <w:rsid w:val="00E80059"/>
    <w:rsid w:val="00E8017B"/>
    <w:rsid w:val="00E80645"/>
    <w:rsid w:val="00E808D7"/>
    <w:rsid w:val="00E80B36"/>
    <w:rsid w:val="00E80D7C"/>
    <w:rsid w:val="00E81212"/>
    <w:rsid w:val="00E813DF"/>
    <w:rsid w:val="00E81EB4"/>
    <w:rsid w:val="00E82345"/>
    <w:rsid w:val="00E82511"/>
    <w:rsid w:val="00E82912"/>
    <w:rsid w:val="00E82A27"/>
    <w:rsid w:val="00E82A28"/>
    <w:rsid w:val="00E82AFF"/>
    <w:rsid w:val="00E82B38"/>
    <w:rsid w:val="00E82CFE"/>
    <w:rsid w:val="00E82E63"/>
    <w:rsid w:val="00E838A3"/>
    <w:rsid w:val="00E83DA3"/>
    <w:rsid w:val="00E83EEC"/>
    <w:rsid w:val="00E84500"/>
    <w:rsid w:val="00E8461B"/>
    <w:rsid w:val="00E846D8"/>
    <w:rsid w:val="00E84856"/>
    <w:rsid w:val="00E84A8D"/>
    <w:rsid w:val="00E84AAB"/>
    <w:rsid w:val="00E85172"/>
    <w:rsid w:val="00E85421"/>
    <w:rsid w:val="00E856BC"/>
    <w:rsid w:val="00E860F5"/>
    <w:rsid w:val="00E86478"/>
    <w:rsid w:val="00E86490"/>
    <w:rsid w:val="00E866FB"/>
    <w:rsid w:val="00E867CB"/>
    <w:rsid w:val="00E867DC"/>
    <w:rsid w:val="00E86A12"/>
    <w:rsid w:val="00E86AA1"/>
    <w:rsid w:val="00E86C1A"/>
    <w:rsid w:val="00E86FE1"/>
    <w:rsid w:val="00E86FEB"/>
    <w:rsid w:val="00E87687"/>
    <w:rsid w:val="00E87DC6"/>
    <w:rsid w:val="00E87EFA"/>
    <w:rsid w:val="00E90366"/>
    <w:rsid w:val="00E907F1"/>
    <w:rsid w:val="00E908DB"/>
    <w:rsid w:val="00E908FF"/>
    <w:rsid w:val="00E90CF8"/>
    <w:rsid w:val="00E911AC"/>
    <w:rsid w:val="00E91320"/>
    <w:rsid w:val="00E914D8"/>
    <w:rsid w:val="00E91631"/>
    <w:rsid w:val="00E91A5A"/>
    <w:rsid w:val="00E91B2E"/>
    <w:rsid w:val="00E91B32"/>
    <w:rsid w:val="00E91B8B"/>
    <w:rsid w:val="00E91EAD"/>
    <w:rsid w:val="00E91F14"/>
    <w:rsid w:val="00E924FB"/>
    <w:rsid w:val="00E928CA"/>
    <w:rsid w:val="00E92A03"/>
    <w:rsid w:val="00E92A82"/>
    <w:rsid w:val="00E92DAE"/>
    <w:rsid w:val="00E92F99"/>
    <w:rsid w:val="00E92FCF"/>
    <w:rsid w:val="00E930B7"/>
    <w:rsid w:val="00E93494"/>
    <w:rsid w:val="00E935FF"/>
    <w:rsid w:val="00E93697"/>
    <w:rsid w:val="00E93998"/>
    <w:rsid w:val="00E93B0A"/>
    <w:rsid w:val="00E93CC8"/>
    <w:rsid w:val="00E93F54"/>
    <w:rsid w:val="00E93FE9"/>
    <w:rsid w:val="00E940D6"/>
    <w:rsid w:val="00E944BF"/>
    <w:rsid w:val="00E944FF"/>
    <w:rsid w:val="00E94B25"/>
    <w:rsid w:val="00E94BAA"/>
    <w:rsid w:val="00E94FBF"/>
    <w:rsid w:val="00E95420"/>
    <w:rsid w:val="00E954A8"/>
    <w:rsid w:val="00E95766"/>
    <w:rsid w:val="00E9592F"/>
    <w:rsid w:val="00E95B78"/>
    <w:rsid w:val="00E95C91"/>
    <w:rsid w:val="00E960AC"/>
    <w:rsid w:val="00E96140"/>
    <w:rsid w:val="00E962FD"/>
    <w:rsid w:val="00E966E2"/>
    <w:rsid w:val="00E9681F"/>
    <w:rsid w:val="00E96851"/>
    <w:rsid w:val="00E969F4"/>
    <w:rsid w:val="00E96E57"/>
    <w:rsid w:val="00E96FB0"/>
    <w:rsid w:val="00E97844"/>
    <w:rsid w:val="00E97882"/>
    <w:rsid w:val="00E97998"/>
    <w:rsid w:val="00E97E1A"/>
    <w:rsid w:val="00E97EF6"/>
    <w:rsid w:val="00E97F56"/>
    <w:rsid w:val="00EA0095"/>
    <w:rsid w:val="00EA0141"/>
    <w:rsid w:val="00EA048D"/>
    <w:rsid w:val="00EA062F"/>
    <w:rsid w:val="00EA06B1"/>
    <w:rsid w:val="00EA0985"/>
    <w:rsid w:val="00EA0C9E"/>
    <w:rsid w:val="00EA0CE1"/>
    <w:rsid w:val="00EA1402"/>
    <w:rsid w:val="00EA155D"/>
    <w:rsid w:val="00EA15C9"/>
    <w:rsid w:val="00EA1855"/>
    <w:rsid w:val="00EA19B7"/>
    <w:rsid w:val="00EA1A05"/>
    <w:rsid w:val="00EA215A"/>
    <w:rsid w:val="00EA21E8"/>
    <w:rsid w:val="00EA226E"/>
    <w:rsid w:val="00EA2541"/>
    <w:rsid w:val="00EA2779"/>
    <w:rsid w:val="00EA27BF"/>
    <w:rsid w:val="00EA290A"/>
    <w:rsid w:val="00EA2A96"/>
    <w:rsid w:val="00EA319C"/>
    <w:rsid w:val="00EA3577"/>
    <w:rsid w:val="00EA35A8"/>
    <w:rsid w:val="00EA368B"/>
    <w:rsid w:val="00EA36A2"/>
    <w:rsid w:val="00EA381F"/>
    <w:rsid w:val="00EA4114"/>
    <w:rsid w:val="00EA45EF"/>
    <w:rsid w:val="00EA4AA1"/>
    <w:rsid w:val="00EA5269"/>
    <w:rsid w:val="00EA5523"/>
    <w:rsid w:val="00EA5971"/>
    <w:rsid w:val="00EA5A6F"/>
    <w:rsid w:val="00EA5AD3"/>
    <w:rsid w:val="00EA5DDC"/>
    <w:rsid w:val="00EA6150"/>
    <w:rsid w:val="00EA61D5"/>
    <w:rsid w:val="00EA631A"/>
    <w:rsid w:val="00EA6338"/>
    <w:rsid w:val="00EA6362"/>
    <w:rsid w:val="00EA6B98"/>
    <w:rsid w:val="00EA6DC5"/>
    <w:rsid w:val="00EA7445"/>
    <w:rsid w:val="00EA7451"/>
    <w:rsid w:val="00EA78B8"/>
    <w:rsid w:val="00EA78E9"/>
    <w:rsid w:val="00EA7B36"/>
    <w:rsid w:val="00EA7E65"/>
    <w:rsid w:val="00EB0AE6"/>
    <w:rsid w:val="00EB0F47"/>
    <w:rsid w:val="00EB1373"/>
    <w:rsid w:val="00EB142F"/>
    <w:rsid w:val="00EB1506"/>
    <w:rsid w:val="00EB168A"/>
    <w:rsid w:val="00EB1B44"/>
    <w:rsid w:val="00EB1BD0"/>
    <w:rsid w:val="00EB1C5C"/>
    <w:rsid w:val="00EB200A"/>
    <w:rsid w:val="00EB2076"/>
    <w:rsid w:val="00EB2225"/>
    <w:rsid w:val="00EB25DC"/>
    <w:rsid w:val="00EB2B0A"/>
    <w:rsid w:val="00EB322F"/>
    <w:rsid w:val="00EB3305"/>
    <w:rsid w:val="00EB3354"/>
    <w:rsid w:val="00EB340A"/>
    <w:rsid w:val="00EB3684"/>
    <w:rsid w:val="00EB3B6D"/>
    <w:rsid w:val="00EB3C35"/>
    <w:rsid w:val="00EB463E"/>
    <w:rsid w:val="00EB4912"/>
    <w:rsid w:val="00EB4B97"/>
    <w:rsid w:val="00EB4D58"/>
    <w:rsid w:val="00EB4E66"/>
    <w:rsid w:val="00EB55C7"/>
    <w:rsid w:val="00EB5884"/>
    <w:rsid w:val="00EB5C31"/>
    <w:rsid w:val="00EB64DC"/>
    <w:rsid w:val="00EB6521"/>
    <w:rsid w:val="00EB69C4"/>
    <w:rsid w:val="00EB6B2C"/>
    <w:rsid w:val="00EB7124"/>
    <w:rsid w:val="00EB7144"/>
    <w:rsid w:val="00EB71D2"/>
    <w:rsid w:val="00EB7270"/>
    <w:rsid w:val="00EB7FA2"/>
    <w:rsid w:val="00EC06DD"/>
    <w:rsid w:val="00EC0897"/>
    <w:rsid w:val="00EC08F6"/>
    <w:rsid w:val="00EC0BF4"/>
    <w:rsid w:val="00EC0CEA"/>
    <w:rsid w:val="00EC127E"/>
    <w:rsid w:val="00EC12AD"/>
    <w:rsid w:val="00EC1318"/>
    <w:rsid w:val="00EC1439"/>
    <w:rsid w:val="00EC144E"/>
    <w:rsid w:val="00EC1971"/>
    <w:rsid w:val="00EC1F3B"/>
    <w:rsid w:val="00EC27F8"/>
    <w:rsid w:val="00EC2B81"/>
    <w:rsid w:val="00EC31EF"/>
    <w:rsid w:val="00EC3428"/>
    <w:rsid w:val="00EC349A"/>
    <w:rsid w:val="00EC3530"/>
    <w:rsid w:val="00EC35D5"/>
    <w:rsid w:val="00EC3B25"/>
    <w:rsid w:val="00EC438D"/>
    <w:rsid w:val="00EC46C3"/>
    <w:rsid w:val="00EC47B1"/>
    <w:rsid w:val="00EC49DD"/>
    <w:rsid w:val="00EC49DF"/>
    <w:rsid w:val="00EC49F1"/>
    <w:rsid w:val="00EC4C3F"/>
    <w:rsid w:val="00EC4D7A"/>
    <w:rsid w:val="00EC50A0"/>
    <w:rsid w:val="00EC52B7"/>
    <w:rsid w:val="00EC53B0"/>
    <w:rsid w:val="00EC579D"/>
    <w:rsid w:val="00EC5899"/>
    <w:rsid w:val="00EC58F6"/>
    <w:rsid w:val="00EC5906"/>
    <w:rsid w:val="00EC590D"/>
    <w:rsid w:val="00EC59A5"/>
    <w:rsid w:val="00EC60BE"/>
    <w:rsid w:val="00EC65EE"/>
    <w:rsid w:val="00EC6802"/>
    <w:rsid w:val="00EC680B"/>
    <w:rsid w:val="00EC6A6A"/>
    <w:rsid w:val="00EC6D07"/>
    <w:rsid w:val="00EC6D33"/>
    <w:rsid w:val="00EC72CD"/>
    <w:rsid w:val="00EC762A"/>
    <w:rsid w:val="00EC7692"/>
    <w:rsid w:val="00EC771E"/>
    <w:rsid w:val="00EC7A43"/>
    <w:rsid w:val="00EC7AFF"/>
    <w:rsid w:val="00EC7E1A"/>
    <w:rsid w:val="00ED0105"/>
    <w:rsid w:val="00ED01F2"/>
    <w:rsid w:val="00ED033E"/>
    <w:rsid w:val="00ED03F0"/>
    <w:rsid w:val="00ED04C3"/>
    <w:rsid w:val="00ED0CFB"/>
    <w:rsid w:val="00ED138F"/>
    <w:rsid w:val="00ED152A"/>
    <w:rsid w:val="00ED15BF"/>
    <w:rsid w:val="00ED1C04"/>
    <w:rsid w:val="00ED23E6"/>
    <w:rsid w:val="00ED2CF6"/>
    <w:rsid w:val="00ED2EE5"/>
    <w:rsid w:val="00ED300F"/>
    <w:rsid w:val="00ED319B"/>
    <w:rsid w:val="00ED36BF"/>
    <w:rsid w:val="00ED3ABD"/>
    <w:rsid w:val="00ED3B6A"/>
    <w:rsid w:val="00ED3B85"/>
    <w:rsid w:val="00ED3D7D"/>
    <w:rsid w:val="00ED3EFA"/>
    <w:rsid w:val="00ED3FFC"/>
    <w:rsid w:val="00ED4036"/>
    <w:rsid w:val="00ED4080"/>
    <w:rsid w:val="00ED4957"/>
    <w:rsid w:val="00ED4C4E"/>
    <w:rsid w:val="00ED4E9E"/>
    <w:rsid w:val="00ED520D"/>
    <w:rsid w:val="00ED524E"/>
    <w:rsid w:val="00ED5481"/>
    <w:rsid w:val="00ED56BC"/>
    <w:rsid w:val="00ED588A"/>
    <w:rsid w:val="00ED5AED"/>
    <w:rsid w:val="00ED5C9E"/>
    <w:rsid w:val="00ED5E18"/>
    <w:rsid w:val="00ED5FEA"/>
    <w:rsid w:val="00ED642D"/>
    <w:rsid w:val="00ED6482"/>
    <w:rsid w:val="00ED65E8"/>
    <w:rsid w:val="00ED66B2"/>
    <w:rsid w:val="00ED686E"/>
    <w:rsid w:val="00ED687F"/>
    <w:rsid w:val="00ED69E7"/>
    <w:rsid w:val="00ED6A92"/>
    <w:rsid w:val="00ED6B85"/>
    <w:rsid w:val="00ED6D51"/>
    <w:rsid w:val="00ED6FBE"/>
    <w:rsid w:val="00ED710A"/>
    <w:rsid w:val="00ED729F"/>
    <w:rsid w:val="00ED74EA"/>
    <w:rsid w:val="00ED77F6"/>
    <w:rsid w:val="00ED78BA"/>
    <w:rsid w:val="00ED7B12"/>
    <w:rsid w:val="00ED7C7B"/>
    <w:rsid w:val="00ED7EB7"/>
    <w:rsid w:val="00EE00B5"/>
    <w:rsid w:val="00EE0A64"/>
    <w:rsid w:val="00EE0BD7"/>
    <w:rsid w:val="00EE0F93"/>
    <w:rsid w:val="00EE0FEC"/>
    <w:rsid w:val="00EE1043"/>
    <w:rsid w:val="00EE128C"/>
    <w:rsid w:val="00EE13FB"/>
    <w:rsid w:val="00EE1420"/>
    <w:rsid w:val="00EE151C"/>
    <w:rsid w:val="00EE1571"/>
    <w:rsid w:val="00EE1613"/>
    <w:rsid w:val="00EE1971"/>
    <w:rsid w:val="00EE1DF9"/>
    <w:rsid w:val="00EE1F13"/>
    <w:rsid w:val="00EE225E"/>
    <w:rsid w:val="00EE22B5"/>
    <w:rsid w:val="00EE26F8"/>
    <w:rsid w:val="00EE2B42"/>
    <w:rsid w:val="00EE2D4F"/>
    <w:rsid w:val="00EE30C4"/>
    <w:rsid w:val="00EE385D"/>
    <w:rsid w:val="00EE394F"/>
    <w:rsid w:val="00EE3AEF"/>
    <w:rsid w:val="00EE3B08"/>
    <w:rsid w:val="00EE3E0D"/>
    <w:rsid w:val="00EE418A"/>
    <w:rsid w:val="00EE4294"/>
    <w:rsid w:val="00EE42F2"/>
    <w:rsid w:val="00EE4865"/>
    <w:rsid w:val="00EE4952"/>
    <w:rsid w:val="00EE5472"/>
    <w:rsid w:val="00EE5AD2"/>
    <w:rsid w:val="00EE5B36"/>
    <w:rsid w:val="00EE5B6E"/>
    <w:rsid w:val="00EE5C3D"/>
    <w:rsid w:val="00EE5EAE"/>
    <w:rsid w:val="00EE644F"/>
    <w:rsid w:val="00EE65D8"/>
    <w:rsid w:val="00EE66DC"/>
    <w:rsid w:val="00EE6D00"/>
    <w:rsid w:val="00EE7200"/>
    <w:rsid w:val="00EE72AB"/>
    <w:rsid w:val="00EE730D"/>
    <w:rsid w:val="00EE7386"/>
    <w:rsid w:val="00EE75D8"/>
    <w:rsid w:val="00EE7897"/>
    <w:rsid w:val="00EE79DD"/>
    <w:rsid w:val="00EE7F9C"/>
    <w:rsid w:val="00EE7FCC"/>
    <w:rsid w:val="00EF052B"/>
    <w:rsid w:val="00EF059F"/>
    <w:rsid w:val="00EF06B9"/>
    <w:rsid w:val="00EF08C6"/>
    <w:rsid w:val="00EF0B47"/>
    <w:rsid w:val="00EF0BFE"/>
    <w:rsid w:val="00EF0FC0"/>
    <w:rsid w:val="00EF13E6"/>
    <w:rsid w:val="00EF15F8"/>
    <w:rsid w:val="00EF1C56"/>
    <w:rsid w:val="00EF1E8C"/>
    <w:rsid w:val="00EF238F"/>
    <w:rsid w:val="00EF2907"/>
    <w:rsid w:val="00EF2919"/>
    <w:rsid w:val="00EF2D77"/>
    <w:rsid w:val="00EF31B1"/>
    <w:rsid w:val="00EF33C9"/>
    <w:rsid w:val="00EF3705"/>
    <w:rsid w:val="00EF39C8"/>
    <w:rsid w:val="00EF3DD5"/>
    <w:rsid w:val="00EF434A"/>
    <w:rsid w:val="00EF4590"/>
    <w:rsid w:val="00EF4BCA"/>
    <w:rsid w:val="00EF4C77"/>
    <w:rsid w:val="00EF50D7"/>
    <w:rsid w:val="00EF539C"/>
    <w:rsid w:val="00EF545C"/>
    <w:rsid w:val="00EF5461"/>
    <w:rsid w:val="00EF54B3"/>
    <w:rsid w:val="00EF54FE"/>
    <w:rsid w:val="00EF569A"/>
    <w:rsid w:val="00EF5CEC"/>
    <w:rsid w:val="00EF60F0"/>
    <w:rsid w:val="00EF61ED"/>
    <w:rsid w:val="00EF6347"/>
    <w:rsid w:val="00EF636E"/>
    <w:rsid w:val="00EF659C"/>
    <w:rsid w:val="00EF6625"/>
    <w:rsid w:val="00EF6627"/>
    <w:rsid w:val="00EF6FD9"/>
    <w:rsid w:val="00EF71DE"/>
    <w:rsid w:val="00EF7380"/>
    <w:rsid w:val="00EF7442"/>
    <w:rsid w:val="00EF7E89"/>
    <w:rsid w:val="00F000B6"/>
    <w:rsid w:val="00F00150"/>
    <w:rsid w:val="00F001FC"/>
    <w:rsid w:val="00F00400"/>
    <w:rsid w:val="00F004A3"/>
    <w:rsid w:val="00F0059A"/>
    <w:rsid w:val="00F00C21"/>
    <w:rsid w:val="00F00E3C"/>
    <w:rsid w:val="00F00F42"/>
    <w:rsid w:val="00F00FAB"/>
    <w:rsid w:val="00F010F6"/>
    <w:rsid w:val="00F013F6"/>
    <w:rsid w:val="00F013FA"/>
    <w:rsid w:val="00F015E3"/>
    <w:rsid w:val="00F015FA"/>
    <w:rsid w:val="00F01B46"/>
    <w:rsid w:val="00F01BD0"/>
    <w:rsid w:val="00F020E0"/>
    <w:rsid w:val="00F02932"/>
    <w:rsid w:val="00F02C3E"/>
    <w:rsid w:val="00F02CAE"/>
    <w:rsid w:val="00F02D4C"/>
    <w:rsid w:val="00F02D77"/>
    <w:rsid w:val="00F03282"/>
    <w:rsid w:val="00F03CB7"/>
    <w:rsid w:val="00F03FD7"/>
    <w:rsid w:val="00F040DF"/>
    <w:rsid w:val="00F040FE"/>
    <w:rsid w:val="00F0432E"/>
    <w:rsid w:val="00F0487E"/>
    <w:rsid w:val="00F04C13"/>
    <w:rsid w:val="00F04C63"/>
    <w:rsid w:val="00F04F8C"/>
    <w:rsid w:val="00F053CF"/>
    <w:rsid w:val="00F0592D"/>
    <w:rsid w:val="00F05A01"/>
    <w:rsid w:val="00F05D4C"/>
    <w:rsid w:val="00F05F1F"/>
    <w:rsid w:val="00F05F91"/>
    <w:rsid w:val="00F06D0B"/>
    <w:rsid w:val="00F06DF4"/>
    <w:rsid w:val="00F06ED3"/>
    <w:rsid w:val="00F070F6"/>
    <w:rsid w:val="00F07943"/>
    <w:rsid w:val="00F10184"/>
    <w:rsid w:val="00F1099C"/>
    <w:rsid w:val="00F10A54"/>
    <w:rsid w:val="00F10E6A"/>
    <w:rsid w:val="00F10E80"/>
    <w:rsid w:val="00F10F48"/>
    <w:rsid w:val="00F10FA4"/>
    <w:rsid w:val="00F110D0"/>
    <w:rsid w:val="00F11378"/>
    <w:rsid w:val="00F1141A"/>
    <w:rsid w:val="00F11CA6"/>
    <w:rsid w:val="00F11CAA"/>
    <w:rsid w:val="00F11F94"/>
    <w:rsid w:val="00F1217D"/>
    <w:rsid w:val="00F1243F"/>
    <w:rsid w:val="00F128A7"/>
    <w:rsid w:val="00F12AE8"/>
    <w:rsid w:val="00F12FF4"/>
    <w:rsid w:val="00F12FF7"/>
    <w:rsid w:val="00F130BB"/>
    <w:rsid w:val="00F13BB4"/>
    <w:rsid w:val="00F13C5C"/>
    <w:rsid w:val="00F13EE8"/>
    <w:rsid w:val="00F14528"/>
    <w:rsid w:val="00F1454C"/>
    <w:rsid w:val="00F146EE"/>
    <w:rsid w:val="00F14A17"/>
    <w:rsid w:val="00F14B09"/>
    <w:rsid w:val="00F153E0"/>
    <w:rsid w:val="00F155F6"/>
    <w:rsid w:val="00F1636D"/>
    <w:rsid w:val="00F16461"/>
    <w:rsid w:val="00F166E4"/>
    <w:rsid w:val="00F169E6"/>
    <w:rsid w:val="00F16C8E"/>
    <w:rsid w:val="00F17199"/>
    <w:rsid w:val="00F177D5"/>
    <w:rsid w:val="00F1780A"/>
    <w:rsid w:val="00F17818"/>
    <w:rsid w:val="00F17846"/>
    <w:rsid w:val="00F17889"/>
    <w:rsid w:val="00F178DC"/>
    <w:rsid w:val="00F17A4B"/>
    <w:rsid w:val="00F17DF0"/>
    <w:rsid w:val="00F17F33"/>
    <w:rsid w:val="00F20511"/>
    <w:rsid w:val="00F205BB"/>
    <w:rsid w:val="00F2061B"/>
    <w:rsid w:val="00F20720"/>
    <w:rsid w:val="00F20843"/>
    <w:rsid w:val="00F208A0"/>
    <w:rsid w:val="00F20E6A"/>
    <w:rsid w:val="00F20F7B"/>
    <w:rsid w:val="00F21103"/>
    <w:rsid w:val="00F212C5"/>
    <w:rsid w:val="00F222CE"/>
    <w:rsid w:val="00F226F8"/>
    <w:rsid w:val="00F228F6"/>
    <w:rsid w:val="00F22973"/>
    <w:rsid w:val="00F23536"/>
    <w:rsid w:val="00F23CED"/>
    <w:rsid w:val="00F2406B"/>
    <w:rsid w:val="00F240C0"/>
    <w:rsid w:val="00F24327"/>
    <w:rsid w:val="00F2439D"/>
    <w:rsid w:val="00F249C1"/>
    <w:rsid w:val="00F249DF"/>
    <w:rsid w:val="00F24BFA"/>
    <w:rsid w:val="00F24D1F"/>
    <w:rsid w:val="00F24DC3"/>
    <w:rsid w:val="00F25100"/>
    <w:rsid w:val="00F25459"/>
    <w:rsid w:val="00F25478"/>
    <w:rsid w:val="00F25664"/>
    <w:rsid w:val="00F25818"/>
    <w:rsid w:val="00F259E9"/>
    <w:rsid w:val="00F25A1A"/>
    <w:rsid w:val="00F25A42"/>
    <w:rsid w:val="00F25D44"/>
    <w:rsid w:val="00F25EBC"/>
    <w:rsid w:val="00F26376"/>
    <w:rsid w:val="00F2638E"/>
    <w:rsid w:val="00F26564"/>
    <w:rsid w:val="00F26703"/>
    <w:rsid w:val="00F26898"/>
    <w:rsid w:val="00F26CA2"/>
    <w:rsid w:val="00F26DE4"/>
    <w:rsid w:val="00F270AB"/>
    <w:rsid w:val="00F27280"/>
    <w:rsid w:val="00F272F3"/>
    <w:rsid w:val="00F27359"/>
    <w:rsid w:val="00F2752A"/>
    <w:rsid w:val="00F27BAF"/>
    <w:rsid w:val="00F27CE8"/>
    <w:rsid w:val="00F27F24"/>
    <w:rsid w:val="00F301CD"/>
    <w:rsid w:val="00F30447"/>
    <w:rsid w:val="00F307D2"/>
    <w:rsid w:val="00F30AD7"/>
    <w:rsid w:val="00F319F5"/>
    <w:rsid w:val="00F322FC"/>
    <w:rsid w:val="00F327F6"/>
    <w:rsid w:val="00F32EAC"/>
    <w:rsid w:val="00F334F3"/>
    <w:rsid w:val="00F33612"/>
    <w:rsid w:val="00F33D18"/>
    <w:rsid w:val="00F34466"/>
    <w:rsid w:val="00F3494D"/>
    <w:rsid w:val="00F34A25"/>
    <w:rsid w:val="00F34E41"/>
    <w:rsid w:val="00F34F69"/>
    <w:rsid w:val="00F357D7"/>
    <w:rsid w:val="00F358B7"/>
    <w:rsid w:val="00F3597D"/>
    <w:rsid w:val="00F359C3"/>
    <w:rsid w:val="00F35D0F"/>
    <w:rsid w:val="00F36409"/>
    <w:rsid w:val="00F36ADA"/>
    <w:rsid w:val="00F36CAE"/>
    <w:rsid w:val="00F36CD1"/>
    <w:rsid w:val="00F36F27"/>
    <w:rsid w:val="00F36FFC"/>
    <w:rsid w:val="00F3703F"/>
    <w:rsid w:val="00F37631"/>
    <w:rsid w:val="00F3770E"/>
    <w:rsid w:val="00F37948"/>
    <w:rsid w:val="00F4006A"/>
    <w:rsid w:val="00F4099A"/>
    <w:rsid w:val="00F40B56"/>
    <w:rsid w:val="00F41088"/>
    <w:rsid w:val="00F41328"/>
    <w:rsid w:val="00F41366"/>
    <w:rsid w:val="00F4173E"/>
    <w:rsid w:val="00F41B2D"/>
    <w:rsid w:val="00F41CAE"/>
    <w:rsid w:val="00F41F08"/>
    <w:rsid w:val="00F41F29"/>
    <w:rsid w:val="00F4252F"/>
    <w:rsid w:val="00F42B76"/>
    <w:rsid w:val="00F42D4B"/>
    <w:rsid w:val="00F42F0F"/>
    <w:rsid w:val="00F42F1B"/>
    <w:rsid w:val="00F43069"/>
    <w:rsid w:val="00F43619"/>
    <w:rsid w:val="00F43844"/>
    <w:rsid w:val="00F43ECB"/>
    <w:rsid w:val="00F43F96"/>
    <w:rsid w:val="00F4447D"/>
    <w:rsid w:val="00F44759"/>
    <w:rsid w:val="00F447E5"/>
    <w:rsid w:val="00F44A73"/>
    <w:rsid w:val="00F44AB5"/>
    <w:rsid w:val="00F44B6E"/>
    <w:rsid w:val="00F44CE6"/>
    <w:rsid w:val="00F450F1"/>
    <w:rsid w:val="00F45104"/>
    <w:rsid w:val="00F4578E"/>
    <w:rsid w:val="00F45BC0"/>
    <w:rsid w:val="00F45DAB"/>
    <w:rsid w:val="00F45E19"/>
    <w:rsid w:val="00F45F00"/>
    <w:rsid w:val="00F4659C"/>
    <w:rsid w:val="00F466E6"/>
    <w:rsid w:val="00F46849"/>
    <w:rsid w:val="00F4697F"/>
    <w:rsid w:val="00F46AFD"/>
    <w:rsid w:val="00F46EF1"/>
    <w:rsid w:val="00F47078"/>
    <w:rsid w:val="00F47141"/>
    <w:rsid w:val="00F4722D"/>
    <w:rsid w:val="00F47377"/>
    <w:rsid w:val="00F474EF"/>
    <w:rsid w:val="00F47701"/>
    <w:rsid w:val="00F47920"/>
    <w:rsid w:val="00F4794B"/>
    <w:rsid w:val="00F4794F"/>
    <w:rsid w:val="00F47AB4"/>
    <w:rsid w:val="00F50564"/>
    <w:rsid w:val="00F5057D"/>
    <w:rsid w:val="00F505B7"/>
    <w:rsid w:val="00F5082C"/>
    <w:rsid w:val="00F50AA6"/>
    <w:rsid w:val="00F50C2C"/>
    <w:rsid w:val="00F51764"/>
    <w:rsid w:val="00F519B7"/>
    <w:rsid w:val="00F52278"/>
    <w:rsid w:val="00F522CA"/>
    <w:rsid w:val="00F524BD"/>
    <w:rsid w:val="00F5258B"/>
    <w:rsid w:val="00F52986"/>
    <w:rsid w:val="00F52D6E"/>
    <w:rsid w:val="00F52E13"/>
    <w:rsid w:val="00F534D7"/>
    <w:rsid w:val="00F5364D"/>
    <w:rsid w:val="00F53662"/>
    <w:rsid w:val="00F539D1"/>
    <w:rsid w:val="00F53B3E"/>
    <w:rsid w:val="00F53C5C"/>
    <w:rsid w:val="00F53FE4"/>
    <w:rsid w:val="00F540AC"/>
    <w:rsid w:val="00F54525"/>
    <w:rsid w:val="00F54629"/>
    <w:rsid w:val="00F54A4C"/>
    <w:rsid w:val="00F54B74"/>
    <w:rsid w:val="00F54BC7"/>
    <w:rsid w:val="00F54D70"/>
    <w:rsid w:val="00F550C3"/>
    <w:rsid w:val="00F551F2"/>
    <w:rsid w:val="00F5536E"/>
    <w:rsid w:val="00F55715"/>
    <w:rsid w:val="00F55858"/>
    <w:rsid w:val="00F55920"/>
    <w:rsid w:val="00F55CC5"/>
    <w:rsid w:val="00F56204"/>
    <w:rsid w:val="00F562DB"/>
    <w:rsid w:val="00F56686"/>
    <w:rsid w:val="00F56687"/>
    <w:rsid w:val="00F56BCA"/>
    <w:rsid w:val="00F570A3"/>
    <w:rsid w:val="00F574A8"/>
    <w:rsid w:val="00F574DB"/>
    <w:rsid w:val="00F5764F"/>
    <w:rsid w:val="00F5785E"/>
    <w:rsid w:val="00F578BC"/>
    <w:rsid w:val="00F605E0"/>
    <w:rsid w:val="00F60D5F"/>
    <w:rsid w:val="00F60EC0"/>
    <w:rsid w:val="00F61340"/>
    <w:rsid w:val="00F617AB"/>
    <w:rsid w:val="00F6187E"/>
    <w:rsid w:val="00F61AFB"/>
    <w:rsid w:val="00F61B21"/>
    <w:rsid w:val="00F61B59"/>
    <w:rsid w:val="00F61E2D"/>
    <w:rsid w:val="00F622C7"/>
    <w:rsid w:val="00F6239F"/>
    <w:rsid w:val="00F6248B"/>
    <w:rsid w:val="00F626D1"/>
    <w:rsid w:val="00F62E38"/>
    <w:rsid w:val="00F62FE1"/>
    <w:rsid w:val="00F6306B"/>
    <w:rsid w:val="00F635D0"/>
    <w:rsid w:val="00F635F4"/>
    <w:rsid w:val="00F636E4"/>
    <w:rsid w:val="00F63CDF"/>
    <w:rsid w:val="00F63E86"/>
    <w:rsid w:val="00F63ED3"/>
    <w:rsid w:val="00F63EF8"/>
    <w:rsid w:val="00F649EF"/>
    <w:rsid w:val="00F64E31"/>
    <w:rsid w:val="00F65765"/>
    <w:rsid w:val="00F6578A"/>
    <w:rsid w:val="00F657E3"/>
    <w:rsid w:val="00F65ADF"/>
    <w:rsid w:val="00F65BA8"/>
    <w:rsid w:val="00F6612A"/>
    <w:rsid w:val="00F6639E"/>
    <w:rsid w:val="00F6662E"/>
    <w:rsid w:val="00F66850"/>
    <w:rsid w:val="00F66B44"/>
    <w:rsid w:val="00F66F0A"/>
    <w:rsid w:val="00F671A1"/>
    <w:rsid w:val="00F67761"/>
    <w:rsid w:val="00F678E6"/>
    <w:rsid w:val="00F6792A"/>
    <w:rsid w:val="00F67D52"/>
    <w:rsid w:val="00F67F38"/>
    <w:rsid w:val="00F703A2"/>
    <w:rsid w:val="00F7104D"/>
    <w:rsid w:val="00F71898"/>
    <w:rsid w:val="00F71930"/>
    <w:rsid w:val="00F7193A"/>
    <w:rsid w:val="00F71C48"/>
    <w:rsid w:val="00F71D40"/>
    <w:rsid w:val="00F71E46"/>
    <w:rsid w:val="00F7205A"/>
    <w:rsid w:val="00F7205E"/>
    <w:rsid w:val="00F72431"/>
    <w:rsid w:val="00F7243D"/>
    <w:rsid w:val="00F7251F"/>
    <w:rsid w:val="00F72763"/>
    <w:rsid w:val="00F727EE"/>
    <w:rsid w:val="00F728DD"/>
    <w:rsid w:val="00F72E4B"/>
    <w:rsid w:val="00F7311B"/>
    <w:rsid w:val="00F73384"/>
    <w:rsid w:val="00F74067"/>
    <w:rsid w:val="00F7430D"/>
    <w:rsid w:val="00F74318"/>
    <w:rsid w:val="00F743F9"/>
    <w:rsid w:val="00F74817"/>
    <w:rsid w:val="00F74A1E"/>
    <w:rsid w:val="00F74BEF"/>
    <w:rsid w:val="00F75081"/>
    <w:rsid w:val="00F751CB"/>
    <w:rsid w:val="00F754BB"/>
    <w:rsid w:val="00F754D0"/>
    <w:rsid w:val="00F7561B"/>
    <w:rsid w:val="00F757E6"/>
    <w:rsid w:val="00F75905"/>
    <w:rsid w:val="00F75A00"/>
    <w:rsid w:val="00F75A7D"/>
    <w:rsid w:val="00F760A3"/>
    <w:rsid w:val="00F760D4"/>
    <w:rsid w:val="00F76A16"/>
    <w:rsid w:val="00F76B06"/>
    <w:rsid w:val="00F76F1C"/>
    <w:rsid w:val="00F770F6"/>
    <w:rsid w:val="00F772F0"/>
    <w:rsid w:val="00F77367"/>
    <w:rsid w:val="00F773ED"/>
    <w:rsid w:val="00F77FBD"/>
    <w:rsid w:val="00F8012F"/>
    <w:rsid w:val="00F801AD"/>
    <w:rsid w:val="00F804BA"/>
    <w:rsid w:val="00F80543"/>
    <w:rsid w:val="00F80558"/>
    <w:rsid w:val="00F8091F"/>
    <w:rsid w:val="00F80E97"/>
    <w:rsid w:val="00F81482"/>
    <w:rsid w:val="00F816FC"/>
    <w:rsid w:val="00F8212B"/>
    <w:rsid w:val="00F82481"/>
    <w:rsid w:val="00F830DE"/>
    <w:rsid w:val="00F8316E"/>
    <w:rsid w:val="00F8369E"/>
    <w:rsid w:val="00F83A1F"/>
    <w:rsid w:val="00F83CFE"/>
    <w:rsid w:val="00F83DD8"/>
    <w:rsid w:val="00F83F09"/>
    <w:rsid w:val="00F83F14"/>
    <w:rsid w:val="00F83F23"/>
    <w:rsid w:val="00F84797"/>
    <w:rsid w:val="00F84B5B"/>
    <w:rsid w:val="00F84FA7"/>
    <w:rsid w:val="00F85036"/>
    <w:rsid w:val="00F8559C"/>
    <w:rsid w:val="00F856A6"/>
    <w:rsid w:val="00F858B9"/>
    <w:rsid w:val="00F85A48"/>
    <w:rsid w:val="00F85B8A"/>
    <w:rsid w:val="00F85E92"/>
    <w:rsid w:val="00F86430"/>
    <w:rsid w:val="00F8679A"/>
    <w:rsid w:val="00F8691C"/>
    <w:rsid w:val="00F869B9"/>
    <w:rsid w:val="00F86F08"/>
    <w:rsid w:val="00F86FA0"/>
    <w:rsid w:val="00F874F3"/>
    <w:rsid w:val="00F87516"/>
    <w:rsid w:val="00F87F69"/>
    <w:rsid w:val="00F900F7"/>
    <w:rsid w:val="00F903AC"/>
    <w:rsid w:val="00F9080D"/>
    <w:rsid w:val="00F90AE4"/>
    <w:rsid w:val="00F9139B"/>
    <w:rsid w:val="00F913EB"/>
    <w:rsid w:val="00F91435"/>
    <w:rsid w:val="00F9171C"/>
    <w:rsid w:val="00F91ABE"/>
    <w:rsid w:val="00F91AEA"/>
    <w:rsid w:val="00F91CA4"/>
    <w:rsid w:val="00F92002"/>
    <w:rsid w:val="00F92293"/>
    <w:rsid w:val="00F9260F"/>
    <w:rsid w:val="00F92AD1"/>
    <w:rsid w:val="00F92CED"/>
    <w:rsid w:val="00F92D01"/>
    <w:rsid w:val="00F92E0D"/>
    <w:rsid w:val="00F936FC"/>
    <w:rsid w:val="00F938C5"/>
    <w:rsid w:val="00F939BA"/>
    <w:rsid w:val="00F93A6A"/>
    <w:rsid w:val="00F94084"/>
    <w:rsid w:val="00F940B7"/>
    <w:rsid w:val="00F940CD"/>
    <w:rsid w:val="00F94321"/>
    <w:rsid w:val="00F9441B"/>
    <w:rsid w:val="00F945D1"/>
    <w:rsid w:val="00F949F4"/>
    <w:rsid w:val="00F94B2A"/>
    <w:rsid w:val="00F94C16"/>
    <w:rsid w:val="00F94CD7"/>
    <w:rsid w:val="00F94EF3"/>
    <w:rsid w:val="00F952C9"/>
    <w:rsid w:val="00F95A22"/>
    <w:rsid w:val="00F95D31"/>
    <w:rsid w:val="00F95FE7"/>
    <w:rsid w:val="00F961B4"/>
    <w:rsid w:val="00F9663E"/>
    <w:rsid w:val="00F969F4"/>
    <w:rsid w:val="00F97CF9"/>
    <w:rsid w:val="00F97E9F"/>
    <w:rsid w:val="00F97FDC"/>
    <w:rsid w:val="00FA0462"/>
    <w:rsid w:val="00FA071A"/>
    <w:rsid w:val="00FA07B2"/>
    <w:rsid w:val="00FA0862"/>
    <w:rsid w:val="00FA0947"/>
    <w:rsid w:val="00FA09B8"/>
    <w:rsid w:val="00FA09D5"/>
    <w:rsid w:val="00FA0F9E"/>
    <w:rsid w:val="00FA1071"/>
    <w:rsid w:val="00FA16BF"/>
    <w:rsid w:val="00FA1AAD"/>
    <w:rsid w:val="00FA1F53"/>
    <w:rsid w:val="00FA2255"/>
    <w:rsid w:val="00FA22E3"/>
    <w:rsid w:val="00FA2355"/>
    <w:rsid w:val="00FA2526"/>
    <w:rsid w:val="00FA2817"/>
    <w:rsid w:val="00FA2934"/>
    <w:rsid w:val="00FA3076"/>
    <w:rsid w:val="00FA31C2"/>
    <w:rsid w:val="00FA32A4"/>
    <w:rsid w:val="00FA3651"/>
    <w:rsid w:val="00FA3DF7"/>
    <w:rsid w:val="00FA40CB"/>
    <w:rsid w:val="00FA413C"/>
    <w:rsid w:val="00FA43B4"/>
    <w:rsid w:val="00FA465B"/>
    <w:rsid w:val="00FA47C7"/>
    <w:rsid w:val="00FA4A93"/>
    <w:rsid w:val="00FA4C48"/>
    <w:rsid w:val="00FA50D3"/>
    <w:rsid w:val="00FA5535"/>
    <w:rsid w:val="00FA5D70"/>
    <w:rsid w:val="00FA5E33"/>
    <w:rsid w:val="00FA5EA2"/>
    <w:rsid w:val="00FA5EF2"/>
    <w:rsid w:val="00FA603B"/>
    <w:rsid w:val="00FA60E8"/>
    <w:rsid w:val="00FA6251"/>
    <w:rsid w:val="00FA7160"/>
    <w:rsid w:val="00FA7290"/>
    <w:rsid w:val="00FA74FB"/>
    <w:rsid w:val="00FA75C2"/>
    <w:rsid w:val="00FA76EE"/>
    <w:rsid w:val="00FA774B"/>
    <w:rsid w:val="00FA77EE"/>
    <w:rsid w:val="00FA7F74"/>
    <w:rsid w:val="00FB04D4"/>
    <w:rsid w:val="00FB050D"/>
    <w:rsid w:val="00FB0CA6"/>
    <w:rsid w:val="00FB11FC"/>
    <w:rsid w:val="00FB151C"/>
    <w:rsid w:val="00FB1657"/>
    <w:rsid w:val="00FB168F"/>
    <w:rsid w:val="00FB19D5"/>
    <w:rsid w:val="00FB1C1A"/>
    <w:rsid w:val="00FB1C32"/>
    <w:rsid w:val="00FB1C8A"/>
    <w:rsid w:val="00FB1D1E"/>
    <w:rsid w:val="00FB1D46"/>
    <w:rsid w:val="00FB1D87"/>
    <w:rsid w:val="00FB1DD3"/>
    <w:rsid w:val="00FB1FE8"/>
    <w:rsid w:val="00FB2CE3"/>
    <w:rsid w:val="00FB34CC"/>
    <w:rsid w:val="00FB3626"/>
    <w:rsid w:val="00FB3D8A"/>
    <w:rsid w:val="00FB3F74"/>
    <w:rsid w:val="00FB3FC0"/>
    <w:rsid w:val="00FB4284"/>
    <w:rsid w:val="00FB42F9"/>
    <w:rsid w:val="00FB4DEC"/>
    <w:rsid w:val="00FB4ED7"/>
    <w:rsid w:val="00FB4EF8"/>
    <w:rsid w:val="00FB566E"/>
    <w:rsid w:val="00FB56D1"/>
    <w:rsid w:val="00FB58F6"/>
    <w:rsid w:val="00FB59EB"/>
    <w:rsid w:val="00FB5EA4"/>
    <w:rsid w:val="00FB6287"/>
    <w:rsid w:val="00FB64FD"/>
    <w:rsid w:val="00FB6504"/>
    <w:rsid w:val="00FB6625"/>
    <w:rsid w:val="00FB6A52"/>
    <w:rsid w:val="00FB6C64"/>
    <w:rsid w:val="00FB6F6E"/>
    <w:rsid w:val="00FB6FE7"/>
    <w:rsid w:val="00FB76D8"/>
    <w:rsid w:val="00FB78AA"/>
    <w:rsid w:val="00FB7A1C"/>
    <w:rsid w:val="00FB7AA6"/>
    <w:rsid w:val="00FC017F"/>
    <w:rsid w:val="00FC02D1"/>
    <w:rsid w:val="00FC0483"/>
    <w:rsid w:val="00FC0506"/>
    <w:rsid w:val="00FC0664"/>
    <w:rsid w:val="00FC0767"/>
    <w:rsid w:val="00FC0972"/>
    <w:rsid w:val="00FC0A9C"/>
    <w:rsid w:val="00FC0ACF"/>
    <w:rsid w:val="00FC0B48"/>
    <w:rsid w:val="00FC109A"/>
    <w:rsid w:val="00FC116B"/>
    <w:rsid w:val="00FC11C6"/>
    <w:rsid w:val="00FC139B"/>
    <w:rsid w:val="00FC1438"/>
    <w:rsid w:val="00FC17EA"/>
    <w:rsid w:val="00FC2355"/>
    <w:rsid w:val="00FC23EF"/>
    <w:rsid w:val="00FC2430"/>
    <w:rsid w:val="00FC261D"/>
    <w:rsid w:val="00FC2A4C"/>
    <w:rsid w:val="00FC2A9A"/>
    <w:rsid w:val="00FC2B09"/>
    <w:rsid w:val="00FC2B2B"/>
    <w:rsid w:val="00FC2E14"/>
    <w:rsid w:val="00FC2E76"/>
    <w:rsid w:val="00FC32A1"/>
    <w:rsid w:val="00FC3450"/>
    <w:rsid w:val="00FC3578"/>
    <w:rsid w:val="00FC3983"/>
    <w:rsid w:val="00FC3C76"/>
    <w:rsid w:val="00FC3F00"/>
    <w:rsid w:val="00FC3F2B"/>
    <w:rsid w:val="00FC3F74"/>
    <w:rsid w:val="00FC41D9"/>
    <w:rsid w:val="00FC4228"/>
    <w:rsid w:val="00FC423E"/>
    <w:rsid w:val="00FC437B"/>
    <w:rsid w:val="00FC45BD"/>
    <w:rsid w:val="00FC45CD"/>
    <w:rsid w:val="00FC48EB"/>
    <w:rsid w:val="00FC491A"/>
    <w:rsid w:val="00FC4FA4"/>
    <w:rsid w:val="00FC5091"/>
    <w:rsid w:val="00FC5A08"/>
    <w:rsid w:val="00FC5DE6"/>
    <w:rsid w:val="00FC5F6E"/>
    <w:rsid w:val="00FC6254"/>
    <w:rsid w:val="00FC67A5"/>
    <w:rsid w:val="00FC67DC"/>
    <w:rsid w:val="00FC684B"/>
    <w:rsid w:val="00FC6EFA"/>
    <w:rsid w:val="00FC7BA7"/>
    <w:rsid w:val="00FC7D94"/>
    <w:rsid w:val="00FC7E34"/>
    <w:rsid w:val="00FC7EAB"/>
    <w:rsid w:val="00FD0006"/>
    <w:rsid w:val="00FD00CA"/>
    <w:rsid w:val="00FD05EF"/>
    <w:rsid w:val="00FD06E5"/>
    <w:rsid w:val="00FD0984"/>
    <w:rsid w:val="00FD09D6"/>
    <w:rsid w:val="00FD0A61"/>
    <w:rsid w:val="00FD12B7"/>
    <w:rsid w:val="00FD1B90"/>
    <w:rsid w:val="00FD1D91"/>
    <w:rsid w:val="00FD2224"/>
    <w:rsid w:val="00FD2487"/>
    <w:rsid w:val="00FD252F"/>
    <w:rsid w:val="00FD2AEC"/>
    <w:rsid w:val="00FD2E19"/>
    <w:rsid w:val="00FD314A"/>
    <w:rsid w:val="00FD37BA"/>
    <w:rsid w:val="00FD3B18"/>
    <w:rsid w:val="00FD3E2D"/>
    <w:rsid w:val="00FD4554"/>
    <w:rsid w:val="00FD46BC"/>
    <w:rsid w:val="00FD4709"/>
    <w:rsid w:val="00FD4744"/>
    <w:rsid w:val="00FD474E"/>
    <w:rsid w:val="00FD4FED"/>
    <w:rsid w:val="00FD5D73"/>
    <w:rsid w:val="00FD5EE0"/>
    <w:rsid w:val="00FD6280"/>
    <w:rsid w:val="00FD637C"/>
    <w:rsid w:val="00FD6718"/>
    <w:rsid w:val="00FD6D16"/>
    <w:rsid w:val="00FD7218"/>
    <w:rsid w:val="00FD72FF"/>
    <w:rsid w:val="00FD7314"/>
    <w:rsid w:val="00FD748E"/>
    <w:rsid w:val="00FD74E5"/>
    <w:rsid w:val="00FD780C"/>
    <w:rsid w:val="00FD7B27"/>
    <w:rsid w:val="00FD7E58"/>
    <w:rsid w:val="00FD7E9D"/>
    <w:rsid w:val="00FE0157"/>
    <w:rsid w:val="00FE0329"/>
    <w:rsid w:val="00FE0B04"/>
    <w:rsid w:val="00FE0EA0"/>
    <w:rsid w:val="00FE10E3"/>
    <w:rsid w:val="00FE138D"/>
    <w:rsid w:val="00FE178F"/>
    <w:rsid w:val="00FE1892"/>
    <w:rsid w:val="00FE230F"/>
    <w:rsid w:val="00FE2587"/>
    <w:rsid w:val="00FE28F2"/>
    <w:rsid w:val="00FE2C48"/>
    <w:rsid w:val="00FE2FB6"/>
    <w:rsid w:val="00FE32A2"/>
    <w:rsid w:val="00FE3417"/>
    <w:rsid w:val="00FE354C"/>
    <w:rsid w:val="00FE42EF"/>
    <w:rsid w:val="00FE474A"/>
    <w:rsid w:val="00FE4873"/>
    <w:rsid w:val="00FE49D9"/>
    <w:rsid w:val="00FE4A69"/>
    <w:rsid w:val="00FE4AD7"/>
    <w:rsid w:val="00FE4D29"/>
    <w:rsid w:val="00FE54E6"/>
    <w:rsid w:val="00FE5C35"/>
    <w:rsid w:val="00FE5CA1"/>
    <w:rsid w:val="00FE67E5"/>
    <w:rsid w:val="00FE69B1"/>
    <w:rsid w:val="00FE6B19"/>
    <w:rsid w:val="00FE6D49"/>
    <w:rsid w:val="00FE7911"/>
    <w:rsid w:val="00FE7B44"/>
    <w:rsid w:val="00FE7B78"/>
    <w:rsid w:val="00FE7C41"/>
    <w:rsid w:val="00FF0050"/>
    <w:rsid w:val="00FF012B"/>
    <w:rsid w:val="00FF04BB"/>
    <w:rsid w:val="00FF0597"/>
    <w:rsid w:val="00FF0677"/>
    <w:rsid w:val="00FF0749"/>
    <w:rsid w:val="00FF0D37"/>
    <w:rsid w:val="00FF0EE7"/>
    <w:rsid w:val="00FF125C"/>
    <w:rsid w:val="00FF1691"/>
    <w:rsid w:val="00FF1834"/>
    <w:rsid w:val="00FF1983"/>
    <w:rsid w:val="00FF1C73"/>
    <w:rsid w:val="00FF2064"/>
    <w:rsid w:val="00FF2866"/>
    <w:rsid w:val="00FF2D3E"/>
    <w:rsid w:val="00FF2E53"/>
    <w:rsid w:val="00FF2F14"/>
    <w:rsid w:val="00FF2F9C"/>
    <w:rsid w:val="00FF3610"/>
    <w:rsid w:val="00FF3679"/>
    <w:rsid w:val="00FF3AC5"/>
    <w:rsid w:val="00FF3B93"/>
    <w:rsid w:val="00FF3D57"/>
    <w:rsid w:val="00FF3DFD"/>
    <w:rsid w:val="00FF4138"/>
    <w:rsid w:val="00FF4162"/>
    <w:rsid w:val="00FF433E"/>
    <w:rsid w:val="00FF447A"/>
    <w:rsid w:val="00FF47E5"/>
    <w:rsid w:val="00FF4850"/>
    <w:rsid w:val="00FF4ACD"/>
    <w:rsid w:val="00FF4B03"/>
    <w:rsid w:val="00FF4F15"/>
    <w:rsid w:val="00FF51C6"/>
    <w:rsid w:val="00FF53DA"/>
    <w:rsid w:val="00FF5D0D"/>
    <w:rsid w:val="00FF5D15"/>
    <w:rsid w:val="00FF5D48"/>
    <w:rsid w:val="00FF5DA3"/>
    <w:rsid w:val="00FF5FAF"/>
    <w:rsid w:val="00FF61E9"/>
    <w:rsid w:val="00FF6988"/>
    <w:rsid w:val="00FF6B1B"/>
    <w:rsid w:val="00FF704B"/>
    <w:rsid w:val="00FF721E"/>
    <w:rsid w:val="00FF75D4"/>
    <w:rsid w:val="00FF7B7B"/>
    <w:rsid w:val="00FF7CAA"/>
    <w:rsid w:val="17874908"/>
    <w:rsid w:val="1BF27AD5"/>
    <w:rsid w:val="26A06C26"/>
    <w:rsid w:val="2AF07E16"/>
    <w:rsid w:val="3D471484"/>
    <w:rsid w:val="4FBA028C"/>
    <w:rsid w:val="56C2E1F4"/>
    <w:rsid w:val="5F8068C8"/>
    <w:rsid w:val="6592B9F0"/>
    <w:rsid w:val="6B1DA9DE"/>
    <w:rsid w:val="705BC919"/>
    <w:rsid w:val="7412E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3B49D8"/>
  <w15:docId w15:val="{9857AA3B-0325-4C71-8116-16516BF4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/>
    <w:lsdException w:name="heading 5" w:locked="0" w:qFormat="1"/>
    <w:lsdException w:name="heading 6" w:locked="0"/>
    <w:lsdException w:name="heading 7" w:locked="0" w:semiHidden="1" w:unhideWhenUsed="1"/>
    <w:lsdException w:name="heading 8" w:locked="0" w:semiHidden="1" w:unhideWhenUsed="1"/>
    <w:lsdException w:name="heading 9" w:locked="0" w:semiHidden="1" w:unhideWhenUsed="1"/>
    <w:lsdException w:name="index 1" w:locked="0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nhideWhenUsed="1"/>
    <w:lsdException w:name="toc 8" w:locked="0" w:semiHidden="1" w:unhideWhenUsed="1"/>
    <w:lsdException w:name="toc 9" w:locked="0" w:semiHidden="1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iPriority="99" w:unhideWhenUsed="1"/>
    <w:lsdException w:name="index heading" w:locked="0" w:semiHidden="1" w:unhideWhenUsed="1"/>
    <w:lsdException w:name="caption" w:locked="0" w:semiHidden="1" w:unhideWhenUsed="1"/>
    <w:lsdException w:name="table of figures" w:locked="0" w:semiHidden="1" w:uiPriority="99" w:unhideWhenUsed="1"/>
    <w:lsdException w:name="envelope address" w:locked="0" w:semiHidden="1" w:unhideWhenUsed="1"/>
    <w:lsdException w:name="envelope return" w:locked="0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 w:qFormat="1"/>
    <w:lsdException w:name="List Number" w:locked="0"/>
    <w:lsdException w:name="List 2" w:locked="0" w:semiHidden="1" w:unhideWhenUsed="1"/>
    <w:lsdException w:name="List 3" w:locked="0" w:semiHidden="1" w:unhideWhenUsed="1"/>
    <w:lsdException w:name="List 4" w:locked="0"/>
    <w:lsdException w:name="List 5" w:locked="0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qFormat="1"/>
    <w:lsdException w:name="Closing" w:locked="0" w:semiHidden="1" w:unhideWhenUsed="1"/>
    <w:lsdException w:name="Signature" w:locked="0" w:semiHidden="1" w:unhideWhenUsed="1"/>
    <w:lsdException w:name="Default Paragraph Font" w:locked="0" w:semiHidden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locked="0" w:semiHidden="1" w:unhideWhenUsed="1"/>
    <w:lsdException w:name="Subtitle" w:locked="0"/>
    <w:lsdException w:name="Salutation" w:locked="0"/>
    <w:lsdException w:name="Date" w:locked="0"/>
    <w:lsdException w:name="Body Text First Indent" w:locked="0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semiHidden="1" w:uiPriority="99" w:unhideWhenUsed="1"/>
    <w:lsdException w:name="FollowedHyperlink" w:locked="0" w:semiHidden="1" w:unhideWhenUsed="1"/>
    <w:lsdException w:name="Strong" w:locked="0" w:qFormat="1"/>
    <w:lsdException w:name="Emphasis" w:locked="0"/>
    <w:lsdException w:name="Document Map" w:semiHidden="1" w:unhideWhenUsed="1"/>
    <w:lsdException w:name="Plain Text" w:locked="0" w:semiHidden="1" w:unhideWhenUsed="1"/>
    <w:lsdException w:name="E-mail Signature" w:locked="0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iPriority="99" w:unhideWhenUsed="1"/>
    <w:lsdException w:name="HTML Acronym" w:locked="0" w:semiHidden="1" w:unhideWhenUsed="1"/>
    <w:lsdException w:name="HTML Address" w:locked="0" w:semiHidden="1" w:unhideWhenUsed="1"/>
    <w:lsdException w:name="HTML Cite" w:locked="0" w:semiHidden="1" w:unhideWhenUsed="1"/>
    <w:lsdException w:name="HTML Code" w:locked="0" w:semiHidden="1" w:unhideWhenUsed="1"/>
    <w:lsdException w:name="HTML Definition" w:locked="0" w:semiHidden="1" w:unhideWhenUsed="1"/>
    <w:lsdException w:name="HTML Keyboard" w:locked="0" w:semiHidden="1" w:unhideWhenUsed="1"/>
    <w:lsdException w:name="HTML Preformatted" w:locked="0" w:semiHidden="1" w:unhideWhenUsed="1"/>
    <w:lsdException w:name="HTML Sample" w:locked="0" w:semiHidden="1" w:unhideWhenUsed="1"/>
    <w:lsdException w:name="HTML Typewriter" w:locked="0" w:semiHidden="1" w:unhideWhenUsed="1"/>
    <w:lsdException w:name="HTML Variable" w:locked="0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locked="0" w:semiHidden="1" w:unhideWhenUsed="1"/>
    <w:lsdException w:name="Outline List 2" w:locked="0" w:semiHidden="1" w:unhideWhenUsed="1"/>
    <w:lsdException w:name="Outline List 3" w:locked="0" w:semiHidden="1" w:unhideWhenUsed="1"/>
    <w:lsdException w:name="Table Simple 1" w:locked="0" w:semiHidden="1" w:unhideWhenUsed="1"/>
    <w:lsdException w:name="Table Simple 2" w:locked="0" w:semiHidden="1" w:unhideWhenUsed="1"/>
    <w:lsdException w:name="Table Simple 3" w:locked="0" w:semiHidden="1" w:unhideWhenUsed="1"/>
    <w:lsdException w:name="Table Classic 1" w:locked="0" w:semiHidden="1" w:unhideWhenUsed="1"/>
    <w:lsdException w:name="Table Classic 2" w:locked="0" w:semiHidden="1" w:unhideWhenUsed="1"/>
    <w:lsdException w:name="Table Classic 3" w:locked="0" w:semiHidden="1" w:unhideWhenUsed="1"/>
    <w:lsdException w:name="Table Classic 4" w:locked="0" w:semiHidden="1" w:unhideWhenUsed="1"/>
    <w:lsdException w:name="Table Colorful 1" w:locked="0" w:semiHidden="1" w:unhideWhenUsed="1"/>
    <w:lsdException w:name="Table Colorful 2" w:locked="0" w:semiHidden="1" w:unhideWhenUsed="1"/>
    <w:lsdException w:name="Table Colorful 3" w:locked="0" w:semiHidden="1" w:unhideWhenUsed="1"/>
    <w:lsdException w:name="Table Columns 1" w:locked="0" w:semiHidden="1" w:unhideWhenUsed="1"/>
    <w:lsdException w:name="Table Columns 2" w:locked="0" w:semiHidden="1" w:unhideWhenUsed="1"/>
    <w:lsdException w:name="Table Columns 3" w:locked="0" w:semiHidden="1" w:unhideWhenUsed="1"/>
    <w:lsdException w:name="Table Columns 4" w:locked="0" w:semiHidden="1" w:unhideWhenUsed="1"/>
    <w:lsdException w:name="Table Columns 5" w:locked="0" w:semiHidden="1" w:unhideWhenUsed="1"/>
    <w:lsdException w:name="Table Grid 1" w:locked="0" w:semiHidden="1" w:unhideWhenUsed="1"/>
    <w:lsdException w:name="Table Grid 2" w:locked="0" w:semiHidden="1" w:unhideWhenUsed="1"/>
    <w:lsdException w:name="Table Grid 3" w:locked="0" w:semiHidden="1" w:unhideWhenUsed="1"/>
    <w:lsdException w:name="Table Grid 4" w:locked="0" w:semiHidden="1" w:unhideWhenUsed="1"/>
    <w:lsdException w:name="Table Grid 5" w:locked="0" w:semiHidden="1" w:unhideWhenUsed="1"/>
    <w:lsdException w:name="Table Grid 6" w:locked="0" w:semiHidden="1" w:unhideWhenUsed="1"/>
    <w:lsdException w:name="Table Grid 7" w:locked="0" w:semiHidden="1" w:unhideWhenUsed="1"/>
    <w:lsdException w:name="Table Grid 8" w:locked="0" w:semiHidden="1" w:unhideWhenUsed="1"/>
    <w:lsdException w:name="Table List 1" w:locked="0" w:semiHidden="1" w:unhideWhenUsed="1"/>
    <w:lsdException w:name="Table List 2" w:locked="0" w:semiHidden="1" w:unhideWhenUsed="1"/>
    <w:lsdException w:name="Table List 3" w:locked="0" w:semiHidden="1" w:unhideWhenUsed="1"/>
    <w:lsdException w:name="Table List 4" w:locked="0" w:semiHidden="1" w:unhideWhenUsed="1"/>
    <w:lsdException w:name="Table List 5" w:locked="0" w:semiHidden="1" w:unhideWhenUsed="1"/>
    <w:lsdException w:name="Table List 6" w:locked="0" w:semiHidden="1" w:unhideWhenUsed="1"/>
    <w:lsdException w:name="Table List 7" w:locked="0" w:semiHidden="1" w:unhideWhenUsed="1"/>
    <w:lsdException w:name="Table List 8" w:locked="0" w:semiHidden="1" w:unhideWhenUsed="1"/>
    <w:lsdException w:name="Table 3D effects 1" w:locked="0" w:semiHidden="1" w:unhideWhenUsed="1"/>
    <w:lsdException w:name="Table 3D effects 2" w:locked="0" w:semiHidden="1" w:unhideWhenUsed="1"/>
    <w:lsdException w:name="Table 3D effects 3" w:locked="0" w:semiHidden="1" w:unhideWhenUsed="1"/>
    <w:lsdException w:name="Table Contemporary" w:locked="0" w:semiHidden="1" w:unhideWhenUsed="1"/>
    <w:lsdException w:name="Table Elegant" w:locked="0" w:semiHidden="1" w:unhideWhenUsed="1"/>
    <w:lsdException w:name="Table Professional" w:locked="0" w:semiHidden="1" w:unhideWhenUsed="1"/>
    <w:lsdException w:name="Table Subtle 1" w:locked="0" w:semiHidden="1" w:unhideWhenUsed="1"/>
    <w:lsdException w:name="Table Subtle 2" w:locked="0" w:semiHidden="1" w:unhideWhenUsed="1"/>
    <w:lsdException w:name="Table Web 1" w:locked="0" w:semiHidden="1" w:unhideWhenUsed="1"/>
    <w:lsdException w:name="Table Web 2" w:locked="0" w:semiHidden="1" w:unhideWhenUsed="1"/>
    <w:lsdException w:name="Table Web 3" w:locked="0" w:semiHidden="1" w:unhideWhenUsed="1"/>
    <w:lsdException w:name="Balloon Text" w:locked="0" w:semiHidden="1" w:unhideWhenUsed="1"/>
    <w:lsdException w:name="Table Grid" w:locked="0"/>
    <w:lsdException w:name="Table Theme" w:locked="0" w:semiHidden="1" w:unhideWhenUsed="1"/>
    <w:lsdException w:name="Placeholder Text" w:locked="0" w:semiHidden="1" w:uiPriority="99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  <w:lsdException w:name="Smart Link" w:locked="0" w:semiHidden="1" w:uiPriority="99" w:unhideWhenUsed="1"/>
  </w:latentStyles>
  <w:style w:type="paragraph" w:default="1" w:styleId="Normal">
    <w:name w:val="Normal"/>
    <w:qFormat/>
    <w:rsid w:val="005C7696"/>
    <w:pPr>
      <w:spacing w:line="360" w:lineRule="auto"/>
      <w:jc w:val="both"/>
    </w:pPr>
    <w:rPr>
      <w:sz w:val="22"/>
      <w:szCs w:val="24"/>
      <w:lang w:eastAsia="fr-FR"/>
    </w:rPr>
  </w:style>
  <w:style w:type="paragraph" w:styleId="Titre1">
    <w:name w:val="heading 1"/>
    <w:basedOn w:val="Normal"/>
    <w:next w:val="Normal"/>
    <w:autoRedefine/>
    <w:qFormat/>
    <w:locked/>
    <w:rsid w:val="001111D7"/>
    <w:pPr>
      <w:keepNext/>
      <w:numPr>
        <w:numId w:val="47"/>
      </w:numPr>
      <w:spacing w:line="720" w:lineRule="auto"/>
      <w:jc w:val="center"/>
      <w:outlineLvl w:val="0"/>
    </w:pPr>
    <w:rPr>
      <w:b/>
      <w:bCs/>
      <w:caps/>
      <w:kern w:val="32"/>
    </w:rPr>
  </w:style>
  <w:style w:type="paragraph" w:styleId="Titre2">
    <w:name w:val="heading 2"/>
    <w:basedOn w:val="Normal"/>
    <w:next w:val="Normal"/>
    <w:autoRedefine/>
    <w:qFormat/>
    <w:locked/>
    <w:rsid w:val="003A0442"/>
    <w:pPr>
      <w:keepNext/>
      <w:numPr>
        <w:ilvl w:val="1"/>
        <w:numId w:val="47"/>
      </w:numPr>
      <w:tabs>
        <w:tab w:val="left" w:pos="1053"/>
      </w:tabs>
      <w:spacing w:after="360" w:line="240" w:lineRule="auto"/>
      <w:outlineLvl w:val="1"/>
    </w:pPr>
    <w:rPr>
      <w:rFonts w:cs="Arial"/>
      <w:b/>
      <w:bCs/>
      <w:iCs/>
      <w:szCs w:val="28"/>
    </w:rPr>
  </w:style>
  <w:style w:type="paragraph" w:styleId="Titre3">
    <w:name w:val="heading 3"/>
    <w:basedOn w:val="Normal"/>
    <w:next w:val="Normal"/>
    <w:autoRedefine/>
    <w:qFormat/>
    <w:locked/>
    <w:rsid w:val="00325203"/>
    <w:pPr>
      <w:keepNext/>
      <w:numPr>
        <w:ilvl w:val="2"/>
        <w:numId w:val="47"/>
      </w:numPr>
      <w:tabs>
        <w:tab w:val="left" w:pos="1053"/>
      </w:tabs>
      <w:spacing w:after="240" w:line="240" w:lineRule="auto"/>
      <w:outlineLvl w:val="2"/>
    </w:pPr>
    <w:rPr>
      <w:rFonts w:cs="Arial"/>
      <w:b/>
      <w:bCs/>
      <w:szCs w:val="26"/>
    </w:rPr>
  </w:style>
  <w:style w:type="paragraph" w:styleId="Titre4">
    <w:name w:val="heading 4"/>
    <w:basedOn w:val="Normal"/>
    <w:next w:val="Normal"/>
    <w:autoRedefine/>
    <w:locked/>
    <w:rsid w:val="00041F9B"/>
    <w:pPr>
      <w:keepNext/>
      <w:numPr>
        <w:ilvl w:val="3"/>
        <w:numId w:val="43"/>
      </w:numPr>
      <w:tabs>
        <w:tab w:val="left" w:pos="1008"/>
        <w:tab w:val="num" w:pos="1440"/>
      </w:tabs>
      <w:spacing w:after="480" w:line="240" w:lineRule="auto"/>
      <w:ind w:left="1440" w:hanging="360"/>
      <w:outlineLvl w:val="3"/>
    </w:pPr>
    <w:rPr>
      <w:b/>
      <w:bCs/>
    </w:rPr>
  </w:style>
  <w:style w:type="paragraph" w:styleId="Titre5">
    <w:name w:val="heading 5"/>
    <w:basedOn w:val="Normal"/>
    <w:next w:val="Normal"/>
    <w:link w:val="Titre5Car"/>
    <w:autoRedefine/>
    <w:qFormat/>
    <w:locked/>
    <w:rsid w:val="003C432E"/>
    <w:pPr>
      <w:spacing w:after="480" w:line="240" w:lineRule="auto"/>
      <w:ind w:left="6804" w:hanging="6804"/>
      <w:jc w:val="center"/>
      <w:outlineLvl w:val="4"/>
    </w:pPr>
    <w:rPr>
      <w:b/>
      <w:bCs/>
      <w:caps/>
    </w:rPr>
  </w:style>
  <w:style w:type="paragraph" w:styleId="Titre6">
    <w:name w:val="heading 6"/>
    <w:basedOn w:val="Normal"/>
    <w:next w:val="Normal"/>
    <w:locked/>
    <w:rsid w:val="005E1A8F"/>
    <w:pPr>
      <w:numPr>
        <w:ilvl w:val="5"/>
        <w:numId w:val="22"/>
      </w:numPr>
      <w:tabs>
        <w:tab w:val="num" w:pos="1200"/>
      </w:tabs>
      <w:spacing w:before="240" w:line="720" w:lineRule="auto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locked/>
    <w:rsid w:val="0071408F"/>
    <w:pPr>
      <w:numPr>
        <w:ilvl w:val="6"/>
        <w:numId w:val="22"/>
      </w:numPr>
      <w:tabs>
        <w:tab w:val="clear" w:pos="1440"/>
        <w:tab w:val="num" w:pos="1560"/>
      </w:tabs>
      <w:spacing w:before="240" w:after="60"/>
      <w:outlineLvl w:val="6"/>
    </w:pPr>
  </w:style>
  <w:style w:type="paragraph" w:styleId="Titre8">
    <w:name w:val="heading 8"/>
    <w:basedOn w:val="Normal"/>
    <w:next w:val="Normal"/>
    <w:locked/>
    <w:rsid w:val="0071408F"/>
    <w:pPr>
      <w:numPr>
        <w:ilvl w:val="7"/>
        <w:numId w:val="22"/>
      </w:numPr>
      <w:tabs>
        <w:tab w:val="clear" w:pos="4320"/>
        <w:tab w:val="num" w:pos="4440"/>
      </w:tabs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ocked/>
    <w:rsid w:val="0071408F"/>
    <w:pPr>
      <w:numPr>
        <w:ilvl w:val="8"/>
        <w:numId w:val="22"/>
      </w:numPr>
      <w:tabs>
        <w:tab w:val="num" w:pos="5160"/>
      </w:tabs>
      <w:spacing w:before="240" w:after="60"/>
      <w:outlineLvl w:val="8"/>
    </w:pPr>
    <w:rPr>
      <w:rFonts w:ascii="Arial" w:hAnsi="Arial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S1TITRE">
    <w:name w:val="ÉTS 1 (TITRE)"/>
    <w:next w:val="Normal"/>
    <w:autoRedefine/>
    <w:semiHidden/>
    <w:rsid w:val="00BF0299"/>
    <w:pPr>
      <w:tabs>
        <w:tab w:val="left" w:pos="600"/>
      </w:tabs>
      <w:spacing w:before="480" w:after="240"/>
    </w:pPr>
    <w:rPr>
      <w:rFonts w:ascii="Bookman Old Style" w:hAnsi="Bookman Old Style"/>
      <w:b/>
      <w:caps/>
      <w:sz w:val="28"/>
      <w:lang w:eastAsia="fr-FR"/>
    </w:rPr>
  </w:style>
  <w:style w:type="paragraph" w:customStyle="1" w:styleId="Textebookman11">
    <w:name w:val="Texte bookman 11"/>
    <w:basedOn w:val="Normal"/>
    <w:autoRedefine/>
    <w:semiHidden/>
    <w:locked/>
    <w:rsid w:val="00BF0299"/>
    <w:rPr>
      <w:rFonts w:ascii="Bookman Old Style" w:hAnsi="Bookman Old Style"/>
    </w:rPr>
  </w:style>
  <w:style w:type="paragraph" w:styleId="Retraitcorpsdetexte">
    <w:name w:val="Body Text Indent"/>
    <w:basedOn w:val="Normal"/>
    <w:semiHidden/>
    <w:locked/>
    <w:rsid w:val="00BF0299"/>
    <w:pPr>
      <w:ind w:left="1440"/>
    </w:pPr>
    <w:rPr>
      <w:rFonts w:ascii="Bookman Old Style" w:hAnsi="Bookman Old Style"/>
    </w:rPr>
  </w:style>
  <w:style w:type="paragraph" w:customStyle="1" w:styleId="TS2TITRE">
    <w:name w:val="ÉTS 2 (TITRE)"/>
    <w:next w:val="Normal"/>
    <w:autoRedefine/>
    <w:semiHidden/>
    <w:rsid w:val="00BF0299"/>
    <w:pPr>
      <w:keepNext/>
      <w:widowControl w:val="0"/>
      <w:spacing w:before="240" w:after="240"/>
      <w:ind w:firstLine="706"/>
    </w:pPr>
    <w:rPr>
      <w:rFonts w:ascii="Bookman Old Style" w:hAnsi="Bookman Old Style"/>
      <w:b/>
      <w:sz w:val="22"/>
      <w:lang w:eastAsia="fr-FR"/>
    </w:rPr>
  </w:style>
  <w:style w:type="paragraph" w:customStyle="1" w:styleId="Style2">
    <w:name w:val="Style2"/>
    <w:basedOn w:val="StyleTitre212ptNonItalique"/>
    <w:next w:val="Normal"/>
    <w:semiHidden/>
    <w:locked/>
    <w:rsid w:val="007C127E"/>
    <w:pPr>
      <w:tabs>
        <w:tab w:val="clear" w:pos="360"/>
      </w:tabs>
      <w:spacing w:after="480" w:line="240" w:lineRule="auto"/>
      <w:ind w:left="0" w:firstLine="0"/>
    </w:pPr>
    <w:rPr>
      <w:bCs w:val="0"/>
    </w:rPr>
  </w:style>
  <w:style w:type="paragraph" w:customStyle="1" w:styleId="StyleTitre212ptNonItalique">
    <w:name w:val="Style Titre 2 + 12 pt Non Italique"/>
    <w:basedOn w:val="Titre2"/>
    <w:autoRedefine/>
    <w:semiHidden/>
    <w:locked/>
    <w:rsid w:val="007C127E"/>
    <w:pPr>
      <w:numPr>
        <w:ilvl w:val="0"/>
        <w:numId w:val="0"/>
      </w:numPr>
      <w:tabs>
        <w:tab w:val="num" w:pos="360"/>
      </w:tabs>
      <w:spacing w:after="0" w:line="480" w:lineRule="auto"/>
      <w:ind w:left="720" w:hanging="360"/>
      <w:outlineLvl w:val="0"/>
    </w:pPr>
    <w:rPr>
      <w:rFonts w:cs="Times New Roman"/>
      <w:i/>
      <w:iCs w:val="0"/>
      <w:szCs w:val="24"/>
    </w:rPr>
  </w:style>
  <w:style w:type="paragraph" w:styleId="TM1">
    <w:name w:val="toc 1"/>
    <w:basedOn w:val="Normal"/>
    <w:next w:val="Normal"/>
    <w:autoRedefine/>
    <w:uiPriority w:val="39"/>
    <w:locked/>
    <w:rsid w:val="002C51BE"/>
    <w:pPr>
      <w:tabs>
        <w:tab w:val="right" w:leader="dot" w:pos="9000"/>
      </w:tabs>
      <w:spacing w:line="240" w:lineRule="auto"/>
      <w:jc w:val="left"/>
    </w:pPr>
    <w:rPr>
      <w:caps/>
      <w:noProof/>
    </w:rPr>
  </w:style>
  <w:style w:type="paragraph" w:styleId="En-tte">
    <w:name w:val="header"/>
    <w:basedOn w:val="Normal"/>
    <w:semiHidden/>
    <w:locked/>
    <w:rsid w:val="00BF0299"/>
    <w:pPr>
      <w:tabs>
        <w:tab w:val="center" w:pos="4536"/>
        <w:tab w:val="right" w:pos="9072"/>
      </w:tabs>
    </w:pPr>
  </w:style>
  <w:style w:type="character" w:styleId="Lienhypertexte">
    <w:name w:val="Hyperlink"/>
    <w:uiPriority w:val="99"/>
    <w:locked/>
    <w:rsid w:val="00BF0299"/>
    <w:rPr>
      <w:color w:val="0000FF"/>
      <w:u w:val="single"/>
    </w:rPr>
  </w:style>
  <w:style w:type="character" w:styleId="Numrodepage">
    <w:name w:val="page number"/>
    <w:basedOn w:val="Policepardfaut"/>
    <w:semiHidden/>
    <w:locked/>
    <w:rsid w:val="00BF0299"/>
  </w:style>
  <w:style w:type="paragraph" w:styleId="Pieddepage">
    <w:name w:val="footer"/>
    <w:basedOn w:val="Normal"/>
    <w:link w:val="PieddepageCar"/>
    <w:uiPriority w:val="99"/>
    <w:locked/>
    <w:rsid w:val="00BF0299"/>
    <w:pPr>
      <w:tabs>
        <w:tab w:val="center" w:pos="4536"/>
        <w:tab w:val="right" w:pos="9072"/>
      </w:tabs>
    </w:pPr>
  </w:style>
  <w:style w:type="paragraph" w:customStyle="1" w:styleId="Sous-titreTS">
    <w:name w:val="Sous-titre ÉTS"/>
    <w:basedOn w:val="Normal"/>
    <w:next w:val="Normal"/>
    <w:semiHidden/>
    <w:rsid w:val="00BF0299"/>
    <w:pPr>
      <w:tabs>
        <w:tab w:val="left" w:pos="1412"/>
      </w:tabs>
      <w:spacing w:line="720" w:lineRule="auto"/>
    </w:pPr>
    <w:rPr>
      <w:b/>
    </w:rPr>
  </w:style>
  <w:style w:type="paragraph" w:styleId="Textedebulles">
    <w:name w:val="Balloon Text"/>
    <w:basedOn w:val="Normal"/>
    <w:semiHidden/>
    <w:locked/>
    <w:rsid w:val="00BF0299"/>
    <w:rPr>
      <w:rFonts w:ascii="Tahoma" w:hAnsi="Tahoma" w:cs="Tahoma"/>
      <w:sz w:val="16"/>
      <w:szCs w:val="16"/>
    </w:rPr>
  </w:style>
  <w:style w:type="paragraph" w:customStyle="1" w:styleId="TITRETS">
    <w:name w:val="TITRE ÉTS"/>
    <w:basedOn w:val="Normal"/>
    <w:next w:val="Normal"/>
    <w:link w:val="TITRETSCar"/>
    <w:semiHidden/>
    <w:rsid w:val="00BF0299"/>
    <w:pPr>
      <w:jc w:val="center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locked/>
    <w:rsid w:val="00196555"/>
    <w:pPr>
      <w:tabs>
        <w:tab w:val="right" w:leader="dot" w:pos="9000"/>
      </w:tabs>
      <w:spacing w:line="240" w:lineRule="auto"/>
      <w:ind w:left="720" w:hanging="720"/>
    </w:pPr>
  </w:style>
  <w:style w:type="character" w:styleId="Accentuation">
    <w:name w:val="Emphasis"/>
    <w:locked/>
    <w:rsid w:val="00C05D8E"/>
    <w:rPr>
      <w:i/>
      <w:iCs/>
    </w:rPr>
  </w:style>
  <w:style w:type="character" w:styleId="AcronymeHTML">
    <w:name w:val="HTML Acronym"/>
    <w:basedOn w:val="Policepardfaut"/>
    <w:semiHidden/>
    <w:locked/>
    <w:rsid w:val="00C05D8E"/>
  </w:style>
  <w:style w:type="paragraph" w:styleId="Adressedestinataire">
    <w:name w:val="envelope address"/>
    <w:basedOn w:val="Normal"/>
    <w:semiHidden/>
    <w:locked/>
    <w:rsid w:val="00C05D8E"/>
    <w:pPr>
      <w:framePr w:w="7938" w:h="1985" w:hRule="exact" w:hSpace="141" w:wrap="auto" w:hAnchor="page" w:xAlign="center" w:yAlign="bottom"/>
      <w:ind w:left="2835"/>
    </w:pPr>
    <w:rPr>
      <w:rFonts w:ascii="Arial" w:hAnsi="Arial" w:cs="Arial"/>
    </w:rPr>
  </w:style>
  <w:style w:type="paragraph" w:styleId="Adresseexpditeur">
    <w:name w:val="envelope return"/>
    <w:basedOn w:val="Normal"/>
    <w:semiHidden/>
    <w:locked/>
    <w:rsid w:val="00C05D8E"/>
    <w:rPr>
      <w:rFonts w:ascii="Arial" w:hAnsi="Arial" w:cs="Arial"/>
      <w:sz w:val="20"/>
      <w:szCs w:val="20"/>
    </w:rPr>
  </w:style>
  <w:style w:type="paragraph" w:styleId="AdresseHTML">
    <w:name w:val="HTML Address"/>
    <w:basedOn w:val="Normal"/>
    <w:semiHidden/>
    <w:locked/>
    <w:rsid w:val="00C05D8E"/>
    <w:rPr>
      <w:i/>
      <w:iCs/>
    </w:rPr>
  </w:style>
  <w:style w:type="numbering" w:styleId="ArticleSection">
    <w:name w:val="Outline List 3"/>
    <w:basedOn w:val="Aucuneliste"/>
    <w:semiHidden/>
    <w:rsid w:val="00C05D8E"/>
    <w:pPr>
      <w:numPr>
        <w:numId w:val="24"/>
      </w:numPr>
    </w:pPr>
  </w:style>
  <w:style w:type="character" w:styleId="CitationHTML">
    <w:name w:val="HTML Cite"/>
    <w:semiHidden/>
    <w:locked/>
    <w:rsid w:val="00C05D8E"/>
    <w:rPr>
      <w:i/>
      <w:iCs/>
    </w:rPr>
  </w:style>
  <w:style w:type="table" w:styleId="Tableauclassique1">
    <w:name w:val="Table Classic 1"/>
    <w:basedOn w:val="TableauNormal"/>
    <w:semiHidden/>
    <w:locked/>
    <w:rsid w:val="00C05D8E"/>
    <w:pPr>
      <w:spacing w:line="36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locked/>
    <w:rsid w:val="00C05D8E"/>
    <w:pPr>
      <w:spacing w:line="36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locked/>
    <w:rsid w:val="00C05D8E"/>
    <w:pPr>
      <w:spacing w:line="36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locked/>
    <w:rsid w:val="00C05D8E"/>
    <w:pPr>
      <w:spacing w:line="36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semiHidden/>
    <w:locked/>
    <w:rsid w:val="00C05D8E"/>
    <w:rPr>
      <w:rFonts w:ascii="Courier New" w:hAnsi="Courier New" w:cs="Courier New"/>
      <w:sz w:val="20"/>
      <w:szCs w:val="20"/>
    </w:rPr>
  </w:style>
  <w:style w:type="character" w:styleId="CodeHTML">
    <w:name w:val="HTML Code"/>
    <w:semiHidden/>
    <w:locked/>
    <w:rsid w:val="00C05D8E"/>
    <w:rPr>
      <w:rFonts w:ascii="Courier New" w:hAnsi="Courier New" w:cs="Courier New"/>
      <w:sz w:val="20"/>
      <w:szCs w:val="20"/>
    </w:rPr>
  </w:style>
  <w:style w:type="table" w:styleId="Colonnesdetableau1">
    <w:name w:val="Table Columns 1"/>
    <w:basedOn w:val="TableauNormal"/>
    <w:semiHidden/>
    <w:locked/>
    <w:rsid w:val="00C05D8E"/>
    <w:pPr>
      <w:spacing w:line="36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locked/>
    <w:rsid w:val="00C05D8E"/>
    <w:pPr>
      <w:spacing w:line="36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locked/>
    <w:rsid w:val="00C05D8E"/>
    <w:pPr>
      <w:spacing w:line="36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locked/>
    <w:rsid w:val="00C05D8E"/>
    <w:pPr>
      <w:spacing w:line="36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locked/>
    <w:rsid w:val="00C05D8E"/>
    <w:pPr>
      <w:spacing w:line="36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lor1">
    <w:name w:val="Table Colorful 1"/>
    <w:basedOn w:val="TableauNormal"/>
    <w:semiHidden/>
    <w:locked/>
    <w:rsid w:val="00C05D8E"/>
    <w:pPr>
      <w:spacing w:line="36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locked/>
    <w:rsid w:val="00C05D8E"/>
    <w:pPr>
      <w:spacing w:line="36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locked/>
    <w:rsid w:val="00C05D8E"/>
    <w:pPr>
      <w:spacing w:line="36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ontemporain">
    <w:name w:val="Table Contemporary"/>
    <w:basedOn w:val="TableauNormal"/>
    <w:semiHidden/>
    <w:locked/>
    <w:rsid w:val="00C05D8E"/>
    <w:pPr>
      <w:spacing w:line="36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orpsdetexte">
    <w:name w:val="Body Text"/>
    <w:basedOn w:val="Normal"/>
    <w:semiHidden/>
    <w:locked/>
    <w:rsid w:val="00C05D8E"/>
  </w:style>
  <w:style w:type="paragraph" w:styleId="Corpsdetexte2">
    <w:name w:val="Body Text 2"/>
    <w:basedOn w:val="Normal"/>
    <w:semiHidden/>
    <w:locked/>
    <w:rsid w:val="00C05D8E"/>
    <w:pPr>
      <w:spacing w:line="480" w:lineRule="auto"/>
    </w:pPr>
  </w:style>
  <w:style w:type="paragraph" w:styleId="Corpsdetexte3">
    <w:name w:val="Body Text 3"/>
    <w:basedOn w:val="Normal"/>
    <w:semiHidden/>
    <w:locked/>
    <w:rsid w:val="00C05D8E"/>
    <w:rPr>
      <w:sz w:val="16"/>
      <w:szCs w:val="16"/>
    </w:rPr>
  </w:style>
  <w:style w:type="paragraph" w:styleId="Date">
    <w:name w:val="Date"/>
    <w:basedOn w:val="Normal"/>
    <w:next w:val="Normal"/>
    <w:semiHidden/>
    <w:locked/>
    <w:rsid w:val="00C05D8E"/>
  </w:style>
  <w:style w:type="character" w:styleId="DfinitionHTML">
    <w:name w:val="HTML Definition"/>
    <w:semiHidden/>
    <w:locked/>
    <w:rsid w:val="00C05D8E"/>
    <w:rPr>
      <w:i/>
      <w:iCs/>
    </w:rPr>
  </w:style>
  <w:style w:type="table" w:styleId="Effetsdetableau3D2">
    <w:name w:val="Table 3D effects 2"/>
    <w:basedOn w:val="TableauNormal"/>
    <w:semiHidden/>
    <w:locked/>
    <w:rsid w:val="00C05D8E"/>
    <w:pPr>
      <w:spacing w:line="36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locked/>
    <w:rsid w:val="00C05D8E"/>
    <w:pPr>
      <w:spacing w:line="36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locked/>
    <w:rsid w:val="00C05D8E"/>
    <w:pPr>
      <w:spacing w:line="36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gant">
    <w:name w:val="Table Elegant"/>
    <w:basedOn w:val="TableauNormal"/>
    <w:semiHidden/>
    <w:locked/>
    <w:rsid w:val="00C05D8E"/>
    <w:pPr>
      <w:spacing w:line="36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ev">
    <w:name w:val="Strong"/>
    <w:qFormat/>
    <w:locked/>
    <w:rsid w:val="00C05D8E"/>
    <w:rPr>
      <w:b/>
      <w:bCs/>
    </w:rPr>
  </w:style>
  <w:style w:type="paragraph" w:styleId="En-ttedemessage">
    <w:name w:val="Message Header"/>
    <w:basedOn w:val="Normal"/>
    <w:semiHidden/>
    <w:locked/>
    <w:rsid w:val="00C05D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styleId="ExempleHTML">
    <w:name w:val="HTML Sample"/>
    <w:semiHidden/>
    <w:locked/>
    <w:rsid w:val="00C05D8E"/>
    <w:rPr>
      <w:rFonts w:ascii="Courier New" w:hAnsi="Courier New" w:cs="Courier New"/>
    </w:rPr>
  </w:style>
  <w:style w:type="paragraph" w:styleId="Formuledepolitesse">
    <w:name w:val="Closing"/>
    <w:basedOn w:val="Normal"/>
    <w:semiHidden/>
    <w:locked/>
    <w:rsid w:val="00C05D8E"/>
    <w:pPr>
      <w:ind w:left="4320"/>
    </w:pPr>
  </w:style>
  <w:style w:type="table" w:styleId="Grilledetableau1">
    <w:name w:val="Table Grid 1"/>
    <w:basedOn w:val="TableauNormal"/>
    <w:semiHidden/>
    <w:locked/>
    <w:rsid w:val="00C05D8E"/>
    <w:pPr>
      <w:spacing w:line="36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locked/>
    <w:rsid w:val="00C05D8E"/>
    <w:pPr>
      <w:spacing w:line="36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locked/>
    <w:rsid w:val="00C05D8E"/>
    <w:pPr>
      <w:spacing w:line="36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locked/>
    <w:rsid w:val="00C05D8E"/>
    <w:pPr>
      <w:spacing w:line="36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locked/>
    <w:rsid w:val="00C05D8E"/>
    <w:pPr>
      <w:spacing w:line="36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locked/>
    <w:rsid w:val="00C05D8E"/>
    <w:pPr>
      <w:spacing w:line="36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locked/>
    <w:rsid w:val="00C05D8E"/>
    <w:pPr>
      <w:spacing w:line="36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locked/>
    <w:rsid w:val="00C05D8E"/>
    <w:pPr>
      <w:spacing w:line="36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locked/>
    <w:rsid w:val="00C05D8E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semiHidden/>
    <w:locked/>
    <w:rsid w:val="00C05D8E"/>
    <w:rPr>
      <w:color w:val="800080"/>
      <w:u w:val="single"/>
    </w:rPr>
  </w:style>
  <w:style w:type="paragraph" w:styleId="Liste">
    <w:name w:val="List"/>
    <w:basedOn w:val="Normal"/>
    <w:semiHidden/>
    <w:locked/>
    <w:rsid w:val="00C05D8E"/>
    <w:pPr>
      <w:ind w:left="360" w:hanging="360"/>
    </w:pPr>
  </w:style>
  <w:style w:type="paragraph" w:styleId="Liste2">
    <w:name w:val="List 2"/>
    <w:basedOn w:val="Normal"/>
    <w:semiHidden/>
    <w:locked/>
    <w:rsid w:val="00C05D8E"/>
    <w:pPr>
      <w:ind w:left="720" w:hanging="360"/>
    </w:pPr>
  </w:style>
  <w:style w:type="paragraph" w:styleId="Liste3">
    <w:name w:val="List 3"/>
    <w:basedOn w:val="Normal"/>
    <w:semiHidden/>
    <w:locked/>
    <w:rsid w:val="00C05D8E"/>
    <w:pPr>
      <w:ind w:left="1080" w:hanging="360"/>
    </w:pPr>
  </w:style>
  <w:style w:type="paragraph" w:styleId="Liste4">
    <w:name w:val="List 4"/>
    <w:basedOn w:val="Normal"/>
    <w:semiHidden/>
    <w:locked/>
    <w:rsid w:val="00C05D8E"/>
    <w:pPr>
      <w:ind w:left="1440" w:hanging="360"/>
    </w:pPr>
  </w:style>
  <w:style w:type="paragraph" w:styleId="Liste5">
    <w:name w:val="List 5"/>
    <w:basedOn w:val="Normal"/>
    <w:semiHidden/>
    <w:locked/>
    <w:rsid w:val="00C05D8E"/>
    <w:pPr>
      <w:ind w:left="1800" w:hanging="360"/>
    </w:pPr>
  </w:style>
  <w:style w:type="paragraph" w:styleId="Listenumros">
    <w:name w:val="List Number"/>
    <w:basedOn w:val="Normal"/>
    <w:semiHidden/>
    <w:locked/>
    <w:rsid w:val="00BA069F"/>
  </w:style>
  <w:style w:type="paragraph" w:styleId="Listenumros2">
    <w:name w:val="List Number 2"/>
    <w:basedOn w:val="Normal"/>
    <w:semiHidden/>
    <w:locked/>
    <w:rsid w:val="00C05D8E"/>
    <w:pPr>
      <w:numPr>
        <w:numId w:val="2"/>
      </w:numPr>
    </w:pPr>
  </w:style>
  <w:style w:type="paragraph" w:styleId="Listenumros3">
    <w:name w:val="List Number 3"/>
    <w:basedOn w:val="Normal"/>
    <w:semiHidden/>
    <w:locked/>
    <w:rsid w:val="00C05D8E"/>
    <w:pPr>
      <w:numPr>
        <w:numId w:val="3"/>
      </w:numPr>
    </w:pPr>
  </w:style>
  <w:style w:type="paragraph" w:styleId="Listenumros4">
    <w:name w:val="List Number 4"/>
    <w:basedOn w:val="Normal"/>
    <w:semiHidden/>
    <w:locked/>
    <w:rsid w:val="00C05D8E"/>
    <w:pPr>
      <w:numPr>
        <w:numId w:val="4"/>
      </w:numPr>
    </w:pPr>
  </w:style>
  <w:style w:type="paragraph" w:styleId="Listenumros5">
    <w:name w:val="List Number 5"/>
    <w:basedOn w:val="Normal"/>
    <w:semiHidden/>
    <w:locked/>
    <w:rsid w:val="00C05D8E"/>
    <w:pPr>
      <w:numPr>
        <w:numId w:val="5"/>
      </w:numPr>
    </w:pPr>
  </w:style>
  <w:style w:type="paragraph" w:styleId="Listepuces">
    <w:name w:val="List Bullet"/>
    <w:basedOn w:val="Normal"/>
    <w:autoRedefine/>
    <w:semiHidden/>
    <w:qFormat/>
    <w:locked/>
    <w:rsid w:val="00C05D8E"/>
    <w:pPr>
      <w:numPr>
        <w:numId w:val="6"/>
      </w:numPr>
    </w:pPr>
  </w:style>
  <w:style w:type="paragraph" w:styleId="Listepuces2">
    <w:name w:val="List Bullet 2"/>
    <w:basedOn w:val="Normal"/>
    <w:autoRedefine/>
    <w:semiHidden/>
    <w:locked/>
    <w:rsid w:val="00C05D8E"/>
    <w:pPr>
      <w:numPr>
        <w:numId w:val="7"/>
      </w:numPr>
    </w:pPr>
  </w:style>
  <w:style w:type="paragraph" w:styleId="Listepuces3">
    <w:name w:val="List Bullet 3"/>
    <w:basedOn w:val="Normal"/>
    <w:autoRedefine/>
    <w:semiHidden/>
    <w:locked/>
    <w:rsid w:val="00C05D8E"/>
    <w:pPr>
      <w:numPr>
        <w:numId w:val="8"/>
      </w:numPr>
    </w:pPr>
  </w:style>
  <w:style w:type="paragraph" w:styleId="Listepuces4">
    <w:name w:val="List Bullet 4"/>
    <w:basedOn w:val="Normal"/>
    <w:autoRedefine/>
    <w:semiHidden/>
    <w:locked/>
    <w:rsid w:val="00C05D8E"/>
    <w:pPr>
      <w:numPr>
        <w:numId w:val="9"/>
      </w:numPr>
    </w:pPr>
  </w:style>
  <w:style w:type="paragraph" w:styleId="Listepuces5">
    <w:name w:val="List Bullet 5"/>
    <w:basedOn w:val="Normal"/>
    <w:autoRedefine/>
    <w:semiHidden/>
    <w:locked/>
    <w:rsid w:val="00C05D8E"/>
    <w:pPr>
      <w:numPr>
        <w:numId w:val="10"/>
      </w:numPr>
    </w:pPr>
  </w:style>
  <w:style w:type="paragraph" w:styleId="Listecontinue">
    <w:name w:val="List Continue"/>
    <w:basedOn w:val="Normal"/>
    <w:semiHidden/>
    <w:locked/>
    <w:rsid w:val="00C05D8E"/>
    <w:pPr>
      <w:ind w:left="360"/>
    </w:pPr>
  </w:style>
  <w:style w:type="paragraph" w:styleId="Listecontinue2">
    <w:name w:val="List Continue 2"/>
    <w:basedOn w:val="Normal"/>
    <w:semiHidden/>
    <w:locked/>
    <w:rsid w:val="00C05D8E"/>
    <w:pPr>
      <w:ind w:left="720"/>
    </w:pPr>
  </w:style>
  <w:style w:type="paragraph" w:styleId="Listecontinue3">
    <w:name w:val="List Continue 3"/>
    <w:basedOn w:val="Normal"/>
    <w:semiHidden/>
    <w:locked/>
    <w:rsid w:val="00C05D8E"/>
    <w:pPr>
      <w:ind w:left="1080"/>
    </w:pPr>
  </w:style>
  <w:style w:type="paragraph" w:styleId="Listecontinue4">
    <w:name w:val="List Continue 4"/>
    <w:basedOn w:val="Normal"/>
    <w:semiHidden/>
    <w:locked/>
    <w:rsid w:val="00C05D8E"/>
    <w:pPr>
      <w:ind w:left="1440"/>
    </w:pPr>
  </w:style>
  <w:style w:type="paragraph" w:styleId="Listecontinue5">
    <w:name w:val="List Continue 5"/>
    <w:basedOn w:val="Normal"/>
    <w:semiHidden/>
    <w:locked/>
    <w:rsid w:val="00C05D8E"/>
    <w:pPr>
      <w:ind w:left="1800"/>
    </w:pPr>
  </w:style>
  <w:style w:type="character" w:styleId="MachinecrireHTML">
    <w:name w:val="HTML Typewriter"/>
    <w:semiHidden/>
    <w:locked/>
    <w:rsid w:val="00C05D8E"/>
    <w:rPr>
      <w:rFonts w:ascii="Courier New" w:hAnsi="Courier New" w:cs="Courier New"/>
      <w:sz w:val="20"/>
      <w:szCs w:val="20"/>
    </w:rPr>
  </w:style>
  <w:style w:type="character" w:styleId="Numrodeligne">
    <w:name w:val="line number"/>
    <w:basedOn w:val="Policepardfaut"/>
    <w:semiHidden/>
    <w:locked/>
    <w:rsid w:val="00C05D8E"/>
  </w:style>
  <w:style w:type="table" w:styleId="Tableauple1">
    <w:name w:val="Table Subtle 1"/>
    <w:basedOn w:val="TableauNormal"/>
    <w:semiHidden/>
    <w:locked/>
    <w:rsid w:val="00C05D8E"/>
    <w:pPr>
      <w:spacing w:line="36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locked/>
    <w:rsid w:val="00C05D8E"/>
    <w:pPr>
      <w:spacing w:line="36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formatHTML">
    <w:name w:val="HTML Preformatted"/>
    <w:basedOn w:val="Normal"/>
    <w:semiHidden/>
    <w:locked/>
    <w:rsid w:val="00C05D8E"/>
    <w:rPr>
      <w:rFonts w:ascii="Courier New" w:hAnsi="Courier New" w:cs="Courier New"/>
      <w:sz w:val="20"/>
      <w:szCs w:val="20"/>
    </w:rPr>
  </w:style>
  <w:style w:type="table" w:styleId="Tableauprofessionnel">
    <w:name w:val="Table Professional"/>
    <w:basedOn w:val="TableauNormal"/>
    <w:semiHidden/>
    <w:locked/>
    <w:rsid w:val="00C05D8E"/>
    <w:pPr>
      <w:spacing w:line="36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Retrait1religne">
    <w:name w:val="Body Text First Indent"/>
    <w:basedOn w:val="Corpsdetexte"/>
    <w:semiHidden/>
    <w:locked/>
    <w:rsid w:val="00C05D8E"/>
    <w:pPr>
      <w:ind w:firstLine="210"/>
    </w:pPr>
  </w:style>
  <w:style w:type="paragraph" w:styleId="Retraitcorpsdetexte2">
    <w:name w:val="Body Text Indent 2"/>
    <w:basedOn w:val="Normal"/>
    <w:semiHidden/>
    <w:locked/>
    <w:rsid w:val="00C05D8E"/>
    <w:pPr>
      <w:spacing w:line="480" w:lineRule="auto"/>
      <w:ind w:left="360"/>
    </w:pPr>
  </w:style>
  <w:style w:type="paragraph" w:styleId="Retraitcorpsdetexte3">
    <w:name w:val="Body Text Indent 3"/>
    <w:basedOn w:val="Normal"/>
    <w:semiHidden/>
    <w:locked/>
    <w:rsid w:val="00C05D8E"/>
    <w:pPr>
      <w:ind w:left="360"/>
    </w:pPr>
    <w:rPr>
      <w:sz w:val="16"/>
      <w:szCs w:val="16"/>
    </w:rPr>
  </w:style>
  <w:style w:type="paragraph" w:styleId="Retraitcorpset1relig">
    <w:name w:val="Body Text First Indent 2"/>
    <w:basedOn w:val="Retraitcorpsdetexte"/>
    <w:semiHidden/>
    <w:locked/>
    <w:rsid w:val="00C05D8E"/>
    <w:pPr>
      <w:ind w:left="360" w:firstLine="210"/>
      <w:jc w:val="left"/>
    </w:pPr>
    <w:rPr>
      <w:rFonts w:ascii="Times New Roman" w:hAnsi="Times New Roman"/>
      <w:sz w:val="24"/>
    </w:rPr>
  </w:style>
  <w:style w:type="paragraph" w:styleId="Retraitnormal">
    <w:name w:val="Normal Indent"/>
    <w:basedOn w:val="Normal"/>
    <w:semiHidden/>
    <w:locked/>
    <w:rsid w:val="00C05D8E"/>
    <w:pPr>
      <w:ind w:left="708"/>
    </w:pPr>
  </w:style>
  <w:style w:type="paragraph" w:styleId="Salutations">
    <w:name w:val="Salutation"/>
    <w:basedOn w:val="Normal"/>
    <w:next w:val="Normal"/>
    <w:semiHidden/>
    <w:rsid w:val="00C05D8E"/>
  </w:style>
  <w:style w:type="paragraph" w:styleId="Signature">
    <w:name w:val="Signature"/>
    <w:basedOn w:val="Normal"/>
    <w:semiHidden/>
    <w:rsid w:val="00C05D8E"/>
    <w:pPr>
      <w:ind w:left="4320"/>
    </w:pPr>
  </w:style>
  <w:style w:type="paragraph" w:styleId="Signaturelectronique">
    <w:name w:val="E-mail Signature"/>
    <w:basedOn w:val="Normal"/>
    <w:semiHidden/>
    <w:locked/>
    <w:rsid w:val="00C05D8E"/>
  </w:style>
  <w:style w:type="table" w:styleId="Tableausimple1">
    <w:name w:val="Table Simple 1"/>
    <w:basedOn w:val="TableauNormal"/>
    <w:semiHidden/>
    <w:locked/>
    <w:rsid w:val="00C05D8E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locked/>
    <w:rsid w:val="00C05D8E"/>
    <w:pPr>
      <w:spacing w:line="36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locked/>
    <w:rsid w:val="00C05D8E"/>
    <w:pPr>
      <w:spacing w:line="36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ous-titre">
    <w:name w:val="Subtitle"/>
    <w:basedOn w:val="Normal"/>
    <w:locked/>
    <w:rsid w:val="00C05D8E"/>
    <w:pPr>
      <w:spacing w:after="60"/>
      <w:jc w:val="center"/>
      <w:outlineLvl w:val="1"/>
    </w:pPr>
    <w:rPr>
      <w:rFonts w:ascii="Arial" w:hAnsi="Arial" w:cs="Arial"/>
    </w:rPr>
  </w:style>
  <w:style w:type="table" w:styleId="Tableauliste1">
    <w:name w:val="Table List 1"/>
    <w:basedOn w:val="TableauNormal"/>
    <w:semiHidden/>
    <w:locked/>
    <w:rsid w:val="00C05D8E"/>
    <w:pPr>
      <w:spacing w:line="36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locked/>
    <w:rsid w:val="00C05D8E"/>
    <w:pPr>
      <w:spacing w:line="36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locked/>
    <w:rsid w:val="00C05D8E"/>
    <w:pPr>
      <w:spacing w:line="36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locked/>
    <w:rsid w:val="00C05D8E"/>
    <w:pPr>
      <w:spacing w:line="36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locked/>
    <w:rsid w:val="00C05D8E"/>
    <w:pPr>
      <w:spacing w:line="36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semiHidden/>
    <w:locked/>
    <w:rsid w:val="00C05D8E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denote">
    <w:name w:val="Note Heading"/>
    <w:basedOn w:val="Normal"/>
    <w:next w:val="Normal"/>
    <w:semiHidden/>
    <w:locked/>
    <w:rsid w:val="00C05D8E"/>
  </w:style>
  <w:style w:type="paragraph" w:styleId="Index1">
    <w:name w:val="index 1"/>
    <w:basedOn w:val="Normal"/>
    <w:next w:val="Normal"/>
    <w:autoRedefine/>
    <w:semiHidden/>
    <w:locked/>
    <w:rsid w:val="00C05D8E"/>
    <w:pPr>
      <w:ind w:left="240" w:hanging="240"/>
    </w:pPr>
  </w:style>
  <w:style w:type="paragraph" w:styleId="Titreindex">
    <w:name w:val="index heading"/>
    <w:basedOn w:val="Normal"/>
    <w:next w:val="Index1"/>
    <w:semiHidden/>
    <w:locked/>
    <w:rsid w:val="00C05D8E"/>
    <w:rPr>
      <w:rFonts w:ascii="Arial" w:hAnsi="Arial" w:cs="Arial"/>
      <w:b/>
      <w:bCs/>
    </w:rPr>
  </w:style>
  <w:style w:type="paragraph" w:styleId="TitreTR">
    <w:name w:val="toa heading"/>
    <w:basedOn w:val="Normal"/>
    <w:next w:val="Normal"/>
    <w:semiHidden/>
    <w:locked/>
    <w:rsid w:val="00C05D8E"/>
    <w:rPr>
      <w:rFonts w:ascii="Arial" w:hAnsi="Arial" w:cs="Arial"/>
      <w:b/>
      <w:bCs/>
    </w:rPr>
  </w:style>
  <w:style w:type="paragraph" w:styleId="TM3">
    <w:name w:val="toc 3"/>
    <w:basedOn w:val="Normal"/>
    <w:next w:val="Normal"/>
    <w:autoRedefine/>
    <w:uiPriority w:val="39"/>
    <w:locked/>
    <w:rsid w:val="00196555"/>
    <w:pPr>
      <w:tabs>
        <w:tab w:val="left" w:pos="1680"/>
        <w:tab w:val="right" w:leader="dot" w:pos="9000"/>
      </w:tabs>
      <w:spacing w:line="240" w:lineRule="auto"/>
      <w:ind w:left="1560" w:hanging="840"/>
    </w:pPr>
  </w:style>
  <w:style w:type="paragraph" w:styleId="TM4">
    <w:name w:val="toc 4"/>
    <w:basedOn w:val="Normal"/>
    <w:next w:val="Normal"/>
    <w:autoRedefine/>
    <w:semiHidden/>
    <w:locked/>
    <w:rsid w:val="009E7F7A"/>
    <w:pPr>
      <w:tabs>
        <w:tab w:val="right" w:leader="dot" w:pos="9000"/>
      </w:tabs>
      <w:spacing w:line="240" w:lineRule="auto"/>
      <w:ind w:left="2400" w:hanging="840"/>
    </w:pPr>
  </w:style>
  <w:style w:type="paragraph" w:styleId="TM5">
    <w:name w:val="toc 5"/>
    <w:basedOn w:val="Normal"/>
    <w:next w:val="Normal"/>
    <w:autoRedefine/>
    <w:uiPriority w:val="39"/>
    <w:locked/>
    <w:rsid w:val="00AA6DD5"/>
    <w:pPr>
      <w:tabs>
        <w:tab w:val="right" w:leader="dot" w:pos="9000"/>
      </w:tabs>
      <w:spacing w:before="240" w:line="240" w:lineRule="auto"/>
      <w:ind w:left="1560" w:hanging="1560"/>
    </w:pPr>
    <w:rPr>
      <w:caps/>
      <w:noProof/>
    </w:rPr>
  </w:style>
  <w:style w:type="paragraph" w:styleId="TM6">
    <w:name w:val="toc 6"/>
    <w:basedOn w:val="Normal"/>
    <w:next w:val="Normal"/>
    <w:autoRedefine/>
    <w:uiPriority w:val="39"/>
    <w:locked/>
    <w:rsid w:val="00196555"/>
    <w:pPr>
      <w:tabs>
        <w:tab w:val="right" w:leader="dot" w:pos="9000"/>
      </w:tabs>
      <w:spacing w:before="240" w:line="240" w:lineRule="auto"/>
    </w:pPr>
  </w:style>
  <w:style w:type="paragraph" w:styleId="TM7">
    <w:name w:val="toc 7"/>
    <w:basedOn w:val="Normal"/>
    <w:next w:val="Normal"/>
    <w:autoRedefine/>
    <w:semiHidden/>
    <w:locked/>
    <w:rsid w:val="00C05D8E"/>
    <w:pPr>
      <w:ind w:left="1440"/>
    </w:pPr>
  </w:style>
  <w:style w:type="paragraph" w:styleId="TM8">
    <w:name w:val="toc 8"/>
    <w:basedOn w:val="Normal"/>
    <w:next w:val="Normal"/>
    <w:autoRedefine/>
    <w:semiHidden/>
    <w:locked/>
    <w:rsid w:val="00C05D8E"/>
    <w:pPr>
      <w:ind w:left="1680"/>
    </w:pPr>
  </w:style>
  <w:style w:type="paragraph" w:styleId="TM9">
    <w:name w:val="toc 9"/>
    <w:basedOn w:val="Normal"/>
    <w:next w:val="Normal"/>
    <w:autoRedefine/>
    <w:semiHidden/>
    <w:locked/>
    <w:rsid w:val="00C05D8E"/>
    <w:pPr>
      <w:ind w:left="1920"/>
    </w:pPr>
  </w:style>
  <w:style w:type="character" w:styleId="VariableHTML">
    <w:name w:val="HTML Variable"/>
    <w:semiHidden/>
    <w:locked/>
    <w:rsid w:val="00C05D8E"/>
    <w:rPr>
      <w:i/>
      <w:iCs/>
    </w:rPr>
  </w:style>
  <w:style w:type="table" w:styleId="Tableauweb1">
    <w:name w:val="Table Web 1"/>
    <w:basedOn w:val="TableauNormal"/>
    <w:semiHidden/>
    <w:locked/>
    <w:rsid w:val="00C05D8E"/>
    <w:pPr>
      <w:spacing w:line="36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locked/>
    <w:rsid w:val="00C05D8E"/>
    <w:pPr>
      <w:spacing w:line="36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locked/>
    <w:rsid w:val="00C05D8E"/>
    <w:pPr>
      <w:spacing w:line="36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111111">
    <w:name w:val="Outline List 2"/>
    <w:basedOn w:val="Aucuneliste"/>
    <w:semiHidden/>
    <w:locked/>
    <w:rsid w:val="00C05D8E"/>
    <w:pPr>
      <w:numPr>
        <w:numId w:val="12"/>
      </w:numPr>
    </w:pPr>
  </w:style>
  <w:style w:type="numbering" w:styleId="1ai">
    <w:name w:val="Outline List 1"/>
    <w:basedOn w:val="Aucuneliste"/>
    <w:semiHidden/>
    <w:locked/>
    <w:rsid w:val="00C05D8E"/>
    <w:pPr>
      <w:numPr>
        <w:numId w:val="13"/>
      </w:numPr>
    </w:pPr>
  </w:style>
  <w:style w:type="character" w:customStyle="1" w:styleId="TITRETSCar">
    <w:name w:val="TITRE ÉTS Car"/>
    <w:link w:val="TITRETS"/>
    <w:rsid w:val="00514B28"/>
    <w:rPr>
      <w:b/>
      <w:bCs/>
      <w:caps/>
      <w:sz w:val="24"/>
      <w:szCs w:val="24"/>
      <w:lang w:val="fr-CA" w:eastAsia="fr-FR" w:bidi="ar-SA"/>
    </w:rPr>
  </w:style>
  <w:style w:type="paragraph" w:styleId="NormalWeb">
    <w:name w:val="Normal (Web)"/>
    <w:basedOn w:val="Normal"/>
    <w:uiPriority w:val="99"/>
    <w:semiHidden/>
    <w:locked/>
    <w:rsid w:val="00514B28"/>
  </w:style>
  <w:style w:type="table" w:styleId="Tableauliste6">
    <w:name w:val="Table List 6"/>
    <w:basedOn w:val="TableauNormal"/>
    <w:semiHidden/>
    <w:locked/>
    <w:rsid w:val="00514B28"/>
    <w:pPr>
      <w:spacing w:line="36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locked/>
    <w:rsid w:val="00514B28"/>
    <w:pPr>
      <w:spacing w:line="36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locked/>
    <w:rsid w:val="00514B28"/>
    <w:pPr>
      <w:spacing w:line="36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ebrut">
    <w:name w:val="Plain Text"/>
    <w:basedOn w:val="Normal"/>
    <w:semiHidden/>
    <w:locked/>
    <w:rsid w:val="00514B28"/>
    <w:rPr>
      <w:rFonts w:ascii="Courier New" w:hAnsi="Courier New" w:cs="Courier New"/>
      <w:sz w:val="20"/>
      <w:szCs w:val="20"/>
    </w:rPr>
  </w:style>
  <w:style w:type="paragraph" w:styleId="Normalcentr">
    <w:name w:val="Block Text"/>
    <w:basedOn w:val="Normal"/>
    <w:semiHidden/>
    <w:locked/>
    <w:rsid w:val="00F30AD7"/>
    <w:pPr>
      <w:ind w:left="1440" w:right="1440"/>
    </w:pPr>
  </w:style>
  <w:style w:type="paragraph" w:styleId="Titre">
    <w:name w:val="Title"/>
    <w:basedOn w:val="Normal"/>
    <w:next w:val="Normal"/>
    <w:autoRedefine/>
    <w:qFormat/>
    <w:locked/>
    <w:rsid w:val="00E07793"/>
    <w:pPr>
      <w:spacing w:line="720" w:lineRule="auto"/>
      <w:jc w:val="center"/>
      <w:outlineLvl w:val="0"/>
    </w:pPr>
    <w:rPr>
      <w:rFonts w:cs="Arial"/>
      <w:b/>
      <w:bCs/>
      <w:caps/>
      <w:kern w:val="28"/>
      <w:szCs w:val="32"/>
    </w:rPr>
  </w:style>
  <w:style w:type="paragraph" w:customStyle="1" w:styleId="Annexe">
    <w:name w:val="Annexe"/>
    <w:basedOn w:val="Titre"/>
    <w:next w:val="Normal"/>
    <w:autoRedefine/>
    <w:rsid w:val="00C35160"/>
    <w:pPr>
      <w:spacing w:after="480" w:line="240" w:lineRule="auto"/>
    </w:pPr>
    <w:rPr>
      <w:b w:val="0"/>
      <w:caps w:val="0"/>
    </w:rPr>
  </w:style>
  <w:style w:type="paragraph" w:styleId="Lgende">
    <w:name w:val="caption"/>
    <w:basedOn w:val="Normal"/>
    <w:next w:val="Normal"/>
    <w:locked/>
    <w:rsid w:val="003E37E2"/>
    <w:pPr>
      <w:spacing w:line="240" w:lineRule="auto"/>
    </w:pPr>
    <w:rPr>
      <w:b/>
      <w:bCs/>
      <w:szCs w:val="20"/>
    </w:rPr>
  </w:style>
  <w:style w:type="paragraph" w:styleId="Tabledesillustrations">
    <w:name w:val="table of figures"/>
    <w:basedOn w:val="Normal"/>
    <w:next w:val="Normal"/>
    <w:autoRedefine/>
    <w:uiPriority w:val="99"/>
    <w:locked/>
    <w:rsid w:val="00754DAA"/>
    <w:pPr>
      <w:tabs>
        <w:tab w:val="right" w:leader="dot" w:pos="9000"/>
      </w:tabs>
      <w:spacing w:after="240" w:line="240" w:lineRule="auto"/>
      <w:ind w:left="1800" w:hanging="1800"/>
    </w:pPr>
    <w:rPr>
      <w:b/>
      <w:bCs/>
      <w:noProof/>
    </w:rPr>
  </w:style>
  <w:style w:type="character" w:styleId="Marquedecommentaire">
    <w:name w:val="annotation reference"/>
    <w:semiHidden/>
    <w:locked/>
    <w:rsid w:val="00455739"/>
    <w:rPr>
      <w:sz w:val="16"/>
      <w:szCs w:val="16"/>
    </w:rPr>
  </w:style>
  <w:style w:type="paragraph" w:styleId="Commentaire">
    <w:name w:val="annotation text"/>
    <w:basedOn w:val="Normal"/>
    <w:semiHidden/>
    <w:locked/>
    <w:rsid w:val="00455739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locked/>
    <w:rsid w:val="00455739"/>
    <w:rPr>
      <w:b/>
      <w:bCs/>
    </w:rPr>
  </w:style>
  <w:style w:type="paragraph" w:styleId="Notedebasdepage">
    <w:name w:val="footnote text"/>
    <w:basedOn w:val="Normal"/>
    <w:semiHidden/>
    <w:locked/>
    <w:rsid w:val="0085509D"/>
    <w:rPr>
      <w:sz w:val="20"/>
      <w:szCs w:val="20"/>
    </w:rPr>
  </w:style>
  <w:style w:type="character" w:styleId="Appelnotedebasdep">
    <w:name w:val="footnote reference"/>
    <w:semiHidden/>
    <w:locked/>
    <w:rsid w:val="0085509D"/>
    <w:rPr>
      <w:vertAlign w:val="superscript"/>
    </w:rPr>
  </w:style>
  <w:style w:type="paragraph" w:customStyle="1" w:styleId="Listepuces0">
    <w:name w:val="Liste puces"/>
    <w:basedOn w:val="Listepuces"/>
    <w:qFormat/>
    <w:locked/>
    <w:rsid w:val="006847A7"/>
    <w:pPr>
      <w:numPr>
        <w:numId w:val="21"/>
      </w:numPr>
      <w:spacing w:line="240" w:lineRule="auto"/>
      <w:jc w:val="left"/>
    </w:pPr>
    <w:rPr>
      <w:lang w:eastAsia="fr-CA"/>
    </w:rPr>
  </w:style>
  <w:style w:type="paragraph" w:customStyle="1" w:styleId="Listenum">
    <w:name w:val="Liste num"/>
    <w:basedOn w:val="Listenumros"/>
    <w:qFormat/>
    <w:locked/>
    <w:rsid w:val="00BA069F"/>
    <w:pPr>
      <w:numPr>
        <w:numId w:val="1"/>
      </w:numPr>
    </w:pPr>
  </w:style>
  <w:style w:type="paragraph" w:customStyle="1" w:styleId="Rfrencesbibliographiques">
    <w:name w:val="Références bibliographiques"/>
    <w:basedOn w:val="Retrait1religne"/>
    <w:qFormat/>
    <w:rsid w:val="00D4167B"/>
    <w:pPr>
      <w:spacing w:after="240" w:line="240" w:lineRule="auto"/>
      <w:ind w:left="720" w:hanging="720"/>
    </w:pPr>
  </w:style>
  <w:style w:type="paragraph" w:customStyle="1" w:styleId="Citationlongue">
    <w:name w:val="Citation longue"/>
    <w:next w:val="Normal"/>
    <w:qFormat/>
    <w:locked/>
    <w:rsid w:val="00731B0B"/>
    <w:pPr>
      <w:spacing w:after="480"/>
      <w:ind w:left="1440" w:right="1440"/>
    </w:pPr>
    <w:rPr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locked/>
    <w:rsid w:val="00573C5E"/>
    <w:rPr>
      <w:rFonts w:ascii="Calibri" w:hAnsi="Calibri"/>
      <w:sz w:val="22"/>
      <w:szCs w:val="22"/>
      <w:lang w:val="en-US" w:eastAsia="en-US"/>
    </w:rPr>
  </w:style>
  <w:style w:type="character" w:customStyle="1" w:styleId="SansinterligneCar">
    <w:name w:val="Sans interligne Car"/>
    <w:link w:val="Sansinterligne"/>
    <w:uiPriority w:val="1"/>
    <w:rsid w:val="00573C5E"/>
    <w:rPr>
      <w:rFonts w:ascii="Calibri" w:hAnsi="Calibri"/>
      <w:sz w:val="22"/>
      <w:szCs w:val="22"/>
      <w:lang w:val="en-US" w:eastAsia="en-US"/>
    </w:rPr>
  </w:style>
  <w:style w:type="character" w:styleId="Textedelespacerserv">
    <w:name w:val="Placeholder Text"/>
    <w:basedOn w:val="Policepardfaut"/>
    <w:uiPriority w:val="99"/>
    <w:semiHidden/>
    <w:locked/>
    <w:rsid w:val="009C5D7A"/>
    <w:rPr>
      <w:color w:val="808080"/>
    </w:rPr>
  </w:style>
  <w:style w:type="character" w:customStyle="1" w:styleId="PieddepageCar">
    <w:name w:val="Pied de page Car"/>
    <w:basedOn w:val="Policepardfaut"/>
    <w:link w:val="Pieddepage"/>
    <w:uiPriority w:val="99"/>
    <w:rsid w:val="00E36789"/>
    <w:rPr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locked/>
    <w:rsid w:val="009B2318"/>
    <w:pPr>
      <w:keepLines/>
      <w:spacing w:before="240" w:line="259" w:lineRule="auto"/>
      <w:outlineLvl w:val="9"/>
    </w:pPr>
    <w:rPr>
      <w:rFonts w:eastAsiaTheme="majorEastAsia" w:cstheme="majorBidi"/>
      <w:bCs w:val="0"/>
      <w:kern w:val="0"/>
      <w:szCs w:val="32"/>
      <w:lang w:val="en-US" w:eastAsia="en-US"/>
    </w:rPr>
  </w:style>
  <w:style w:type="paragraph" w:customStyle="1" w:styleId="AnnexeETS">
    <w:name w:val="Annexe ETS"/>
    <w:basedOn w:val="Titre1"/>
    <w:link w:val="AnnexeETSChar"/>
    <w:autoRedefine/>
    <w:qFormat/>
    <w:rsid w:val="007A415B"/>
    <w:pPr>
      <w:numPr>
        <w:numId w:val="26"/>
      </w:numPr>
      <w:spacing w:after="240" w:line="240" w:lineRule="auto"/>
    </w:pPr>
  </w:style>
  <w:style w:type="character" w:customStyle="1" w:styleId="Titre5Car">
    <w:name w:val="Titre 5 Car"/>
    <w:basedOn w:val="Policepardfaut"/>
    <w:link w:val="Titre5"/>
    <w:rsid w:val="007A415B"/>
    <w:rPr>
      <w:b/>
      <w:bCs/>
      <w:caps/>
      <w:sz w:val="24"/>
      <w:szCs w:val="24"/>
      <w:lang w:eastAsia="fr-FR"/>
    </w:rPr>
  </w:style>
  <w:style w:type="character" w:customStyle="1" w:styleId="AnnexeETSChar">
    <w:name w:val="Annexe ETS Char"/>
    <w:basedOn w:val="Titre5Car"/>
    <w:link w:val="AnnexeETS"/>
    <w:rsid w:val="007A415B"/>
    <w:rPr>
      <w:b/>
      <w:bCs/>
      <w:caps/>
      <w:kern w:val="32"/>
      <w:sz w:val="22"/>
      <w:szCs w:val="24"/>
      <w:lang w:eastAsia="fr-FR"/>
    </w:rPr>
  </w:style>
  <w:style w:type="paragraph" w:styleId="Paragraphedeliste">
    <w:name w:val="List Paragraph"/>
    <w:basedOn w:val="Normal"/>
    <w:uiPriority w:val="34"/>
    <w:locked/>
    <w:rsid w:val="008B6632"/>
    <w:pPr>
      <w:ind w:left="720"/>
      <w:contextualSpacing/>
    </w:pPr>
  </w:style>
  <w:style w:type="character" w:customStyle="1" w:styleId="fontstyle01">
    <w:name w:val="fontstyle01"/>
    <w:basedOn w:val="Policepardfaut"/>
    <w:rsid w:val="00101522"/>
    <w:rPr>
      <w:rFonts w:ascii="CIDFont+F3" w:hAnsi="CIDFont+F3" w:hint="default"/>
      <w:b w:val="0"/>
      <w:bCs w:val="0"/>
      <w:i/>
      <w:iCs/>
      <w:color w:val="000000"/>
      <w:sz w:val="20"/>
      <w:szCs w:val="20"/>
    </w:rPr>
  </w:style>
  <w:style w:type="paragraph" w:styleId="Bibliographie">
    <w:name w:val="Bibliography"/>
    <w:basedOn w:val="Normal"/>
    <w:next w:val="Normal"/>
    <w:uiPriority w:val="37"/>
    <w:unhideWhenUsed/>
    <w:locked/>
    <w:rsid w:val="0014080D"/>
    <w:pPr>
      <w:spacing w:after="240" w:line="240" w:lineRule="auto"/>
      <w:ind w:left="720" w:hanging="720"/>
    </w:pPr>
  </w:style>
  <w:style w:type="character" w:styleId="Mentionnonrsolue">
    <w:name w:val="Unresolved Mention"/>
    <w:basedOn w:val="Policepardfaut"/>
    <w:uiPriority w:val="99"/>
    <w:semiHidden/>
    <w:unhideWhenUsed/>
    <w:rsid w:val="001D2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5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31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8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80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4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16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5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x\OneDrive\Documents\Universit&#233;\session%205\Mec300\MEC300%20LABO\GabaritRapportsETS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EDCB4-127F-486E-9E27-49F9635CF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GabaritRapportsETS</Template>
  <TotalTime>2777</TotalTime>
  <Pages>3</Pages>
  <Words>398</Words>
  <Characters>2193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&lt;Titre du Rapport&gt;</vt:lpstr>
      <vt:lpstr>&lt;Titre du Rapport&gt;</vt:lpstr>
    </vt:vector>
  </TitlesOfParts>
  <Company>École de Technologie Supérieure</Company>
  <LinksUpToDate>false</LinksUpToDate>
  <CharactersWithSpaces>2586</CharactersWithSpaces>
  <SharedDoc>false</SharedDoc>
  <HLinks>
    <vt:vector size="342" baseType="variant">
      <vt:variant>
        <vt:i4>1048607</vt:i4>
      </vt:variant>
      <vt:variant>
        <vt:i4>500</vt:i4>
      </vt:variant>
      <vt:variant>
        <vt:i4>0</vt:i4>
      </vt:variant>
      <vt:variant>
        <vt:i4>5</vt:i4>
      </vt:variant>
      <vt:variant>
        <vt:lpwstr>https://www.matweb.com/search/DataSheet.aspx?MatGUID=5515594f92774abbbb1833cdc8123bc9</vt:lpwstr>
      </vt:variant>
      <vt:variant>
        <vt:lpwstr/>
      </vt:variant>
      <vt:variant>
        <vt:i4>1376319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_Toc157715856</vt:lpwstr>
      </vt:variant>
      <vt:variant>
        <vt:i4>1376319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_Toc157715855</vt:lpwstr>
      </vt:variant>
      <vt:variant>
        <vt:i4>1376319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_Toc157715854</vt:lpwstr>
      </vt:variant>
      <vt:variant>
        <vt:i4>1376319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_Toc157715853</vt:lpwstr>
      </vt:variant>
      <vt:variant>
        <vt:i4>1376319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_Toc157715852</vt:lpwstr>
      </vt:variant>
      <vt:variant>
        <vt:i4>1376319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_Toc157715851</vt:lpwstr>
      </vt:variant>
      <vt:variant>
        <vt:i4>1376319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_Toc157715850</vt:lpwstr>
      </vt:variant>
      <vt:variant>
        <vt:i4>1310783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_Toc157715849</vt:lpwstr>
      </vt:variant>
      <vt:variant>
        <vt:i4>1310783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_Toc157715848</vt:lpwstr>
      </vt:variant>
      <vt:variant>
        <vt:i4>1310783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_Toc157715847</vt:lpwstr>
      </vt:variant>
      <vt:variant>
        <vt:i4>1310783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_Toc157715846</vt:lpwstr>
      </vt:variant>
      <vt:variant>
        <vt:i4>1310783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_Toc157715845</vt:lpwstr>
      </vt:variant>
      <vt:variant>
        <vt:i4>1310783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_Toc157715844</vt:lpwstr>
      </vt:variant>
      <vt:variant>
        <vt:i4>1310783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_Toc157715843</vt:lpwstr>
      </vt:variant>
      <vt:variant>
        <vt:i4>1310783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_Toc157715842</vt:lpwstr>
      </vt:variant>
      <vt:variant>
        <vt:i4>1310783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_Toc157715841</vt:lpwstr>
      </vt:variant>
      <vt:variant>
        <vt:i4>1310783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_Toc157715840</vt:lpwstr>
      </vt:variant>
      <vt:variant>
        <vt:i4>1245247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_Toc157715839</vt:lpwstr>
      </vt:variant>
      <vt:variant>
        <vt:i4>1245247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_Toc157715838</vt:lpwstr>
      </vt:variant>
      <vt:variant>
        <vt:i4>1245247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_Toc157715837</vt:lpwstr>
      </vt:variant>
      <vt:variant>
        <vt:i4>1245247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_Toc157715836</vt:lpwstr>
      </vt:variant>
      <vt:variant>
        <vt:i4>1245247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_Toc157715835</vt:lpwstr>
      </vt:variant>
      <vt:variant>
        <vt:i4>1245247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_Toc157715834</vt:lpwstr>
      </vt:variant>
      <vt:variant>
        <vt:i4>1245247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_Toc157715833</vt:lpwstr>
      </vt:variant>
      <vt:variant>
        <vt:i4>1245247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_Toc157715832</vt:lpwstr>
      </vt:variant>
      <vt:variant>
        <vt:i4>1245247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_Toc157715831</vt:lpwstr>
      </vt:variant>
      <vt:variant>
        <vt:i4>1245247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_Toc157715830</vt:lpwstr>
      </vt:variant>
      <vt:variant>
        <vt:i4>1179711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_Toc157715829</vt:lpwstr>
      </vt:variant>
      <vt:variant>
        <vt:i4>1179711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_Toc157715828</vt:lpwstr>
      </vt:variant>
      <vt:variant>
        <vt:i4>1179711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_Toc157715824</vt:lpwstr>
      </vt:variant>
      <vt:variant>
        <vt:i4>1179711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_Toc157715823</vt:lpwstr>
      </vt:variant>
      <vt:variant>
        <vt:i4>1179711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_Toc157715822</vt:lpwstr>
      </vt:variant>
      <vt:variant>
        <vt:i4>1179711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_Toc157715821</vt:lpwstr>
      </vt:variant>
      <vt:variant>
        <vt:i4>1179711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_Toc157715820</vt:lpwstr>
      </vt:variant>
      <vt:variant>
        <vt:i4>1769526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_Toc157716186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_Toc157716185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_Toc157716184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_Toc157716183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_Toc157716182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_Toc157716181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_Toc157716180</vt:lpwstr>
      </vt:variant>
      <vt:variant>
        <vt:i4>1310774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_Toc157716179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_Toc157716178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_Toc157716177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_Toc157716176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_Toc157716175</vt:lpwstr>
      </vt:variant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_Toc157716174</vt:lpwstr>
      </vt:variant>
      <vt:variant>
        <vt:i4>1310774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_Toc157716173</vt:lpwstr>
      </vt:variant>
      <vt:variant>
        <vt:i4>1310774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_Toc157716172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_Toc157716171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_Toc157716170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_Toc157716169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_Toc157716168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_Toc157716167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_Toc157716166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_Toc157716165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&lt;Titre du Rapport&gt;</dc:title>
  <dc:subject/>
  <dc:creator>Felix Bolduc</dc:creator>
  <cp:keywords/>
  <dc:description/>
  <cp:lastModifiedBy>Sauvageau, Gérémy</cp:lastModifiedBy>
  <cp:revision>1496</cp:revision>
  <cp:lastPrinted>2024-02-02T04:17:00Z</cp:lastPrinted>
  <dcterms:created xsi:type="dcterms:W3CDTF">2024-01-19T19:07:00Z</dcterms:created>
  <dcterms:modified xsi:type="dcterms:W3CDTF">2025-01-26T19:07:00Z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ÉSENTÉ À">
    <vt:lpwstr>&lt;PROFESSEUR TOURNESOL&gt;</vt:lpwstr>
  </property>
  <property fmtid="{D5CDD505-2E9C-101B-9397-08002B2CF9AE}" pid="3" name="CADRE">
    <vt:lpwstr>&lt;COURS ####&gt;</vt:lpwstr>
  </property>
  <property fmtid="{D5CDD505-2E9C-101B-9397-08002B2CF9AE}" pid="4" name="PROGRAMME">
    <vt:lpwstr>BACCALAURÉAT EN GÉNIE </vt:lpwstr>
  </property>
  <property fmtid="{D5CDD505-2E9C-101B-9397-08002B2CF9AE}" pid="5" name="CODE PERMANANT 1">
    <vt:lpwstr>ABCD12345678</vt:lpwstr>
  </property>
  <property fmtid="{D5CDD505-2E9C-101B-9397-08002B2CF9AE}" pid="6" name="CODE PERMANANT 2">
    <vt:lpwstr>ABCD12345678</vt:lpwstr>
  </property>
  <property fmtid="{D5CDD505-2E9C-101B-9397-08002B2CF9AE}" pid="7" name="CODE PERMANANT 3">
    <vt:lpwstr>ABCD12345678</vt:lpwstr>
  </property>
  <property fmtid="{D5CDD505-2E9C-101B-9397-08002B2CF9AE}" pid="8" name="AUTEUR 1">
    <vt:lpwstr>&lt;NOM PRÉNOM&gt;</vt:lpwstr>
  </property>
  <property fmtid="{D5CDD505-2E9C-101B-9397-08002B2CF9AE}" pid="9" name="AUTEUR 2">
    <vt:lpwstr>&lt;NOM PRÉNOM&gt;</vt:lpwstr>
  </property>
  <property fmtid="{D5CDD505-2E9C-101B-9397-08002B2CF9AE}" pid="10" name="AUTEUR 3">
    <vt:lpwstr>&lt;NOM PRÉNOM&gt;</vt:lpwstr>
  </property>
  <property fmtid="{D5CDD505-2E9C-101B-9397-08002B2CF9AE}" pid="11" name="ORGANISATION">
    <vt:lpwstr>École de Technologie Supérieure</vt:lpwstr>
  </property>
  <property fmtid="{D5CDD505-2E9C-101B-9397-08002B2CF9AE}" pid="12" name="CODE PERMANANT 4">
    <vt:lpwstr>ABCD12345678</vt:lpwstr>
  </property>
  <property fmtid="{D5CDD505-2E9C-101B-9397-08002B2CF9AE}" pid="13" name="CODE PERMANANT 5">
    <vt:lpwstr>ABCD12345678</vt:lpwstr>
  </property>
  <property fmtid="{D5CDD505-2E9C-101B-9397-08002B2CF9AE}" pid="14" name="AUTEUR 4">
    <vt:lpwstr>&lt;NOM PRÉNOM&gt;</vt:lpwstr>
  </property>
  <property fmtid="{D5CDD505-2E9C-101B-9397-08002B2CF9AE}" pid="15" name="AUTEUR 5">
    <vt:lpwstr>&lt;NOM PRÉNOM&gt;</vt:lpwstr>
  </property>
  <property fmtid="{D5CDD505-2E9C-101B-9397-08002B2CF9AE}" pid="16" name="GrammarlyDocumentId">
    <vt:lpwstr>ea236272a0d62ee7bb8cd86cb078096bbc277cfdbcbf318fab8b1f5fa6e2375e</vt:lpwstr>
  </property>
  <property fmtid="{D5CDD505-2E9C-101B-9397-08002B2CF9AE}" pid="17" name="ZOTERO_PREF_2">
    <vt:lpwstr>e="automaticJournalAbbreviations" value="true"/&gt;&lt;/prefs&gt;&lt;/data&gt;</vt:lpwstr>
  </property>
  <property fmtid="{D5CDD505-2E9C-101B-9397-08002B2CF9AE}" pid="18" name="ZOTERO_PREF_1">
    <vt:lpwstr>&lt;data data-version="3" zotero-version="6.0.30"&gt;&lt;session id="hyQb8xtw"/&gt;&lt;style id="http://www.zotero.org/styles/ets-ecole-de-technologie-superieure" hasBibliography="1" bibliographyStyleHasBeenSet="1"/&gt;&lt;prefs&gt;&lt;pref name="fieldType" value="Field"/&gt;&lt;pref nam</vt:lpwstr>
  </property>
</Properties>
</file>